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3382" w:type="dxa"/>
        <w:jc w:val="center"/>
        <w:tblCellMar>
          <w:top w:w="144" w:type="dxa"/>
          <w:left w:w="115" w:type="dxa"/>
          <w:bottom w:w="58" w:type="dxa"/>
          <w:right w:w="115" w:type="dxa"/>
        </w:tblCellMar>
        <w:tblLook w:val="0000" w:firstRow="0" w:lastRow="0" w:firstColumn="0" w:lastColumn="0" w:noHBand="0" w:noVBand="0"/>
      </w:tblPr>
      <w:tblGrid>
        <w:gridCol w:w="12333"/>
        <w:gridCol w:w="1049"/>
      </w:tblGrid>
      <w:tr w:rsidR="00275BA8" w:rsidRPr="00AF5159" w14:paraId="1DEDE7AB" w14:textId="77777777" w:rsidTr="000D49E0">
        <w:trPr>
          <w:trHeight w:val="1390"/>
          <w:jc w:val="center"/>
        </w:trPr>
        <w:tc>
          <w:tcPr>
            <w:tcW w:w="12333" w:type="dxa"/>
            <w:tcMar>
              <w:top w:w="0" w:type="dxa"/>
            </w:tcMar>
          </w:tcPr>
          <w:p w14:paraId="6DB1A4FB" w14:textId="26E07F60" w:rsidR="00797D67" w:rsidRPr="001D77CF" w:rsidRDefault="00797D67" w:rsidP="001F79A9">
            <w:pPr>
              <w:rPr>
                <w:color w:val="FFFFFF" w:themeColor="background1"/>
                <w:lang w:val="pt-PT"/>
                <w14:textFill>
                  <w14:noFill/>
                </w14:textFill>
              </w:rPr>
            </w:pPr>
            <w:bookmarkStart w:id="0" w:name="_Hlk152084958"/>
          </w:p>
        </w:tc>
        <w:tc>
          <w:tcPr>
            <w:tcW w:w="1049" w:type="dxa"/>
          </w:tcPr>
          <w:p w14:paraId="089E2B27" w14:textId="77777777" w:rsidR="005A4217" w:rsidRPr="00843E68" w:rsidRDefault="005A4217" w:rsidP="005A4217">
            <w:pPr>
              <w:jc w:val="center"/>
              <w:rPr>
                <w:noProof/>
                <w:sz w:val="24"/>
                <w:lang w:val="pt-BR"/>
              </w:rPr>
            </w:pPr>
          </w:p>
          <w:p w14:paraId="4ECF207F" w14:textId="77777777" w:rsidR="005A4217" w:rsidRPr="00843E68" w:rsidRDefault="005A4217" w:rsidP="005A4217">
            <w:pPr>
              <w:jc w:val="center"/>
              <w:rPr>
                <w:noProof/>
                <w:sz w:val="24"/>
                <w:lang w:val="pt-BR"/>
              </w:rPr>
            </w:pPr>
          </w:p>
          <w:p w14:paraId="69F6EA30" w14:textId="5CBBC192" w:rsidR="008E6A19" w:rsidRPr="00797D67" w:rsidRDefault="008E6A19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23F8556A" w14:textId="77777777" w:rsidR="00F83BE1" w:rsidRPr="00797D67" w:rsidRDefault="00F83BE1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3877BD76" w14:textId="55EAE751" w:rsidR="00F83BE1" w:rsidRPr="00797D67" w:rsidRDefault="00F83BE1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531313DD" w14:textId="447D85B9" w:rsidR="00B72E5F" w:rsidRPr="00797D67" w:rsidRDefault="00B72E5F" w:rsidP="005A4217">
            <w:pPr>
              <w:jc w:val="right"/>
              <w:rPr>
                <w:b/>
                <w:bCs/>
                <w:sz w:val="24"/>
                <w:lang w:val="pt-BR"/>
              </w:rPr>
            </w:pPr>
          </w:p>
        </w:tc>
      </w:tr>
    </w:tbl>
    <w:tbl>
      <w:tblPr>
        <w:tblStyle w:val="TabeladeGrade4-nfase3"/>
        <w:tblW w:w="16019" w:type="dxa"/>
        <w:tblInd w:w="-289" w:type="dxa"/>
        <w:tblLayout w:type="fixed"/>
        <w:tblLook w:val="0400" w:firstRow="0" w:lastRow="0" w:firstColumn="0" w:lastColumn="0" w:noHBand="0" w:noVBand="1"/>
      </w:tblPr>
      <w:tblGrid>
        <w:gridCol w:w="3119"/>
        <w:gridCol w:w="3135"/>
        <w:gridCol w:w="2867"/>
        <w:gridCol w:w="3496"/>
        <w:gridCol w:w="3402"/>
      </w:tblGrid>
      <w:tr w:rsidR="000B4555" w:rsidRPr="00F17678" w14:paraId="34A2A21F" w14:textId="77777777" w:rsidTr="009241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9"/>
        </w:trPr>
        <w:tc>
          <w:tcPr>
            <w:tcW w:w="3119" w:type="dxa"/>
          </w:tcPr>
          <w:bookmarkEnd w:id="0"/>
          <w:p w14:paraId="676C6346" w14:textId="70A800E6" w:rsidR="000B4555" w:rsidRPr="00073B51" w:rsidRDefault="00B27B4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Termos</w:t>
            </w:r>
            <w:r w:rsidR="000B4555"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 xml:space="preserve"> de Envio</w:t>
            </w:r>
          </w:p>
        </w:tc>
        <w:tc>
          <w:tcPr>
            <w:tcW w:w="3135" w:type="dxa"/>
          </w:tcPr>
          <w:p w14:paraId="4BF31D48" w14:textId="65E4E22F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</w:rPr>
              <w:t>Método de Envio</w:t>
            </w:r>
          </w:p>
        </w:tc>
        <w:tc>
          <w:tcPr>
            <w:tcW w:w="2867" w:type="dxa"/>
          </w:tcPr>
          <w:p w14:paraId="44296892" w14:textId="1B19E857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Prazo de Entrega</w:t>
            </w:r>
          </w:p>
        </w:tc>
        <w:tc>
          <w:tcPr>
            <w:tcW w:w="3496" w:type="dxa"/>
          </w:tcPr>
          <w:p w14:paraId="039D7159" w14:textId="7A7592D6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Cond. De Pagamento</w:t>
            </w:r>
          </w:p>
        </w:tc>
        <w:tc>
          <w:tcPr>
            <w:tcW w:w="3402" w:type="dxa"/>
          </w:tcPr>
          <w:p w14:paraId="4A1221AC" w14:textId="3F676310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Validade da Proposta</w:t>
            </w:r>
          </w:p>
        </w:tc>
      </w:tr>
      <w:tr w:rsidR="000B4555" w:rsidRPr="00F17678" w14:paraId="123EED4C" w14:textId="77777777" w:rsidTr="009241EA">
        <w:trPr>
          <w:trHeight w:val="310"/>
        </w:trPr>
        <w:tc>
          <w:tcPr>
            <w:tcW w:w="3119" w:type="dxa"/>
          </w:tcPr>
          <w:p w14:paraId="4AC03333" w14:textId="64F954EC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CIF</w:t>
            </w:r>
          </w:p>
        </w:tc>
        <w:tc>
          <w:tcPr>
            <w:tcW w:w="3135" w:type="dxa"/>
          </w:tcPr>
          <w:p w14:paraId="723340EB" w14:textId="1CAC041D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</w:rPr>
              <w:t>Transportadora</w:t>
            </w:r>
          </w:p>
        </w:tc>
        <w:tc>
          <w:tcPr>
            <w:tcW w:w="2867" w:type="dxa"/>
          </w:tcPr>
          <w:p w14:paraId="4A78FC13" w14:textId="0C59F5B1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30 D.</w:t>
            </w:r>
          </w:p>
        </w:tc>
        <w:tc>
          <w:tcPr>
            <w:tcW w:w="3496" w:type="dxa"/>
          </w:tcPr>
          <w:p w14:paraId="1E6B48DC" w14:textId="1760643B" w:rsidR="000B4555" w:rsidRPr="00073B51" w:rsidRDefault="00B27B4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30</w:t>
            </w:r>
            <w:r w:rsidR="000B4555" w:rsidRPr="00073B51">
              <w:rPr>
                <w:rFonts w:eastAsia="Verdana-Bold" w:cstheme="minorHAnsi"/>
                <w:sz w:val="20"/>
                <w:szCs w:val="20"/>
                <w:lang w:val="pt-BR"/>
              </w:rPr>
              <w:t xml:space="preserve"> D.</w:t>
            </w: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 xml:space="preserve"> </w:t>
            </w:r>
          </w:p>
        </w:tc>
        <w:tc>
          <w:tcPr>
            <w:tcW w:w="3402" w:type="dxa"/>
          </w:tcPr>
          <w:p w14:paraId="14D6DF3D" w14:textId="635D41D0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60</w:t>
            </w:r>
            <w:r w:rsidR="006540E2" w:rsidRPr="00073B51">
              <w:rPr>
                <w:rFonts w:eastAsia="Verdana-Bold" w:cstheme="minorHAnsi"/>
                <w:sz w:val="20"/>
                <w:szCs w:val="20"/>
                <w:lang w:val="pt-BR"/>
              </w:rPr>
              <w:t xml:space="preserve"> </w:t>
            </w: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D.</w:t>
            </w:r>
          </w:p>
        </w:tc>
      </w:tr>
    </w:tbl>
    <w:p w14:paraId="70363289" w14:textId="59A19510" w:rsidR="00F17678" w:rsidRDefault="00C75520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CB9BBF" wp14:editId="67E4DBE3">
                <wp:simplePos x="0" y="0"/>
                <wp:positionH relativeFrom="column">
                  <wp:posOffset>789709</wp:posOffset>
                </wp:positionH>
                <wp:positionV relativeFrom="paragraph">
                  <wp:posOffset>-1768632</wp:posOffset>
                </wp:positionV>
                <wp:extent cx="6020790" cy="1828800"/>
                <wp:effectExtent l="0" t="0" r="0" b="0"/>
                <wp:wrapNone/>
                <wp:docPr id="1951250244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2079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050EFD" w14:textId="77777777" w:rsidR="005A4CB5" w:rsidRPr="005A4CB5" w:rsidRDefault="005A4CB5" w:rsidP="005A4CB5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</w:pPr>
                            <w:r w:rsidRPr="005A4CB5"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  <w:t>Pregão Eletrônico N° 90089/2025 (Lei 14.133/2021)</w:t>
                            </w:r>
                          </w:p>
                          <w:p w14:paraId="2E1CB290" w14:textId="77777777" w:rsidR="005A4CB5" w:rsidRPr="005A4CB5" w:rsidRDefault="005A4CB5" w:rsidP="005A4CB5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</w:pPr>
                            <w:r w:rsidRPr="005A4CB5"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  <w:t>UASG 925438 - UNIVERSIDADE ESTADUAL DO MARANHÃO/MA</w:t>
                            </w:r>
                          </w:p>
                          <w:p w14:paraId="683F23A1" w14:textId="77777777" w:rsidR="00D31A31" w:rsidRPr="00D31A31" w:rsidRDefault="00D31A31" w:rsidP="00904A7F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</w:pPr>
                          </w:p>
                          <w:p w14:paraId="17961307" w14:textId="5E8C76B9" w:rsidR="00C75520" w:rsidRPr="004B3CD2" w:rsidRDefault="00C75520" w:rsidP="00904A7F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</w:pPr>
                            <w:r w:rsidRPr="00930F4D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t xml:space="preserve">Data: </w: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begin"/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instrText xml:space="preserve"> TIME \@ "dddd, d' de 'MMMM' de 'yyyy" </w:instrTex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separate"/>
                            </w:r>
                            <w:r w:rsidR="006D758E">
                              <w:rPr>
                                <w:b/>
                                <w:bCs/>
                                <w:noProof/>
                                <w:sz w:val="20"/>
                                <w:szCs w:val="20"/>
                                <w:lang w:val="pt-BR"/>
                              </w:rPr>
                              <w:t>quinta-feira, 18 de setembro de 2025</w: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end"/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t xml:space="preserve">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FCB9BBF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62.2pt;margin-top:-139.25pt;width:474.1pt;height:2in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" filled="f" stroked="f" strokeweight=".5pt">
                <v:textbox style="mso-fit-shape-to-text:t">
                  <w:txbxContent>
                    <w:p w14:paraId="05050EFD" w14:textId="77777777" w:rsidR="005A4CB5" w:rsidRPr="005A4CB5" w:rsidRDefault="005A4CB5" w:rsidP="005A4CB5">
                      <w:pPr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</w:pPr>
                      <w:r w:rsidRPr="005A4CB5"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  <w:t>Pregão Eletrônico N° 90089/2025 (Lei 14.133/2021)</w:t>
                      </w:r>
                    </w:p>
                    <w:p w14:paraId="2E1CB290" w14:textId="77777777" w:rsidR="005A4CB5" w:rsidRPr="005A4CB5" w:rsidRDefault="005A4CB5" w:rsidP="005A4CB5">
                      <w:pPr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</w:pPr>
                      <w:r w:rsidRPr="005A4CB5"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  <w:t>UASG 925438 - UNIVERSIDADE ESTADUAL DO MARANHÃO/MA</w:t>
                      </w:r>
                    </w:p>
                    <w:p w14:paraId="683F23A1" w14:textId="77777777" w:rsidR="00D31A31" w:rsidRPr="00D31A31" w:rsidRDefault="00D31A31" w:rsidP="00904A7F">
                      <w:pP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</w:pPr>
                    </w:p>
                    <w:p w14:paraId="17961307" w14:textId="5E8C76B9" w:rsidR="00C75520" w:rsidRPr="004B3CD2" w:rsidRDefault="00C75520" w:rsidP="00904A7F">
                      <w:pP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</w:pPr>
                      <w:r w:rsidRPr="00930F4D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t xml:space="preserve">Data: </w: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begin"/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instrText xml:space="preserve"> TIME \@ "dddd, d' de 'MMMM' de 'yyyy" </w:instrTex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separate"/>
                      </w:r>
                      <w:r w:rsidR="006D758E">
                        <w:rPr>
                          <w:b/>
                          <w:bCs/>
                          <w:noProof/>
                          <w:sz w:val="20"/>
                          <w:szCs w:val="20"/>
                          <w:lang w:val="pt-BR"/>
                        </w:rPr>
                        <w:t>quinta-feira, 18 de setembro de 2025</w: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end"/>
                      </w:r>
                      <w: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t xml:space="preserve">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41B3A790" wp14:editId="7FBA522A">
            <wp:simplePos x="0" y="0"/>
            <wp:positionH relativeFrom="column">
              <wp:posOffset>828040</wp:posOffset>
            </wp:positionH>
            <wp:positionV relativeFrom="paragraph">
              <wp:posOffset>-2239645</wp:posOffset>
            </wp:positionV>
            <wp:extent cx="6048375" cy="281940"/>
            <wp:effectExtent l="0" t="0" r="0" b="0"/>
            <wp:wrapNone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D43EE1">
        <w:rPr>
          <w:b/>
          <w:outline/>
          <w:noProof/>
          <w:color w:val="B0CCB0" w:themeColor="accent2"/>
          <w:sz w:val="32"/>
          <w:szCs w:val="32"/>
          <w:lang w:val="pt-PT"/>
          <w14:shadow w14:blurRad="0" w14:dist="38100" w14:dir="2700000" w14:sx="100000" w14:sy="100000" w14:kx="0" w14:ky="0" w14:algn="tl">
            <w14:schemeClr w14:val="accent2"/>
          </w14:shadow>
          <w14:reflection w14:blurRad="6350" w14:stA="60000" w14:stPos="0" w14:endA="900" w14:endPos="60000" w14:dist="60007" w14:dir="5400000" w14:fadeDir="5400000" w14:sx="100000" w14:sy="-100000" w14:kx="0" w14:ky="0" w14:algn="bl"/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noFill/>
          </w14:textFill>
        </w:rPr>
        <w:drawing>
          <wp:anchor distT="0" distB="0" distL="114300" distR="114300" simplePos="0" relativeHeight="251658240" behindDoc="0" locked="0" layoutInCell="1" allowOverlap="1" wp14:anchorId="19792314" wp14:editId="420C69E0">
            <wp:simplePos x="0" y="0"/>
            <wp:positionH relativeFrom="margin">
              <wp:align>left</wp:align>
            </wp:positionH>
            <wp:positionV relativeFrom="paragraph">
              <wp:posOffset>-1475740</wp:posOffset>
            </wp:positionV>
            <wp:extent cx="731520" cy="767080"/>
            <wp:effectExtent l="0" t="0" r="0" b="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767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tbl>
      <w:tblPr>
        <w:tblW w:w="16019" w:type="dxa"/>
        <w:tblInd w:w="-29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60"/>
        <w:gridCol w:w="1276"/>
        <w:gridCol w:w="1134"/>
        <w:gridCol w:w="1843"/>
        <w:gridCol w:w="2835"/>
        <w:gridCol w:w="2835"/>
        <w:gridCol w:w="2551"/>
        <w:gridCol w:w="1985"/>
      </w:tblGrid>
      <w:tr w:rsidR="009241EA" w:rsidRPr="00285F93" w14:paraId="50D61D06" w14:textId="77777777" w:rsidTr="009241EA">
        <w:trPr>
          <w:trHeight w:val="27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A035B6C" w14:textId="7C4AE232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ITEM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DD73A2B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QUANT.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4DF47BB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UNIDADE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166BB4" w14:textId="0FED5555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Marca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C5426C" w14:textId="16B6E48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MODELO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4CFAF0B" w14:textId="02C4C4F9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DESCRIÇÃO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E7B183C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VALOR UNIT.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35D641B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VALOR TOTAL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DJI</w:t>
            </w:r>
          </w:p>
        </w:tc>
        <w:tc>
          <w:tcPr>
            <w:tcW w:type="dxa" w:w="2835"/>
          </w:tcPr>
          <w:p>
            <w:r>
              <w:rPr>
                <w:b/>
              </w:rPr>
              <w:t>Drone Dji Mini 3 Standard (Sem Tela) Br - Dji038</w:t>
            </w:r>
          </w:p>
        </w:tc>
        <w:tc>
          <w:tcPr>
            <w:tcW w:type="dxa" w:w="2835"/>
          </w:tcPr>
          <w:p>
            <w:r>
              <w:t>Veículos Teleguiados Veículos Teleguiados Tipo: Aeronave Remotamente Pilotada (Drone), Quantidade Motores: 4 Motores, Tamanho Diagonal: 247MM, Peso Máximo: 290G, Características Adicionais: Sensor Cmos De 48mp De 1/1.3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R$ 4.588,47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R$ 4.588,47</w:t>
            </w:r>
          </w:p>
        </w:tc>
      </w:tr>
      <w:tr>
        <w:tc>
          <w:tcPr>
            <w:tcW w:type="dxa" w:w="1560"/>
          </w:tcPr>
          <w:p>
            <w:r/>
          </w:p>
        </w:tc>
        <w:tc>
          <w:tcPr>
            <w:tcW w:type="dxa" w:w="1276"/>
          </w:tcPr>
          <w:p>
            <w:r/>
          </w:p>
        </w:tc>
        <w:tc>
          <w:tcPr>
            <w:tcW w:type="dxa" w:w="1134"/>
          </w:tcPr>
          <w:p>
            <w:r/>
          </w:p>
        </w:tc>
        <w:tc>
          <w:tcPr>
            <w:tcW w:type="dxa" w:w="1843"/>
          </w:tcPr>
          <w:p>
            <w:r/>
          </w:p>
        </w:tc>
        <w:tc>
          <w:tcPr>
            <w:tcW w:type="dxa" w:w="2835"/>
          </w:tcPr>
          <w:p>
            <w:r/>
          </w:p>
        </w:tc>
        <w:tc>
          <w:tcPr>
            <w:tcW w:type="dxa" w:w="2835"/>
          </w:tcPr>
          <w:p>
            <w:pPr>
              <w:jc w:val="center"/>
            </w:pPr>
            <w:r>
              <w:rPr>
                <w:b/>
              </w:rPr>
              <w:t>TOTAL GERAL</w:t>
            </w:r>
          </w:p>
        </w:tc>
        <w:tc>
          <w:tcPr>
            <w:tcW w:type="dxa" w:w="2551"/>
          </w:tcPr>
          <w:p>
            <w:r/>
          </w:p>
        </w:tc>
        <w:tc>
          <w:tcPr>
            <w:tcW w:type="dxa" w:w="1985"/>
          </w:tcPr>
          <w:p>
            <w:pPr>
              <w:jc w:val="center"/>
            </w:pPr>
            <w:r>
              <w:rPr>
                <w:b/>
              </w:rPr>
              <w:t>R$ 4.588,47</w:t>
            </w:r>
          </w:p>
        </w:tc>
      </w:tr>
    </w:tbl>
    <w:p w14:paraId="204F98B2" w14:textId="7ED16AAF" w:rsidR="003F6145" w:rsidRPr="00E548E0" w:rsidRDefault="003F6145" w:rsidP="009E2884">
      <w:pPr>
        <w:autoSpaceDE w:val="0"/>
        <w:autoSpaceDN w:val="0"/>
        <w:adjustRightInd w:val="0"/>
        <w:rPr>
          <w:rFonts w:eastAsia="Verdana-Bold" w:cstheme="minorHAnsi"/>
          <w:noProof/>
          <w:sz w:val="18"/>
          <w:szCs w:val="18"/>
          <w:u w:val="single"/>
          <w:lang w:val="pt-PT"/>
        </w:rPr>
      </w:pPr>
    </w:p>
    <w:p w14:paraId="0F37C9A7" w14:textId="2600B3A1" w:rsidR="00475635" w:rsidRDefault="00475635" w:rsidP="009E2884">
      <w:pPr>
        <w:autoSpaceDE w:val="0"/>
        <w:autoSpaceDN w:val="0"/>
        <w:adjustRightInd w:val="0"/>
        <w:rPr>
          <w:rFonts w:eastAsia="Verdana-Bold" w:cstheme="minorHAnsi"/>
          <w:noProof/>
          <w:sz w:val="18"/>
          <w:szCs w:val="18"/>
          <w:lang w:val="pt-PT"/>
        </w:rPr>
      </w:pPr>
    </w:p>
    <w:p w14:paraId="10A917CD" w14:textId="5BE1B38E" w:rsidR="00C13468" w:rsidRDefault="00C13468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0961E99B" w14:textId="77777777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4BE77822" w14:textId="47645D41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1F4616AA" w14:textId="1B3A5BC1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59322B1B" w14:textId="71AEA39A" w:rsidR="007E60E6" w:rsidRPr="006540E2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u w:val="single"/>
          <w:lang w:val="pt-PT"/>
        </w:rPr>
      </w:pPr>
    </w:p>
    <w:p w14:paraId="1A89190C" w14:textId="38F2298F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7360542B" w14:textId="30DF7D75" w:rsidR="00022745" w:rsidRPr="00022745" w:rsidRDefault="00022745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BD496DC" w14:textId="70EBF089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FDB6DBC" w14:textId="58CA92D1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3DEEB7E9" w14:textId="185A5B47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A9E5842" w14:textId="33436535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A93A466" w14:textId="6AC75F9E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6715132B" w14:textId="1AF8C3AF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E4DB710" w14:textId="3C6940DE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E4218AE" w14:textId="7174F3B3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6698C2E6" w14:textId="143C3049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181769DA" w14:textId="76B30CAF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364ADA9" w14:textId="7C44078B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45B5279" w14:textId="33AB29BA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08D9DC29" w14:textId="016180A6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C9CB541" w14:textId="64472F07" w:rsidR="007E60E6" w:rsidRPr="00022745" w:rsidRDefault="009A79C2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  <w:r>
        <w:rPr>
          <w:rFonts w:eastAsia="Verdana-Bold" w:cstheme="minorHAnsi"/>
          <w:noProof/>
          <w:sz w:val="18"/>
          <w:szCs w:val="18"/>
        </w:rPr>
        <w:t xml:space="preserve">                                      </w:t>
      </w:r>
    </w:p>
    <w:p w14:paraId="1E116AE2" w14:textId="06D32E1C" w:rsidR="00180B89" w:rsidRDefault="00180B89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8E258D4" w14:textId="5800F780" w:rsidR="00792C5F" w:rsidRDefault="00792C5F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5F0A7F4" w14:textId="42CE5BB6" w:rsidR="00792C5F" w:rsidRDefault="00792C5F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3A5EC0A7" w14:textId="699F7146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1DC35E5C" w14:textId="2DA01C53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1D2A2C5" w14:textId="3869DCF2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BFE9CDC" w14:textId="171D7D0C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CF295A8" w14:textId="68D09AA5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269A52E1" w14:textId="77777777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4F84973B" w14:textId="77777777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4F1BACD3" w14:textId="77777777" w:rsidR="005C1898" w:rsidRDefault="005C1898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sectPr w:rsidR="005C1898" w:rsidSect="00FD6F45">
      <w:headerReference w:type="default" r:id="rId13"/>
      <w:footerReference w:type="default" r:id="rId14"/>
      <w:pgSz w:w="16840" w:h="11907" w:orient="landscape" w:code="9"/>
      <w:pgMar w:top="720" w:right="720" w:bottom="720" w:left="720" w:header="454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63CED0" w14:textId="77777777" w:rsidR="00220D7F" w:rsidRDefault="00220D7F" w:rsidP="00C371B1">
      <w:r>
        <w:separator/>
      </w:r>
    </w:p>
  </w:endnote>
  <w:endnote w:type="continuationSeparator" w:id="0">
    <w:p w14:paraId="29C0D64D" w14:textId="77777777" w:rsidR="00220D7F" w:rsidRDefault="00220D7F" w:rsidP="00C371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-Bold">
    <w:altName w:val="Klee One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18833B" w14:textId="1FB5D1C0" w:rsidR="00916DA6" w:rsidRDefault="00FD6F45" w:rsidP="00ED33D5">
    <w:pPr>
      <w:pStyle w:val="Rodap"/>
      <w:rPr>
        <w:sz w:val="18"/>
        <w:szCs w:val="18"/>
        <w:lang w:val="pt-BR"/>
      </w:rPr>
    </w:pPr>
    <w:r>
      <w:rPr>
        <w:noProof/>
        <w:sz w:val="18"/>
        <w:szCs w:val="18"/>
        <w:lang w:val="pt-B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FB61083" wp14:editId="797C5493">
              <wp:simplePos x="0" y="0"/>
              <wp:positionH relativeFrom="page">
                <wp:posOffset>5770245</wp:posOffset>
              </wp:positionH>
              <wp:positionV relativeFrom="paragraph">
                <wp:posOffset>9525</wp:posOffset>
              </wp:positionV>
              <wp:extent cx="4800600" cy="1163320"/>
              <wp:effectExtent l="0" t="0" r="19050" b="17780"/>
              <wp:wrapSquare wrapText="bothSides"/>
              <wp:docPr id="509278591" name="Caixa de Tex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800600" cy="116332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04D4799A" w14:textId="77777777" w:rsidR="00916DA6" w:rsidRPr="001A340F" w:rsidRDefault="00916DA6" w:rsidP="00916DA6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B13211">
                            <w:rPr>
                              <w:rFonts w:eastAsia="Verdana-Bold" w:cstheme="minorHAnsi"/>
                              <w:color w:val="00B0F0"/>
                              <w:szCs w:val="16"/>
                              <w:lang w:val="pt-PT"/>
                            </w:rPr>
                            <w:t>*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Nos preços acima estão inclusas todas as despesas com impostos, fretes taxas, descargas e quaisquer outras que incidam direta ou indiretamente no fornecimento dos materiais desta licitação.  </w:t>
                          </w:r>
                          <w:r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br/>
                          </w:r>
                          <w:r w:rsidRPr="00B13211">
                            <w:rPr>
                              <w:rFonts w:eastAsia="Verdana-Bold" w:cstheme="minorHAnsi"/>
                              <w:color w:val="00B0F0"/>
                              <w:szCs w:val="16"/>
                              <w:lang w:val="pt-PT"/>
                            </w:rPr>
                            <w:t>*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 A entrega dos materiais será feita no local determinado pelo Órgão Licitante </w:t>
                          </w:r>
                          <w:r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br/>
                          </w:r>
                          <w:r w:rsidRPr="00B13211">
                            <w:rPr>
                              <w:rFonts w:eastAsia="Verdana-Bold" w:cstheme="minorHAnsi"/>
                              <w:color w:val="00B0F0"/>
                              <w:szCs w:val="16"/>
                              <w:lang w:val="pt-PT"/>
                            </w:rPr>
                            <w:t>**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 O prazo de validade da proposta não será inferior a 60 (trinta) dias, a contar da data de sua apresentação.</w:t>
                          </w:r>
                        </w:p>
                        <w:p w14:paraId="6649C6FC" w14:textId="77777777" w:rsidR="00916DA6" w:rsidRPr="001A340F" w:rsidRDefault="00916DA6" w:rsidP="00916DA6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</w:p>
                        <w:p w14:paraId="37639AAC" w14:textId="77777777" w:rsidR="00916DA6" w:rsidRPr="001A340F" w:rsidRDefault="00916DA6" w:rsidP="00916DA6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>- Dados Bancários:</w:t>
                          </w:r>
                        </w:p>
                        <w:p w14:paraId="03318C42" w14:textId="77777777" w:rsidR="00916DA6" w:rsidRPr="001A340F" w:rsidRDefault="00916DA6" w:rsidP="00916DA6">
                          <w:pPr>
                            <w:pStyle w:val="PargrafodaLista"/>
                            <w:numPr>
                              <w:ilvl w:val="0"/>
                              <w:numId w:val="16"/>
                            </w:num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>Banco do Brasil        (001) Agência: 4770-8    Conta Corrente: 106261-1</w:t>
                          </w:r>
                        </w:p>
                        <w:p w14:paraId="1EDE764D" w14:textId="77777777" w:rsidR="00916DA6" w:rsidRPr="00475635" w:rsidRDefault="00916DA6" w:rsidP="00916DA6">
                          <w:pPr>
                            <w:pStyle w:val="PargrafodaLista"/>
                            <w:numPr>
                              <w:ilvl w:val="0"/>
                              <w:numId w:val="16"/>
                            </w:num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Caixa Econ. Federal  (104) Agencia: 04079     Conta Corrente: 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BR"/>
                            </w:rPr>
                            <w:t>000577897543-7</w:t>
                          </w:r>
                        </w:p>
                        <w:p w14:paraId="5C7218B8" w14:textId="77777777" w:rsidR="00916DA6" w:rsidRPr="00916DA6" w:rsidRDefault="00916DA6">
                          <w:pPr>
                            <w:rPr>
                              <w:lang w:val="pt-PT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FB61083" id="_x0000_t202" coordsize="21600,21600" o:spt="202" path="m,l,21600r21600,l21600,xe">
              <v:stroke joinstyle="miter"/>
              <v:path gradientshapeok="t" o:connecttype="rect"/>
            </v:shapetype>
            <v:shape id="Caixa de Texto 5" o:spid="_x0000_s1027" type="#_x0000_t202" style="position:absolute;margin-left:454.35pt;margin-top:.75pt;width:378pt;height:91.6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" fillcolor="white [3201]" strokeweight=".5pt">
              <v:textbox>
                <w:txbxContent>
                  <w:p w14:paraId="04D4799A" w14:textId="77777777" w:rsidR="00916DA6" w:rsidRPr="001A340F" w:rsidRDefault="00916DA6" w:rsidP="00916DA6">
                    <w:p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B13211">
                      <w:rPr>
                        <w:rFonts w:eastAsia="Verdana-Bold" w:cstheme="minorHAnsi"/>
                        <w:color w:val="00B0F0"/>
                        <w:szCs w:val="16"/>
                        <w:lang w:val="pt-PT"/>
                      </w:rPr>
                      <w:t>*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Nos preços acima estão inclusas todas as despesas com impostos, fretes taxas, descargas e quaisquer outras que incidam direta ou indiretamente no fornecimento dos materiais desta licitação.  </w:t>
                    </w:r>
                    <w:r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br/>
                    </w:r>
                    <w:r w:rsidRPr="00B13211">
                      <w:rPr>
                        <w:rFonts w:eastAsia="Verdana-Bold" w:cstheme="minorHAnsi"/>
                        <w:color w:val="00B0F0"/>
                        <w:szCs w:val="16"/>
                        <w:lang w:val="pt-PT"/>
                      </w:rPr>
                      <w:t>*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 A entrega dos materiais será feita no local determinado pelo Órgão Licitante </w:t>
                    </w:r>
                    <w:r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br/>
                    </w:r>
                    <w:r w:rsidRPr="00B13211">
                      <w:rPr>
                        <w:rFonts w:eastAsia="Verdana-Bold" w:cstheme="minorHAnsi"/>
                        <w:color w:val="00B0F0"/>
                        <w:szCs w:val="16"/>
                        <w:lang w:val="pt-PT"/>
                      </w:rPr>
                      <w:t>**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 O prazo de validade da proposta não será inferior a 60 (trinta) dias, a contar da data de sua apresentação.</w:t>
                    </w:r>
                  </w:p>
                  <w:p w14:paraId="6649C6FC" w14:textId="77777777" w:rsidR="00916DA6" w:rsidRPr="001A340F" w:rsidRDefault="00916DA6" w:rsidP="00916DA6">
                    <w:p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</w:p>
                  <w:p w14:paraId="37639AAC" w14:textId="77777777" w:rsidR="00916DA6" w:rsidRPr="001A340F" w:rsidRDefault="00916DA6" w:rsidP="00916DA6">
                    <w:p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>- Dados Bancários:</w:t>
                    </w:r>
                  </w:p>
                  <w:p w14:paraId="03318C42" w14:textId="77777777" w:rsidR="00916DA6" w:rsidRPr="001A340F" w:rsidRDefault="00916DA6" w:rsidP="00916DA6">
                    <w:pPr>
                      <w:pStyle w:val="PargrafodaLista"/>
                      <w:numPr>
                        <w:ilvl w:val="0"/>
                        <w:numId w:val="16"/>
                      </w:num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>Banco do Brasil        (001) Agência: 4770-8    Conta Corrente: 106261-1</w:t>
                    </w:r>
                  </w:p>
                  <w:p w14:paraId="1EDE764D" w14:textId="77777777" w:rsidR="00916DA6" w:rsidRPr="00475635" w:rsidRDefault="00916DA6" w:rsidP="00916DA6">
                    <w:pPr>
                      <w:pStyle w:val="PargrafodaLista"/>
                      <w:numPr>
                        <w:ilvl w:val="0"/>
                        <w:numId w:val="16"/>
                      </w:num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Caixa Econ. Federal  (104) Agencia: 04079     Conta Corrente: 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BR"/>
                      </w:rPr>
                      <w:t>000577897543-7</w:t>
                    </w:r>
                  </w:p>
                  <w:p w14:paraId="5C7218B8" w14:textId="77777777" w:rsidR="00916DA6" w:rsidRPr="00916DA6" w:rsidRDefault="00916DA6">
                    <w:pPr>
                      <w:rPr>
                        <w:lang w:val="pt-PT"/>
                      </w:rPr>
                    </w:pPr>
                  </w:p>
                </w:txbxContent>
              </v:textbox>
              <w10:wrap type="square" anchorx="page"/>
            </v:shape>
          </w:pict>
        </mc:Fallback>
      </mc:AlternateContent>
    </w:r>
  </w:p>
  <w:p w14:paraId="7AEA2BBD" w14:textId="2EE4EF1C" w:rsidR="00FD6F45" w:rsidRDefault="00ED33D5" w:rsidP="00ED33D5">
    <w:pPr>
      <w:pStyle w:val="Rodap"/>
      <w:rPr>
        <w:sz w:val="18"/>
        <w:szCs w:val="18"/>
        <w:lang w:val="pt-BR"/>
      </w:rPr>
    </w:pPr>
    <w:r w:rsidRPr="00A07088">
      <w:rPr>
        <w:sz w:val="18"/>
        <w:szCs w:val="18"/>
        <w:lang w:val="pt-BR"/>
      </w:rPr>
      <w:t xml:space="preserve">ARTE COMERCIAL LTDA – </w:t>
    </w:r>
    <w:r w:rsidR="00794BD0" w:rsidRPr="00A07088">
      <w:rPr>
        <w:sz w:val="18"/>
        <w:szCs w:val="18"/>
        <w:lang w:val="pt-BR"/>
      </w:rPr>
      <w:t xml:space="preserve">Av. Esperança, 808 </w:t>
    </w:r>
    <w:r w:rsidR="007E7419" w:rsidRPr="00A07088">
      <w:rPr>
        <w:sz w:val="18"/>
        <w:szCs w:val="18"/>
        <w:lang w:val="pt-BR"/>
      </w:rPr>
      <w:t>apto</w:t>
    </w:r>
    <w:r w:rsidR="00794BD0" w:rsidRPr="00A07088">
      <w:rPr>
        <w:sz w:val="18"/>
        <w:szCs w:val="18"/>
        <w:lang w:val="pt-BR"/>
      </w:rPr>
      <w:t xml:space="preserve"> 71 Centro</w:t>
    </w:r>
    <w:r w:rsidRPr="00A07088">
      <w:rPr>
        <w:sz w:val="18"/>
        <w:szCs w:val="18"/>
        <w:lang w:val="pt-BR"/>
      </w:rPr>
      <w:t xml:space="preserve"> -Guarulhos/SP </w:t>
    </w:r>
  </w:p>
  <w:p w14:paraId="568DC866" w14:textId="184141D0" w:rsidR="00FD6F45" w:rsidRPr="00FD6F45" w:rsidRDefault="002B2BC8" w:rsidP="00FD6F45">
    <w:pPr>
      <w:pStyle w:val="Rodap"/>
      <w:rPr>
        <w:sz w:val="18"/>
        <w:szCs w:val="18"/>
        <w:lang w:val="pt-BR"/>
      </w:rPr>
    </w:pPr>
    <w:r>
      <w:rPr>
        <w:sz w:val="18"/>
        <w:szCs w:val="18"/>
        <w:lang w:val="pt-BR"/>
      </w:rPr>
      <w:t>C</w:t>
    </w:r>
    <w:r w:rsidR="00ED33D5" w:rsidRPr="00A07088">
      <w:rPr>
        <w:sz w:val="18"/>
        <w:szCs w:val="18"/>
        <w:lang w:val="pt-BR"/>
      </w:rPr>
      <w:t>ep: 07</w:t>
    </w:r>
    <w:r w:rsidR="00794BD0" w:rsidRPr="00A07088">
      <w:rPr>
        <w:sz w:val="18"/>
        <w:szCs w:val="18"/>
        <w:lang w:val="pt-BR"/>
      </w:rPr>
      <w:t>095-005</w:t>
    </w:r>
    <w:r>
      <w:rPr>
        <w:sz w:val="18"/>
        <w:szCs w:val="18"/>
        <w:lang w:val="pt-BR"/>
      </w:rPr>
      <w:t xml:space="preserve"> </w:t>
    </w:r>
    <w:r w:rsidR="00ED33D5" w:rsidRPr="00A07088">
      <w:rPr>
        <w:sz w:val="18"/>
        <w:szCs w:val="18"/>
        <w:lang w:val="pt-BR"/>
      </w:rPr>
      <w:t xml:space="preserve">CNPJ: 05.019519/0001-35   </w:t>
    </w:r>
    <w:r w:rsidR="00FE0034" w:rsidRPr="00A07088">
      <w:rPr>
        <w:sz w:val="18"/>
        <w:szCs w:val="18"/>
        <w:lang w:val="pt-BR"/>
      </w:rPr>
      <w:t>Insc. Estadual:</w:t>
    </w:r>
    <w:r w:rsidR="00ED33D5" w:rsidRPr="00A07088">
      <w:rPr>
        <w:sz w:val="18"/>
        <w:szCs w:val="18"/>
        <w:lang w:val="pt-BR"/>
      </w:rPr>
      <w:t xml:space="preserve"> </w:t>
    </w:r>
    <w:r w:rsidR="00FE0034" w:rsidRPr="00A07088">
      <w:rPr>
        <w:sz w:val="18"/>
        <w:szCs w:val="18"/>
        <w:lang w:val="pt-BR"/>
      </w:rPr>
      <w:t xml:space="preserve">336.688.431.110 </w:t>
    </w:r>
    <w:r w:rsidR="00FD6F45">
      <w:rPr>
        <w:sz w:val="18"/>
        <w:szCs w:val="18"/>
      </w:rPr>
      <w:tab/>
    </w:r>
  </w:p>
  <w:p w14:paraId="4291ADD1" w14:textId="3046C77F" w:rsidR="003C7B58" w:rsidRPr="00FD6F45" w:rsidRDefault="00FD6F45" w:rsidP="00ED33D5">
    <w:pPr>
      <w:pStyle w:val="Rodap"/>
      <w:rPr>
        <w:sz w:val="18"/>
        <w:szCs w:val="18"/>
        <w:lang w:val="pt-BR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65B0CDE8" wp14:editId="04E8340D">
          <wp:simplePos x="0" y="0"/>
          <wp:positionH relativeFrom="leftMargin">
            <wp:align>right</wp:align>
          </wp:positionH>
          <wp:positionV relativeFrom="paragraph">
            <wp:posOffset>113472</wp:posOffset>
          </wp:positionV>
          <wp:extent cx="165517" cy="165517"/>
          <wp:effectExtent l="0" t="0" r="6350" b="6350"/>
          <wp:wrapNone/>
          <wp:docPr id="1630311536" name="Imagem 5" descr="logotipo do whatsapp png, ícone do whatsapp png, whatsapp ...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30311536" name="Imagem 5" descr="logotipo do whatsapp png, ícone do whatsapp png, whatsapp ...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517" cy="16551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FD6F45">
      <w:rPr>
        <w:sz w:val="18"/>
        <w:szCs w:val="18"/>
        <w:lang w:val="pt-BR"/>
      </w:rPr>
      <w:t>E</w:t>
    </w:r>
    <w:r w:rsidR="00FE0034" w:rsidRPr="00FD6F45">
      <w:rPr>
        <w:sz w:val="18"/>
        <w:szCs w:val="18"/>
        <w:lang w:val="pt-BR"/>
      </w:rPr>
      <w:t xml:space="preserve">-mail: </w:t>
    </w:r>
    <w:hyperlink r:id="rId3" w:history="1">
      <w:r w:rsidR="005F4244" w:rsidRPr="00FD6F45">
        <w:rPr>
          <w:rStyle w:val="Hyperlink"/>
          <w:sz w:val="18"/>
          <w:szCs w:val="18"/>
          <w:lang w:val="pt-BR"/>
        </w:rPr>
        <w:t>pietro@artecomercialbrasil.com.br</w:t>
      </w:r>
    </w:hyperlink>
    <w:r w:rsidR="005F4244" w:rsidRPr="00FD6F45">
      <w:rPr>
        <w:sz w:val="18"/>
        <w:szCs w:val="18"/>
        <w:lang w:val="pt-BR"/>
      </w:rPr>
      <w:t xml:space="preserve"> </w:t>
    </w:r>
  </w:p>
  <w:p w14:paraId="2EDA556F" w14:textId="33F099BD" w:rsidR="00FD6F45" w:rsidRPr="00FD6F45" w:rsidRDefault="00FD6F45" w:rsidP="00ED33D5">
    <w:pPr>
      <w:pStyle w:val="Rodap"/>
      <w:rPr>
        <w:sz w:val="18"/>
        <w:szCs w:val="18"/>
      </w:rPr>
    </w:pPr>
    <w:proofErr w:type="spellStart"/>
    <w:r w:rsidRPr="00FD6F45">
      <w:rPr>
        <w:sz w:val="18"/>
        <w:szCs w:val="18"/>
      </w:rPr>
      <w:t>Whatsapp</w:t>
    </w:r>
    <w:proofErr w:type="spellEnd"/>
    <w:r w:rsidRPr="00FD6F45">
      <w:rPr>
        <w:sz w:val="18"/>
        <w:szCs w:val="18"/>
      </w:rPr>
      <w:t xml:space="preserve">: +55 11 99410-3374     </w:t>
    </w:r>
    <w:hyperlink r:id="rId4" w:history="1">
      <w:r w:rsidRPr="00FD6F45">
        <w:rPr>
          <w:rStyle w:val="Hyperlink"/>
          <w:sz w:val="18"/>
          <w:szCs w:val="18"/>
        </w:rPr>
        <w:t>http://wa.me/5511994103374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0F9760" w14:textId="77777777" w:rsidR="00220D7F" w:rsidRDefault="00220D7F" w:rsidP="00C371B1">
      <w:r>
        <w:separator/>
      </w:r>
    </w:p>
  </w:footnote>
  <w:footnote w:type="continuationSeparator" w:id="0">
    <w:p w14:paraId="1A7B8ADC" w14:textId="77777777" w:rsidR="00220D7F" w:rsidRDefault="00220D7F" w:rsidP="00C371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5732FE" w14:textId="449A90A6" w:rsidR="00141542" w:rsidRPr="00547E48" w:rsidRDefault="00D635A1" w:rsidP="00547E48">
    <w:pPr>
      <w:pStyle w:val="Cabealho"/>
    </w:pPr>
    <w:r w:rsidRPr="00F224ED">
      <w:rPr>
        <w:noProof/>
        <w:color w:val="7F7F7F" w:themeColor="text1" w:themeTint="80"/>
      </w:rPr>
      <w:drawing>
        <wp:inline distT="0" distB="0" distL="0" distR="0" wp14:anchorId="78AC1561" wp14:editId="7CBD2BB6">
          <wp:extent cx="777240" cy="339395"/>
          <wp:effectExtent l="0" t="0" r="3810" b="3810"/>
          <wp:docPr id="1953171330" name="Imagem 7" descr="Desenho com traços pretos em fundo branco&#10;&#10;O conteúdo gerado por IA pode estar incorre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53171330" name="Imagem 7" descr="Desenho com traços pretos em fundo branco&#10;&#10;O conteúdo gerado por IA pode estar incorreto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2332" cy="35035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7D15E4" w:rsidRPr="00F224ED">
      <w:rPr>
        <w:noProof/>
        <w:color w:val="7F7F7F" w:themeColor="text1" w:themeTint="80"/>
      </w:rPr>
      <w:drawing>
        <wp:inline distT="0" distB="0" distL="0" distR="0" wp14:anchorId="535AEC79" wp14:editId="4F5E1D7D">
          <wp:extent cx="1209040" cy="381000"/>
          <wp:effectExtent l="0" t="0" r="0" b="0"/>
          <wp:docPr id="354906381" name="Imagem 4" descr="Text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54906381" name="Imagem 4" descr="Text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8312" cy="38392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7D15E4" w:rsidRPr="00F224ED">
      <w:rPr>
        <w:noProof/>
        <w:color w:val="7F7F7F" w:themeColor="text1" w:themeTint="80"/>
      </w:rPr>
      <w:drawing>
        <wp:inline distT="0" distB="0" distL="0" distR="0" wp14:anchorId="40925578" wp14:editId="0827373C">
          <wp:extent cx="1287780" cy="405813"/>
          <wp:effectExtent l="0" t="0" r="0" b="0"/>
          <wp:docPr id="305658826" name="Imagem 5" descr="Logotip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5658826" name="Imagem 5" descr="Logotip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94273" cy="40785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336755" w:rsidRPr="00F224ED">
      <w:rPr>
        <w:noProof/>
        <w:color w:val="7F7F7F" w:themeColor="text1" w:themeTint="80"/>
      </w:rPr>
      <w:drawing>
        <wp:inline distT="0" distB="0" distL="0" distR="0" wp14:anchorId="39D81AD5" wp14:editId="6FD4273F">
          <wp:extent cx="1181100" cy="372195"/>
          <wp:effectExtent l="0" t="0" r="0" b="0"/>
          <wp:docPr id="1356615598" name="Imagem 6" descr="Logotip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56615598" name="Imagem 6" descr="Logotip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94453" cy="37640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F224ED">
      <w:rPr>
        <w:noProof/>
        <w:color w:val="7F7F7F" w:themeColor="text1" w:themeTint="80"/>
      </w:rPr>
      <w:drawing>
        <wp:inline distT="0" distB="0" distL="0" distR="0" wp14:anchorId="060EAADF" wp14:editId="7BBDD984">
          <wp:extent cx="1234440" cy="389004"/>
          <wp:effectExtent l="0" t="0" r="0" b="0"/>
          <wp:docPr id="1407504856" name="Imagem 3" descr="Desenho com traços pretos em fundo branco&#10;&#10;Descrição gerada automaticamente com confiança baix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07504856" name="Imagem 3" descr="Desenho com traços pretos em fundo branco&#10;&#10;Descrição gerada automaticamente com confiança baixa"/>
                  <pic:cNvPicPr>
                    <a:picLocks noChangeAspect="1" noChangeArrowheads="1"/>
                  </pic:cNvPicPr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3409" cy="39813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0532D1" w:rsidRPr="00CE28CC">
      <w:rPr>
        <w:noProof/>
        <w:highlight w:val="yellow"/>
      </w:rPr>
      <w:drawing>
        <wp:inline distT="0" distB="0" distL="0" distR="0" wp14:anchorId="3BE316D1" wp14:editId="1D803E90">
          <wp:extent cx="918945" cy="409516"/>
          <wp:effectExtent l="0" t="0" r="0" b="0"/>
          <wp:docPr id="856549441" name="Imagem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 rotWithShape="1">
                  <a:blip r:embed="rId6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7936" b="13063"/>
                  <a:stretch>
                    <a:fillRect/>
                  </a:stretch>
                </pic:blipFill>
                <pic:spPr bwMode="auto">
                  <a:xfrm>
                    <a:off x="0" y="0"/>
                    <a:ext cx="987609" cy="44011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7" type="#_x0000_t75" alt="Logo placeholder" style="width:3in;height:3in;visibility:visible;mso-wrap-style:square" o:bullet="t">
        <v:imagedata r:id="rId1" o:title="Logo placeholder"/>
      </v:shape>
    </w:pict>
  </w:numPicBullet>
  <w:abstractNum w:abstractNumId="0" w15:restartNumberingAfterBreak="0">
    <w:nsid w:val="FFFFFF7C"/>
    <w:multiLevelType w:val="singleLevel"/>
    <w:tmpl w:val="8AA2F14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D1EB4B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4A44E1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28C740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2ECB13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9C8DF0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F0E7A6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05683B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774B28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B16C2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707DD3"/>
    <w:multiLevelType w:val="hybridMultilevel"/>
    <w:tmpl w:val="C8F289C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DD315DA"/>
    <w:multiLevelType w:val="hybridMultilevel"/>
    <w:tmpl w:val="F0B885D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E5A3F3D"/>
    <w:multiLevelType w:val="hybridMultilevel"/>
    <w:tmpl w:val="23BC29EE"/>
    <w:lvl w:ilvl="0" w:tplc="04C2F4F8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23484476"/>
    <w:multiLevelType w:val="hybridMultilevel"/>
    <w:tmpl w:val="B45238CE"/>
    <w:lvl w:ilvl="0" w:tplc="0416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AC5D4B"/>
    <w:multiLevelType w:val="multilevel"/>
    <w:tmpl w:val="86588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CE652BB"/>
    <w:multiLevelType w:val="multilevel"/>
    <w:tmpl w:val="51BC2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ECF03EB"/>
    <w:multiLevelType w:val="hybridMultilevel"/>
    <w:tmpl w:val="DA1889F0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1626736063">
    <w:abstractNumId w:val="12"/>
  </w:num>
  <w:num w:numId="2" w16cid:durableId="669405946">
    <w:abstractNumId w:val="9"/>
  </w:num>
  <w:num w:numId="3" w16cid:durableId="1117484370">
    <w:abstractNumId w:val="7"/>
  </w:num>
  <w:num w:numId="4" w16cid:durableId="394284428">
    <w:abstractNumId w:val="6"/>
  </w:num>
  <w:num w:numId="5" w16cid:durableId="1338727338">
    <w:abstractNumId w:val="5"/>
  </w:num>
  <w:num w:numId="6" w16cid:durableId="687801212">
    <w:abstractNumId w:val="4"/>
  </w:num>
  <w:num w:numId="7" w16cid:durableId="874779535">
    <w:abstractNumId w:val="8"/>
  </w:num>
  <w:num w:numId="8" w16cid:durableId="910583904">
    <w:abstractNumId w:val="3"/>
  </w:num>
  <w:num w:numId="9" w16cid:durableId="1088891416">
    <w:abstractNumId w:val="2"/>
  </w:num>
  <w:num w:numId="10" w16cid:durableId="1255169920">
    <w:abstractNumId w:val="1"/>
  </w:num>
  <w:num w:numId="11" w16cid:durableId="716441466">
    <w:abstractNumId w:val="0"/>
  </w:num>
  <w:num w:numId="12" w16cid:durableId="1147551082">
    <w:abstractNumId w:val="13"/>
  </w:num>
  <w:num w:numId="13" w16cid:durableId="1001084681">
    <w:abstractNumId w:val="15"/>
  </w:num>
  <w:num w:numId="14" w16cid:durableId="622539005">
    <w:abstractNumId w:val="11"/>
  </w:num>
  <w:num w:numId="15" w16cid:durableId="1073232909">
    <w:abstractNumId w:val="10"/>
  </w:num>
  <w:num w:numId="16" w16cid:durableId="1708137912">
    <w:abstractNumId w:val="16"/>
  </w:num>
  <w:num w:numId="17" w16cid:durableId="190024420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attachedTemplate r:id="rId1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70D"/>
    <w:rsid w:val="00002266"/>
    <w:rsid w:val="0000256F"/>
    <w:rsid w:val="00002A0E"/>
    <w:rsid w:val="00005190"/>
    <w:rsid w:val="000052CF"/>
    <w:rsid w:val="00005767"/>
    <w:rsid w:val="000067FC"/>
    <w:rsid w:val="00006E3C"/>
    <w:rsid w:val="00007858"/>
    <w:rsid w:val="00010191"/>
    <w:rsid w:val="0001199D"/>
    <w:rsid w:val="0001209E"/>
    <w:rsid w:val="0001354F"/>
    <w:rsid w:val="0001564C"/>
    <w:rsid w:val="00015F42"/>
    <w:rsid w:val="00016039"/>
    <w:rsid w:val="000162EF"/>
    <w:rsid w:val="000176B8"/>
    <w:rsid w:val="000209AC"/>
    <w:rsid w:val="00020F35"/>
    <w:rsid w:val="00021833"/>
    <w:rsid w:val="0002207E"/>
    <w:rsid w:val="00022745"/>
    <w:rsid w:val="00023BC7"/>
    <w:rsid w:val="000249DC"/>
    <w:rsid w:val="00024F1C"/>
    <w:rsid w:val="000256D5"/>
    <w:rsid w:val="00025AF3"/>
    <w:rsid w:val="00027810"/>
    <w:rsid w:val="00027C17"/>
    <w:rsid w:val="000306CC"/>
    <w:rsid w:val="00031D70"/>
    <w:rsid w:val="000332FA"/>
    <w:rsid w:val="00033F9A"/>
    <w:rsid w:val="0003459E"/>
    <w:rsid w:val="000348E1"/>
    <w:rsid w:val="00035123"/>
    <w:rsid w:val="000352DF"/>
    <w:rsid w:val="0003665B"/>
    <w:rsid w:val="000367F3"/>
    <w:rsid w:val="00037BD2"/>
    <w:rsid w:val="00044169"/>
    <w:rsid w:val="00051491"/>
    <w:rsid w:val="000529B6"/>
    <w:rsid w:val="00052FCA"/>
    <w:rsid w:val="000532D1"/>
    <w:rsid w:val="00055D34"/>
    <w:rsid w:val="00060F25"/>
    <w:rsid w:val="000618DC"/>
    <w:rsid w:val="00064765"/>
    <w:rsid w:val="000653AC"/>
    <w:rsid w:val="00065619"/>
    <w:rsid w:val="000708B6"/>
    <w:rsid w:val="000720C6"/>
    <w:rsid w:val="000721FE"/>
    <w:rsid w:val="000725B8"/>
    <w:rsid w:val="000739F1"/>
    <w:rsid w:val="00073B51"/>
    <w:rsid w:val="00075515"/>
    <w:rsid w:val="00076D18"/>
    <w:rsid w:val="00076ECA"/>
    <w:rsid w:val="000808ED"/>
    <w:rsid w:val="00080D1A"/>
    <w:rsid w:val="000811C6"/>
    <w:rsid w:val="00081CD4"/>
    <w:rsid w:val="00084C8A"/>
    <w:rsid w:val="000861A2"/>
    <w:rsid w:val="000879D3"/>
    <w:rsid w:val="00087A38"/>
    <w:rsid w:val="00090845"/>
    <w:rsid w:val="00090BDA"/>
    <w:rsid w:val="000911DB"/>
    <w:rsid w:val="000925FC"/>
    <w:rsid w:val="00093031"/>
    <w:rsid w:val="00094097"/>
    <w:rsid w:val="000951CF"/>
    <w:rsid w:val="000953FF"/>
    <w:rsid w:val="00095B35"/>
    <w:rsid w:val="0009674E"/>
    <w:rsid w:val="00097502"/>
    <w:rsid w:val="000A24B5"/>
    <w:rsid w:val="000A28F2"/>
    <w:rsid w:val="000A3653"/>
    <w:rsid w:val="000A3C72"/>
    <w:rsid w:val="000A4343"/>
    <w:rsid w:val="000A6A0A"/>
    <w:rsid w:val="000B0E4D"/>
    <w:rsid w:val="000B154B"/>
    <w:rsid w:val="000B1840"/>
    <w:rsid w:val="000B1C34"/>
    <w:rsid w:val="000B1E44"/>
    <w:rsid w:val="000B3828"/>
    <w:rsid w:val="000B4555"/>
    <w:rsid w:val="000B6C26"/>
    <w:rsid w:val="000B7EB2"/>
    <w:rsid w:val="000C142B"/>
    <w:rsid w:val="000C22D0"/>
    <w:rsid w:val="000C2383"/>
    <w:rsid w:val="000C2FCB"/>
    <w:rsid w:val="000C37C6"/>
    <w:rsid w:val="000C4080"/>
    <w:rsid w:val="000C4880"/>
    <w:rsid w:val="000C7100"/>
    <w:rsid w:val="000C7E04"/>
    <w:rsid w:val="000D2035"/>
    <w:rsid w:val="000D48C9"/>
    <w:rsid w:val="000D49E0"/>
    <w:rsid w:val="000D5842"/>
    <w:rsid w:val="000D5F5A"/>
    <w:rsid w:val="000D686C"/>
    <w:rsid w:val="000D76CC"/>
    <w:rsid w:val="000D7E19"/>
    <w:rsid w:val="000D7E97"/>
    <w:rsid w:val="000E042A"/>
    <w:rsid w:val="000E366E"/>
    <w:rsid w:val="000E3E7B"/>
    <w:rsid w:val="000E4177"/>
    <w:rsid w:val="000E4769"/>
    <w:rsid w:val="000E4CFE"/>
    <w:rsid w:val="000E550D"/>
    <w:rsid w:val="000E550F"/>
    <w:rsid w:val="000E5B12"/>
    <w:rsid w:val="000F0377"/>
    <w:rsid w:val="000F073E"/>
    <w:rsid w:val="000F1048"/>
    <w:rsid w:val="000F1983"/>
    <w:rsid w:val="000F33C1"/>
    <w:rsid w:val="000F5D7E"/>
    <w:rsid w:val="000F63FB"/>
    <w:rsid w:val="000F6B47"/>
    <w:rsid w:val="000F6F16"/>
    <w:rsid w:val="000F76EA"/>
    <w:rsid w:val="000F7D4F"/>
    <w:rsid w:val="00102865"/>
    <w:rsid w:val="001034F2"/>
    <w:rsid w:val="0010459A"/>
    <w:rsid w:val="00105D93"/>
    <w:rsid w:val="0010635B"/>
    <w:rsid w:val="00107584"/>
    <w:rsid w:val="00107938"/>
    <w:rsid w:val="00110E8B"/>
    <w:rsid w:val="001143BA"/>
    <w:rsid w:val="00114941"/>
    <w:rsid w:val="00116839"/>
    <w:rsid w:val="00116E6D"/>
    <w:rsid w:val="00120A53"/>
    <w:rsid w:val="00120D30"/>
    <w:rsid w:val="001216EE"/>
    <w:rsid w:val="001250EC"/>
    <w:rsid w:val="001256D2"/>
    <w:rsid w:val="0012720D"/>
    <w:rsid w:val="00132B15"/>
    <w:rsid w:val="00133B99"/>
    <w:rsid w:val="00135078"/>
    <w:rsid w:val="00135CF1"/>
    <w:rsid w:val="00135EA5"/>
    <w:rsid w:val="001361C4"/>
    <w:rsid w:val="00140EA0"/>
    <w:rsid w:val="001413F8"/>
    <w:rsid w:val="00141542"/>
    <w:rsid w:val="001420D4"/>
    <w:rsid w:val="0014244F"/>
    <w:rsid w:val="001425FA"/>
    <w:rsid w:val="001461B3"/>
    <w:rsid w:val="00150511"/>
    <w:rsid w:val="00151073"/>
    <w:rsid w:val="001528EC"/>
    <w:rsid w:val="001534C9"/>
    <w:rsid w:val="0015397C"/>
    <w:rsid w:val="00153A50"/>
    <w:rsid w:val="00154151"/>
    <w:rsid w:val="00157255"/>
    <w:rsid w:val="00162DA2"/>
    <w:rsid w:val="00163E54"/>
    <w:rsid w:val="001651EA"/>
    <w:rsid w:val="00167163"/>
    <w:rsid w:val="00170D9E"/>
    <w:rsid w:val="00173640"/>
    <w:rsid w:val="00174CF2"/>
    <w:rsid w:val="00175E1E"/>
    <w:rsid w:val="00176A34"/>
    <w:rsid w:val="00177AF3"/>
    <w:rsid w:val="00180B89"/>
    <w:rsid w:val="00180DF9"/>
    <w:rsid w:val="00181F40"/>
    <w:rsid w:val="001822CE"/>
    <w:rsid w:val="0018313F"/>
    <w:rsid w:val="001834F9"/>
    <w:rsid w:val="001857DA"/>
    <w:rsid w:val="001857E6"/>
    <w:rsid w:val="00185E9E"/>
    <w:rsid w:val="001870FB"/>
    <w:rsid w:val="00187C08"/>
    <w:rsid w:val="0019334B"/>
    <w:rsid w:val="00193B3F"/>
    <w:rsid w:val="00194149"/>
    <w:rsid w:val="00194269"/>
    <w:rsid w:val="001947BA"/>
    <w:rsid w:val="001955A1"/>
    <w:rsid w:val="00195D67"/>
    <w:rsid w:val="001A0BD9"/>
    <w:rsid w:val="001A17B4"/>
    <w:rsid w:val="001A2005"/>
    <w:rsid w:val="001A2930"/>
    <w:rsid w:val="001A3133"/>
    <w:rsid w:val="001A3327"/>
    <w:rsid w:val="001A340F"/>
    <w:rsid w:val="001A45D8"/>
    <w:rsid w:val="001A5EA7"/>
    <w:rsid w:val="001A6B82"/>
    <w:rsid w:val="001A7891"/>
    <w:rsid w:val="001A7AC3"/>
    <w:rsid w:val="001B1BA6"/>
    <w:rsid w:val="001B26CB"/>
    <w:rsid w:val="001B6556"/>
    <w:rsid w:val="001B75F4"/>
    <w:rsid w:val="001B7B72"/>
    <w:rsid w:val="001B7ECB"/>
    <w:rsid w:val="001C11C6"/>
    <w:rsid w:val="001C11F5"/>
    <w:rsid w:val="001C3764"/>
    <w:rsid w:val="001C4BFF"/>
    <w:rsid w:val="001C747C"/>
    <w:rsid w:val="001C78AD"/>
    <w:rsid w:val="001C7931"/>
    <w:rsid w:val="001D052B"/>
    <w:rsid w:val="001D1E20"/>
    <w:rsid w:val="001D1FAA"/>
    <w:rsid w:val="001D50A9"/>
    <w:rsid w:val="001D5407"/>
    <w:rsid w:val="001D71F9"/>
    <w:rsid w:val="001D77CF"/>
    <w:rsid w:val="001D7F0D"/>
    <w:rsid w:val="001E077C"/>
    <w:rsid w:val="001E1EB7"/>
    <w:rsid w:val="001E2792"/>
    <w:rsid w:val="001E3921"/>
    <w:rsid w:val="001E3CA1"/>
    <w:rsid w:val="001E480A"/>
    <w:rsid w:val="001E4A8B"/>
    <w:rsid w:val="001E5B80"/>
    <w:rsid w:val="001E6DBC"/>
    <w:rsid w:val="001E6F8A"/>
    <w:rsid w:val="001F06B2"/>
    <w:rsid w:val="001F0F9F"/>
    <w:rsid w:val="001F2890"/>
    <w:rsid w:val="001F5DA4"/>
    <w:rsid w:val="001F62DD"/>
    <w:rsid w:val="001F7193"/>
    <w:rsid w:val="001F79A9"/>
    <w:rsid w:val="00200A5C"/>
    <w:rsid w:val="00201CA4"/>
    <w:rsid w:val="00201FB7"/>
    <w:rsid w:val="002024E6"/>
    <w:rsid w:val="0020264C"/>
    <w:rsid w:val="00202960"/>
    <w:rsid w:val="00202E66"/>
    <w:rsid w:val="00202FB5"/>
    <w:rsid w:val="002034DF"/>
    <w:rsid w:val="002050D0"/>
    <w:rsid w:val="002051A8"/>
    <w:rsid w:val="00205409"/>
    <w:rsid w:val="00205A90"/>
    <w:rsid w:val="00205F43"/>
    <w:rsid w:val="002070C3"/>
    <w:rsid w:val="0020738B"/>
    <w:rsid w:val="00210D51"/>
    <w:rsid w:val="0021277C"/>
    <w:rsid w:val="002133BF"/>
    <w:rsid w:val="00213FEC"/>
    <w:rsid w:val="002150FD"/>
    <w:rsid w:val="00215208"/>
    <w:rsid w:val="00220D7F"/>
    <w:rsid w:val="002218E0"/>
    <w:rsid w:val="002220B2"/>
    <w:rsid w:val="00222831"/>
    <w:rsid w:val="002228A1"/>
    <w:rsid w:val="00222CFB"/>
    <w:rsid w:val="00223BE7"/>
    <w:rsid w:val="00223F49"/>
    <w:rsid w:val="0022484E"/>
    <w:rsid w:val="00225F6A"/>
    <w:rsid w:val="00230887"/>
    <w:rsid w:val="0023110E"/>
    <w:rsid w:val="0023295B"/>
    <w:rsid w:val="002358E7"/>
    <w:rsid w:val="00235CD0"/>
    <w:rsid w:val="00236D2C"/>
    <w:rsid w:val="00236FE7"/>
    <w:rsid w:val="00240FA4"/>
    <w:rsid w:val="00242428"/>
    <w:rsid w:val="002430C1"/>
    <w:rsid w:val="00243473"/>
    <w:rsid w:val="00245162"/>
    <w:rsid w:val="002455B1"/>
    <w:rsid w:val="00245A2A"/>
    <w:rsid w:val="00245DEB"/>
    <w:rsid w:val="002473F6"/>
    <w:rsid w:val="00247F56"/>
    <w:rsid w:val="002516F0"/>
    <w:rsid w:val="002523E9"/>
    <w:rsid w:val="00252BDE"/>
    <w:rsid w:val="002549BC"/>
    <w:rsid w:val="00261310"/>
    <w:rsid w:val="002614C7"/>
    <w:rsid w:val="00262274"/>
    <w:rsid w:val="002634F2"/>
    <w:rsid w:val="00264D9B"/>
    <w:rsid w:val="00265672"/>
    <w:rsid w:val="00266A54"/>
    <w:rsid w:val="002670FC"/>
    <w:rsid w:val="00267464"/>
    <w:rsid w:val="00267FC2"/>
    <w:rsid w:val="00270A4B"/>
    <w:rsid w:val="00270E87"/>
    <w:rsid w:val="002715FC"/>
    <w:rsid w:val="00271D60"/>
    <w:rsid w:val="00272F38"/>
    <w:rsid w:val="00275BA8"/>
    <w:rsid w:val="0027622F"/>
    <w:rsid w:val="002813A4"/>
    <w:rsid w:val="00282C66"/>
    <w:rsid w:val="00282F92"/>
    <w:rsid w:val="00283E27"/>
    <w:rsid w:val="00283EEC"/>
    <w:rsid w:val="00284F26"/>
    <w:rsid w:val="002859A5"/>
    <w:rsid w:val="00285B12"/>
    <w:rsid w:val="00285F93"/>
    <w:rsid w:val="00286BAB"/>
    <w:rsid w:val="00286D57"/>
    <w:rsid w:val="00287BE4"/>
    <w:rsid w:val="00287FBC"/>
    <w:rsid w:val="0029067F"/>
    <w:rsid w:val="00291AC6"/>
    <w:rsid w:val="00293091"/>
    <w:rsid w:val="00293691"/>
    <w:rsid w:val="00294235"/>
    <w:rsid w:val="00294CA2"/>
    <w:rsid w:val="00296D1C"/>
    <w:rsid w:val="0029715E"/>
    <w:rsid w:val="002A201B"/>
    <w:rsid w:val="002A3202"/>
    <w:rsid w:val="002A3B5E"/>
    <w:rsid w:val="002A4B74"/>
    <w:rsid w:val="002A55A5"/>
    <w:rsid w:val="002A5B8F"/>
    <w:rsid w:val="002A6050"/>
    <w:rsid w:val="002A7E73"/>
    <w:rsid w:val="002B0E28"/>
    <w:rsid w:val="002B2BC8"/>
    <w:rsid w:val="002B46AF"/>
    <w:rsid w:val="002B46C1"/>
    <w:rsid w:val="002B4E4C"/>
    <w:rsid w:val="002B541D"/>
    <w:rsid w:val="002B5B28"/>
    <w:rsid w:val="002B5BC9"/>
    <w:rsid w:val="002B6F14"/>
    <w:rsid w:val="002C095E"/>
    <w:rsid w:val="002C0E24"/>
    <w:rsid w:val="002C1CCB"/>
    <w:rsid w:val="002C2C45"/>
    <w:rsid w:val="002C2F3C"/>
    <w:rsid w:val="002C3995"/>
    <w:rsid w:val="002C4597"/>
    <w:rsid w:val="002C6988"/>
    <w:rsid w:val="002C6C0C"/>
    <w:rsid w:val="002C6D7D"/>
    <w:rsid w:val="002C70AB"/>
    <w:rsid w:val="002C794E"/>
    <w:rsid w:val="002C7DB5"/>
    <w:rsid w:val="002D0CB6"/>
    <w:rsid w:val="002D0CE6"/>
    <w:rsid w:val="002D3639"/>
    <w:rsid w:val="002D4055"/>
    <w:rsid w:val="002D45B7"/>
    <w:rsid w:val="002D45DC"/>
    <w:rsid w:val="002D58AF"/>
    <w:rsid w:val="002D5940"/>
    <w:rsid w:val="002D5ACA"/>
    <w:rsid w:val="002D6B38"/>
    <w:rsid w:val="002D6F61"/>
    <w:rsid w:val="002E028A"/>
    <w:rsid w:val="002E0B0F"/>
    <w:rsid w:val="002E139F"/>
    <w:rsid w:val="002E18C3"/>
    <w:rsid w:val="002E250D"/>
    <w:rsid w:val="002E253B"/>
    <w:rsid w:val="002E3D53"/>
    <w:rsid w:val="002E4963"/>
    <w:rsid w:val="002E6854"/>
    <w:rsid w:val="002F2716"/>
    <w:rsid w:val="002F5381"/>
    <w:rsid w:val="002F6035"/>
    <w:rsid w:val="002F6301"/>
    <w:rsid w:val="002F65AB"/>
    <w:rsid w:val="002F70C1"/>
    <w:rsid w:val="003015A8"/>
    <w:rsid w:val="003023D4"/>
    <w:rsid w:val="00304275"/>
    <w:rsid w:val="00304BC4"/>
    <w:rsid w:val="00311C8E"/>
    <w:rsid w:val="00311C97"/>
    <w:rsid w:val="00312A90"/>
    <w:rsid w:val="00312CB4"/>
    <w:rsid w:val="00314A9D"/>
    <w:rsid w:val="00315992"/>
    <w:rsid w:val="00321824"/>
    <w:rsid w:val="0032186D"/>
    <w:rsid w:val="00322E84"/>
    <w:rsid w:val="00323F70"/>
    <w:rsid w:val="003244F8"/>
    <w:rsid w:val="0032567F"/>
    <w:rsid w:val="00325F09"/>
    <w:rsid w:val="003272DA"/>
    <w:rsid w:val="00332AF4"/>
    <w:rsid w:val="00333D65"/>
    <w:rsid w:val="00336755"/>
    <w:rsid w:val="00336DDA"/>
    <w:rsid w:val="0033707A"/>
    <w:rsid w:val="00340054"/>
    <w:rsid w:val="00340B5A"/>
    <w:rsid w:val="0034189F"/>
    <w:rsid w:val="00341A52"/>
    <w:rsid w:val="00342042"/>
    <w:rsid w:val="0034209F"/>
    <w:rsid w:val="003436BE"/>
    <w:rsid w:val="00343FD8"/>
    <w:rsid w:val="00344B3C"/>
    <w:rsid w:val="00344DAC"/>
    <w:rsid w:val="0034635D"/>
    <w:rsid w:val="003463DA"/>
    <w:rsid w:val="0035067A"/>
    <w:rsid w:val="0035189E"/>
    <w:rsid w:val="003522FA"/>
    <w:rsid w:val="0035534D"/>
    <w:rsid w:val="00356C8B"/>
    <w:rsid w:val="00356F3B"/>
    <w:rsid w:val="003571C7"/>
    <w:rsid w:val="00360028"/>
    <w:rsid w:val="0036268B"/>
    <w:rsid w:val="0036431F"/>
    <w:rsid w:val="0036474B"/>
    <w:rsid w:val="003717F8"/>
    <w:rsid w:val="003746E8"/>
    <w:rsid w:val="00375078"/>
    <w:rsid w:val="003755BF"/>
    <w:rsid w:val="00375666"/>
    <w:rsid w:val="00375D53"/>
    <w:rsid w:val="0037734E"/>
    <w:rsid w:val="00377856"/>
    <w:rsid w:val="00380A55"/>
    <w:rsid w:val="003819CC"/>
    <w:rsid w:val="00383471"/>
    <w:rsid w:val="003837EF"/>
    <w:rsid w:val="00385353"/>
    <w:rsid w:val="00387B44"/>
    <w:rsid w:val="00387F05"/>
    <w:rsid w:val="00390613"/>
    <w:rsid w:val="00390FF7"/>
    <w:rsid w:val="00394932"/>
    <w:rsid w:val="00394E55"/>
    <w:rsid w:val="00395B28"/>
    <w:rsid w:val="00396378"/>
    <w:rsid w:val="003968D8"/>
    <w:rsid w:val="003970F1"/>
    <w:rsid w:val="003A0736"/>
    <w:rsid w:val="003A0E59"/>
    <w:rsid w:val="003A3168"/>
    <w:rsid w:val="003A3B5B"/>
    <w:rsid w:val="003A3C9A"/>
    <w:rsid w:val="003A46FE"/>
    <w:rsid w:val="003A5D81"/>
    <w:rsid w:val="003A737E"/>
    <w:rsid w:val="003A767A"/>
    <w:rsid w:val="003A7E7C"/>
    <w:rsid w:val="003B034E"/>
    <w:rsid w:val="003B0C5F"/>
    <w:rsid w:val="003B20D7"/>
    <w:rsid w:val="003B23FA"/>
    <w:rsid w:val="003B24EF"/>
    <w:rsid w:val="003B2AD8"/>
    <w:rsid w:val="003B35AF"/>
    <w:rsid w:val="003B3CC7"/>
    <w:rsid w:val="003B3EF2"/>
    <w:rsid w:val="003B7765"/>
    <w:rsid w:val="003C01C3"/>
    <w:rsid w:val="003C25AF"/>
    <w:rsid w:val="003C315B"/>
    <w:rsid w:val="003C3625"/>
    <w:rsid w:val="003C38BC"/>
    <w:rsid w:val="003C5B7A"/>
    <w:rsid w:val="003C7B58"/>
    <w:rsid w:val="003D2DFD"/>
    <w:rsid w:val="003D4462"/>
    <w:rsid w:val="003D4465"/>
    <w:rsid w:val="003D545B"/>
    <w:rsid w:val="003D62A1"/>
    <w:rsid w:val="003D680F"/>
    <w:rsid w:val="003D7C92"/>
    <w:rsid w:val="003E0310"/>
    <w:rsid w:val="003E0AAE"/>
    <w:rsid w:val="003E1959"/>
    <w:rsid w:val="003E1F35"/>
    <w:rsid w:val="003E28C7"/>
    <w:rsid w:val="003E2F1C"/>
    <w:rsid w:val="003E44B1"/>
    <w:rsid w:val="003E5FCD"/>
    <w:rsid w:val="003E6173"/>
    <w:rsid w:val="003E7044"/>
    <w:rsid w:val="003E762B"/>
    <w:rsid w:val="003E7BDC"/>
    <w:rsid w:val="003E7F28"/>
    <w:rsid w:val="003F2A4B"/>
    <w:rsid w:val="003F3637"/>
    <w:rsid w:val="003F4AE5"/>
    <w:rsid w:val="003F5C8D"/>
    <w:rsid w:val="003F6145"/>
    <w:rsid w:val="003F6B5B"/>
    <w:rsid w:val="003F7DFE"/>
    <w:rsid w:val="0040290D"/>
    <w:rsid w:val="004033C4"/>
    <w:rsid w:val="0040351B"/>
    <w:rsid w:val="00403AF2"/>
    <w:rsid w:val="004051B6"/>
    <w:rsid w:val="00405F85"/>
    <w:rsid w:val="00410E18"/>
    <w:rsid w:val="004111A1"/>
    <w:rsid w:val="00411893"/>
    <w:rsid w:val="00412FEE"/>
    <w:rsid w:val="0041484E"/>
    <w:rsid w:val="004150BF"/>
    <w:rsid w:val="0041674B"/>
    <w:rsid w:val="00416774"/>
    <w:rsid w:val="00420E3E"/>
    <w:rsid w:val="00421CA1"/>
    <w:rsid w:val="0042294D"/>
    <w:rsid w:val="0042426F"/>
    <w:rsid w:val="00427260"/>
    <w:rsid w:val="0042761B"/>
    <w:rsid w:val="00430AD8"/>
    <w:rsid w:val="00432A0C"/>
    <w:rsid w:val="004333CF"/>
    <w:rsid w:val="004345D5"/>
    <w:rsid w:val="0043599A"/>
    <w:rsid w:val="0043633A"/>
    <w:rsid w:val="0043762D"/>
    <w:rsid w:val="00440041"/>
    <w:rsid w:val="00441785"/>
    <w:rsid w:val="00442CDA"/>
    <w:rsid w:val="0044364D"/>
    <w:rsid w:val="004444D7"/>
    <w:rsid w:val="0044572E"/>
    <w:rsid w:val="00445BC0"/>
    <w:rsid w:val="00447202"/>
    <w:rsid w:val="0045012F"/>
    <w:rsid w:val="00451826"/>
    <w:rsid w:val="00452157"/>
    <w:rsid w:val="004525CB"/>
    <w:rsid w:val="0045396C"/>
    <w:rsid w:val="0045527D"/>
    <w:rsid w:val="0045540E"/>
    <w:rsid w:val="0045588D"/>
    <w:rsid w:val="00455AF8"/>
    <w:rsid w:val="00457CDA"/>
    <w:rsid w:val="00461534"/>
    <w:rsid w:val="004642BC"/>
    <w:rsid w:val="00464D41"/>
    <w:rsid w:val="00464F15"/>
    <w:rsid w:val="00466BBD"/>
    <w:rsid w:val="00466C45"/>
    <w:rsid w:val="00467559"/>
    <w:rsid w:val="0047410C"/>
    <w:rsid w:val="00474638"/>
    <w:rsid w:val="00474DC1"/>
    <w:rsid w:val="00475635"/>
    <w:rsid w:val="00477BBF"/>
    <w:rsid w:val="00480937"/>
    <w:rsid w:val="00481BAE"/>
    <w:rsid w:val="00481BAF"/>
    <w:rsid w:val="00481CC0"/>
    <w:rsid w:val="00481D96"/>
    <w:rsid w:val="00482F7B"/>
    <w:rsid w:val="00483585"/>
    <w:rsid w:val="004837F5"/>
    <w:rsid w:val="00483A8E"/>
    <w:rsid w:val="004873C9"/>
    <w:rsid w:val="004875A2"/>
    <w:rsid w:val="004875C1"/>
    <w:rsid w:val="0048791A"/>
    <w:rsid w:val="004901B9"/>
    <w:rsid w:val="00495123"/>
    <w:rsid w:val="004A2A5A"/>
    <w:rsid w:val="004A4844"/>
    <w:rsid w:val="004A4CBB"/>
    <w:rsid w:val="004A5821"/>
    <w:rsid w:val="004A5B91"/>
    <w:rsid w:val="004A5C32"/>
    <w:rsid w:val="004A619A"/>
    <w:rsid w:val="004A6855"/>
    <w:rsid w:val="004B3A77"/>
    <w:rsid w:val="004B3CD2"/>
    <w:rsid w:val="004C06B9"/>
    <w:rsid w:val="004C1445"/>
    <w:rsid w:val="004C1705"/>
    <w:rsid w:val="004C2755"/>
    <w:rsid w:val="004C518D"/>
    <w:rsid w:val="004C5B5F"/>
    <w:rsid w:val="004C5B64"/>
    <w:rsid w:val="004C5FC6"/>
    <w:rsid w:val="004C64B5"/>
    <w:rsid w:val="004C7E52"/>
    <w:rsid w:val="004D11A7"/>
    <w:rsid w:val="004D2451"/>
    <w:rsid w:val="004D2AE6"/>
    <w:rsid w:val="004D4204"/>
    <w:rsid w:val="004D455F"/>
    <w:rsid w:val="004D5EC5"/>
    <w:rsid w:val="004D796A"/>
    <w:rsid w:val="004E16E7"/>
    <w:rsid w:val="004E178A"/>
    <w:rsid w:val="004E2293"/>
    <w:rsid w:val="004E2A42"/>
    <w:rsid w:val="004E3E83"/>
    <w:rsid w:val="004E42CE"/>
    <w:rsid w:val="004E5C0E"/>
    <w:rsid w:val="004E6BF7"/>
    <w:rsid w:val="004E6CAA"/>
    <w:rsid w:val="004E716A"/>
    <w:rsid w:val="004F202D"/>
    <w:rsid w:val="004F43B6"/>
    <w:rsid w:val="004F508F"/>
    <w:rsid w:val="00500FD7"/>
    <w:rsid w:val="0050123A"/>
    <w:rsid w:val="00503053"/>
    <w:rsid w:val="0050566C"/>
    <w:rsid w:val="00506115"/>
    <w:rsid w:val="00506DBF"/>
    <w:rsid w:val="00506E8B"/>
    <w:rsid w:val="005072AB"/>
    <w:rsid w:val="005077BF"/>
    <w:rsid w:val="00512EBF"/>
    <w:rsid w:val="005138E0"/>
    <w:rsid w:val="0051533A"/>
    <w:rsid w:val="00516B43"/>
    <w:rsid w:val="00517D1B"/>
    <w:rsid w:val="005209B5"/>
    <w:rsid w:val="00521569"/>
    <w:rsid w:val="005218CB"/>
    <w:rsid w:val="00521D99"/>
    <w:rsid w:val="005232EB"/>
    <w:rsid w:val="005237DB"/>
    <w:rsid w:val="0052397E"/>
    <w:rsid w:val="005244A7"/>
    <w:rsid w:val="00526366"/>
    <w:rsid w:val="005274D9"/>
    <w:rsid w:val="005276C1"/>
    <w:rsid w:val="00531BF6"/>
    <w:rsid w:val="00531D1B"/>
    <w:rsid w:val="00532331"/>
    <w:rsid w:val="00532701"/>
    <w:rsid w:val="005328DA"/>
    <w:rsid w:val="00533534"/>
    <w:rsid w:val="0053373D"/>
    <w:rsid w:val="00534CFC"/>
    <w:rsid w:val="005408CD"/>
    <w:rsid w:val="00540B1D"/>
    <w:rsid w:val="005417C9"/>
    <w:rsid w:val="005423D9"/>
    <w:rsid w:val="00547231"/>
    <w:rsid w:val="00547617"/>
    <w:rsid w:val="00547E48"/>
    <w:rsid w:val="00550BDF"/>
    <w:rsid w:val="00550EE0"/>
    <w:rsid w:val="005539DC"/>
    <w:rsid w:val="00553B61"/>
    <w:rsid w:val="0055404A"/>
    <w:rsid w:val="005549D7"/>
    <w:rsid w:val="00554C1E"/>
    <w:rsid w:val="00556FFA"/>
    <w:rsid w:val="005572FF"/>
    <w:rsid w:val="00557708"/>
    <w:rsid w:val="005602A5"/>
    <w:rsid w:val="00560683"/>
    <w:rsid w:val="00560EB6"/>
    <w:rsid w:val="0056139B"/>
    <w:rsid w:val="005636A9"/>
    <w:rsid w:val="0056527A"/>
    <w:rsid w:val="00570268"/>
    <w:rsid w:val="0057082E"/>
    <w:rsid w:val="00570E05"/>
    <w:rsid w:val="005710FC"/>
    <w:rsid w:val="00574108"/>
    <w:rsid w:val="00576216"/>
    <w:rsid w:val="00576D73"/>
    <w:rsid w:val="00577B9B"/>
    <w:rsid w:val="005835C9"/>
    <w:rsid w:val="0058411E"/>
    <w:rsid w:val="00584800"/>
    <w:rsid w:val="005865E7"/>
    <w:rsid w:val="00586FAB"/>
    <w:rsid w:val="00587CCF"/>
    <w:rsid w:val="00590146"/>
    <w:rsid w:val="0059086E"/>
    <w:rsid w:val="00590B40"/>
    <w:rsid w:val="00591352"/>
    <w:rsid w:val="00592055"/>
    <w:rsid w:val="005951C1"/>
    <w:rsid w:val="00596098"/>
    <w:rsid w:val="005A0106"/>
    <w:rsid w:val="005A0B95"/>
    <w:rsid w:val="005A15FC"/>
    <w:rsid w:val="005A339C"/>
    <w:rsid w:val="005A3E89"/>
    <w:rsid w:val="005A4217"/>
    <w:rsid w:val="005A4CB5"/>
    <w:rsid w:val="005A5148"/>
    <w:rsid w:val="005A5568"/>
    <w:rsid w:val="005A5574"/>
    <w:rsid w:val="005A6039"/>
    <w:rsid w:val="005A7FDA"/>
    <w:rsid w:val="005B214B"/>
    <w:rsid w:val="005B2B44"/>
    <w:rsid w:val="005B3C9B"/>
    <w:rsid w:val="005B3DCB"/>
    <w:rsid w:val="005B603F"/>
    <w:rsid w:val="005C0A45"/>
    <w:rsid w:val="005C11CF"/>
    <w:rsid w:val="005C1898"/>
    <w:rsid w:val="005C3711"/>
    <w:rsid w:val="005C3771"/>
    <w:rsid w:val="005C38E4"/>
    <w:rsid w:val="005C40D0"/>
    <w:rsid w:val="005C7077"/>
    <w:rsid w:val="005C7240"/>
    <w:rsid w:val="005D0360"/>
    <w:rsid w:val="005D0C7A"/>
    <w:rsid w:val="005D0E2D"/>
    <w:rsid w:val="005D2191"/>
    <w:rsid w:val="005D301A"/>
    <w:rsid w:val="005D4AF6"/>
    <w:rsid w:val="005D5D1C"/>
    <w:rsid w:val="005E0BBF"/>
    <w:rsid w:val="005E0C36"/>
    <w:rsid w:val="005E27A4"/>
    <w:rsid w:val="005E2EF8"/>
    <w:rsid w:val="005E627C"/>
    <w:rsid w:val="005E722A"/>
    <w:rsid w:val="005F11E4"/>
    <w:rsid w:val="005F187A"/>
    <w:rsid w:val="005F3761"/>
    <w:rsid w:val="005F3927"/>
    <w:rsid w:val="005F3DD5"/>
    <w:rsid w:val="005F4244"/>
    <w:rsid w:val="005F4A43"/>
    <w:rsid w:val="005F5FCB"/>
    <w:rsid w:val="005F67C5"/>
    <w:rsid w:val="006002E5"/>
    <w:rsid w:val="006044E7"/>
    <w:rsid w:val="00605C58"/>
    <w:rsid w:val="00607321"/>
    <w:rsid w:val="00611875"/>
    <w:rsid w:val="00611D29"/>
    <w:rsid w:val="00614879"/>
    <w:rsid w:val="006158D0"/>
    <w:rsid w:val="0061622D"/>
    <w:rsid w:val="006166EF"/>
    <w:rsid w:val="00624204"/>
    <w:rsid w:val="00624BF5"/>
    <w:rsid w:val="00625042"/>
    <w:rsid w:val="006260D2"/>
    <w:rsid w:val="00626720"/>
    <w:rsid w:val="00630F02"/>
    <w:rsid w:val="00631265"/>
    <w:rsid w:val="0063342E"/>
    <w:rsid w:val="006342EA"/>
    <w:rsid w:val="0063488A"/>
    <w:rsid w:val="00635D2C"/>
    <w:rsid w:val="0063616A"/>
    <w:rsid w:val="00640267"/>
    <w:rsid w:val="00641D7A"/>
    <w:rsid w:val="00642779"/>
    <w:rsid w:val="00642EFE"/>
    <w:rsid w:val="0064416C"/>
    <w:rsid w:val="00644292"/>
    <w:rsid w:val="00644FCE"/>
    <w:rsid w:val="006452CF"/>
    <w:rsid w:val="0064563A"/>
    <w:rsid w:val="00645C91"/>
    <w:rsid w:val="00646822"/>
    <w:rsid w:val="00647F08"/>
    <w:rsid w:val="0065111E"/>
    <w:rsid w:val="00653543"/>
    <w:rsid w:val="006540E2"/>
    <w:rsid w:val="00656BFE"/>
    <w:rsid w:val="006608EE"/>
    <w:rsid w:val="00661603"/>
    <w:rsid w:val="00661F0A"/>
    <w:rsid w:val="00663E19"/>
    <w:rsid w:val="00664631"/>
    <w:rsid w:val="006647CF"/>
    <w:rsid w:val="00665DB3"/>
    <w:rsid w:val="00666B59"/>
    <w:rsid w:val="00667D2D"/>
    <w:rsid w:val="0067092C"/>
    <w:rsid w:val="0067145F"/>
    <w:rsid w:val="0067290C"/>
    <w:rsid w:val="00673EDB"/>
    <w:rsid w:val="0067400F"/>
    <w:rsid w:val="006741BE"/>
    <w:rsid w:val="00675164"/>
    <w:rsid w:val="00676AB7"/>
    <w:rsid w:val="0067765A"/>
    <w:rsid w:val="00677BBE"/>
    <w:rsid w:val="00677C30"/>
    <w:rsid w:val="00677FD9"/>
    <w:rsid w:val="00680212"/>
    <w:rsid w:val="00681C03"/>
    <w:rsid w:val="006826EA"/>
    <w:rsid w:val="006835ED"/>
    <w:rsid w:val="006836B1"/>
    <w:rsid w:val="00684BF9"/>
    <w:rsid w:val="00686194"/>
    <w:rsid w:val="00686487"/>
    <w:rsid w:val="00686F4E"/>
    <w:rsid w:val="0068794C"/>
    <w:rsid w:val="00690070"/>
    <w:rsid w:val="00690C96"/>
    <w:rsid w:val="00691194"/>
    <w:rsid w:val="00693D9A"/>
    <w:rsid w:val="00694612"/>
    <w:rsid w:val="006A3612"/>
    <w:rsid w:val="006A46D6"/>
    <w:rsid w:val="006A601E"/>
    <w:rsid w:val="006A62FB"/>
    <w:rsid w:val="006A7572"/>
    <w:rsid w:val="006B0578"/>
    <w:rsid w:val="006B07E1"/>
    <w:rsid w:val="006B0F25"/>
    <w:rsid w:val="006B13E4"/>
    <w:rsid w:val="006B1AB2"/>
    <w:rsid w:val="006B7A08"/>
    <w:rsid w:val="006B7AAA"/>
    <w:rsid w:val="006C18DC"/>
    <w:rsid w:val="006C31F8"/>
    <w:rsid w:val="006C3EF7"/>
    <w:rsid w:val="006C4AEE"/>
    <w:rsid w:val="006C5485"/>
    <w:rsid w:val="006C54C2"/>
    <w:rsid w:val="006C57D4"/>
    <w:rsid w:val="006C5ED4"/>
    <w:rsid w:val="006C61A3"/>
    <w:rsid w:val="006C7521"/>
    <w:rsid w:val="006C7F38"/>
    <w:rsid w:val="006D0EBE"/>
    <w:rsid w:val="006D0F97"/>
    <w:rsid w:val="006D12C9"/>
    <w:rsid w:val="006D290D"/>
    <w:rsid w:val="006D2D87"/>
    <w:rsid w:val="006D3566"/>
    <w:rsid w:val="006D402E"/>
    <w:rsid w:val="006D47C3"/>
    <w:rsid w:val="006D4BE1"/>
    <w:rsid w:val="006D4DE5"/>
    <w:rsid w:val="006D6088"/>
    <w:rsid w:val="006D758E"/>
    <w:rsid w:val="006E08E3"/>
    <w:rsid w:val="006E0F2F"/>
    <w:rsid w:val="006E1560"/>
    <w:rsid w:val="006E73C0"/>
    <w:rsid w:val="006F0370"/>
    <w:rsid w:val="006F140B"/>
    <w:rsid w:val="006F1AC7"/>
    <w:rsid w:val="006F1CB2"/>
    <w:rsid w:val="006F227C"/>
    <w:rsid w:val="006F2B9D"/>
    <w:rsid w:val="006F2BD6"/>
    <w:rsid w:val="006F2C48"/>
    <w:rsid w:val="006F79FA"/>
    <w:rsid w:val="006F7B6A"/>
    <w:rsid w:val="00700971"/>
    <w:rsid w:val="00700A3D"/>
    <w:rsid w:val="00700C19"/>
    <w:rsid w:val="00700D5F"/>
    <w:rsid w:val="0070106E"/>
    <w:rsid w:val="00701639"/>
    <w:rsid w:val="00701E8F"/>
    <w:rsid w:val="00701EE2"/>
    <w:rsid w:val="00702E5B"/>
    <w:rsid w:val="00702FB6"/>
    <w:rsid w:val="00704236"/>
    <w:rsid w:val="007043C0"/>
    <w:rsid w:val="00704C33"/>
    <w:rsid w:val="00705699"/>
    <w:rsid w:val="00707EDA"/>
    <w:rsid w:val="007107CB"/>
    <w:rsid w:val="00710B78"/>
    <w:rsid w:val="00710BB4"/>
    <w:rsid w:val="00710D77"/>
    <w:rsid w:val="00712E13"/>
    <w:rsid w:val="00713FB2"/>
    <w:rsid w:val="007141CB"/>
    <w:rsid w:val="00714647"/>
    <w:rsid w:val="00716905"/>
    <w:rsid w:val="00716BD9"/>
    <w:rsid w:val="007171DE"/>
    <w:rsid w:val="007172C2"/>
    <w:rsid w:val="00721CC9"/>
    <w:rsid w:val="007235A6"/>
    <w:rsid w:val="00723793"/>
    <w:rsid w:val="00724A52"/>
    <w:rsid w:val="00731295"/>
    <w:rsid w:val="00732A37"/>
    <w:rsid w:val="00733A0E"/>
    <w:rsid w:val="00734B15"/>
    <w:rsid w:val="00735C31"/>
    <w:rsid w:val="0073759A"/>
    <w:rsid w:val="00740563"/>
    <w:rsid w:val="00740984"/>
    <w:rsid w:val="00741093"/>
    <w:rsid w:val="00741427"/>
    <w:rsid w:val="00742240"/>
    <w:rsid w:val="00742426"/>
    <w:rsid w:val="0074542B"/>
    <w:rsid w:val="00746D5D"/>
    <w:rsid w:val="00750080"/>
    <w:rsid w:val="0075068A"/>
    <w:rsid w:val="00750A6C"/>
    <w:rsid w:val="007527FC"/>
    <w:rsid w:val="00752929"/>
    <w:rsid w:val="0075315A"/>
    <w:rsid w:val="0075370C"/>
    <w:rsid w:val="0075432C"/>
    <w:rsid w:val="00755100"/>
    <w:rsid w:val="0075547D"/>
    <w:rsid w:val="00755C66"/>
    <w:rsid w:val="00755F57"/>
    <w:rsid w:val="00756E95"/>
    <w:rsid w:val="00757C5D"/>
    <w:rsid w:val="00757E50"/>
    <w:rsid w:val="00761694"/>
    <w:rsid w:val="00761912"/>
    <w:rsid w:val="00762E9D"/>
    <w:rsid w:val="00764CBC"/>
    <w:rsid w:val="00765C38"/>
    <w:rsid w:val="00765E19"/>
    <w:rsid w:val="00766EB7"/>
    <w:rsid w:val="00767E38"/>
    <w:rsid w:val="0077161B"/>
    <w:rsid w:val="0077366F"/>
    <w:rsid w:val="0077688C"/>
    <w:rsid w:val="00777066"/>
    <w:rsid w:val="00783B3A"/>
    <w:rsid w:val="00783E8E"/>
    <w:rsid w:val="00785679"/>
    <w:rsid w:val="007868E7"/>
    <w:rsid w:val="007876D6"/>
    <w:rsid w:val="00790072"/>
    <w:rsid w:val="0079114A"/>
    <w:rsid w:val="00792C5F"/>
    <w:rsid w:val="00793866"/>
    <w:rsid w:val="00794BD0"/>
    <w:rsid w:val="0079799F"/>
    <w:rsid w:val="00797D67"/>
    <w:rsid w:val="007A0B0F"/>
    <w:rsid w:val="007A1727"/>
    <w:rsid w:val="007A7327"/>
    <w:rsid w:val="007B38EB"/>
    <w:rsid w:val="007B4BEF"/>
    <w:rsid w:val="007B4C31"/>
    <w:rsid w:val="007B7302"/>
    <w:rsid w:val="007C050B"/>
    <w:rsid w:val="007C370C"/>
    <w:rsid w:val="007C3CF5"/>
    <w:rsid w:val="007C66BD"/>
    <w:rsid w:val="007C737C"/>
    <w:rsid w:val="007D01C4"/>
    <w:rsid w:val="007D093D"/>
    <w:rsid w:val="007D0BD8"/>
    <w:rsid w:val="007D1385"/>
    <w:rsid w:val="007D15E4"/>
    <w:rsid w:val="007D3244"/>
    <w:rsid w:val="007D3841"/>
    <w:rsid w:val="007D50F6"/>
    <w:rsid w:val="007D514C"/>
    <w:rsid w:val="007D679E"/>
    <w:rsid w:val="007D74F8"/>
    <w:rsid w:val="007D7B0A"/>
    <w:rsid w:val="007E17E9"/>
    <w:rsid w:val="007E2B61"/>
    <w:rsid w:val="007E365B"/>
    <w:rsid w:val="007E3A3B"/>
    <w:rsid w:val="007E3EDF"/>
    <w:rsid w:val="007E48D2"/>
    <w:rsid w:val="007E552B"/>
    <w:rsid w:val="007E60E6"/>
    <w:rsid w:val="007E71C1"/>
    <w:rsid w:val="007E7419"/>
    <w:rsid w:val="007F09E7"/>
    <w:rsid w:val="007F242B"/>
    <w:rsid w:val="007F36D8"/>
    <w:rsid w:val="007F39A6"/>
    <w:rsid w:val="007F42AA"/>
    <w:rsid w:val="007F4F6A"/>
    <w:rsid w:val="007F55EF"/>
    <w:rsid w:val="007F5A44"/>
    <w:rsid w:val="007F5D18"/>
    <w:rsid w:val="007F63E3"/>
    <w:rsid w:val="007F7BAE"/>
    <w:rsid w:val="00800EAD"/>
    <w:rsid w:val="00800FF7"/>
    <w:rsid w:val="0080270D"/>
    <w:rsid w:val="008027B4"/>
    <w:rsid w:val="00803322"/>
    <w:rsid w:val="008034A0"/>
    <w:rsid w:val="00806337"/>
    <w:rsid w:val="00806442"/>
    <w:rsid w:val="00806DFA"/>
    <w:rsid w:val="00810211"/>
    <w:rsid w:val="008124A0"/>
    <w:rsid w:val="00813423"/>
    <w:rsid w:val="008137E1"/>
    <w:rsid w:val="008148CC"/>
    <w:rsid w:val="0081635C"/>
    <w:rsid w:val="008171B1"/>
    <w:rsid w:val="00820001"/>
    <w:rsid w:val="00820427"/>
    <w:rsid w:val="0082088E"/>
    <w:rsid w:val="008211F8"/>
    <w:rsid w:val="008229F6"/>
    <w:rsid w:val="00823F41"/>
    <w:rsid w:val="00824BC9"/>
    <w:rsid w:val="00824DA7"/>
    <w:rsid w:val="008253F1"/>
    <w:rsid w:val="008273BF"/>
    <w:rsid w:val="00830B22"/>
    <w:rsid w:val="00834ACC"/>
    <w:rsid w:val="008363E3"/>
    <w:rsid w:val="00842E8A"/>
    <w:rsid w:val="00843E68"/>
    <w:rsid w:val="00844E56"/>
    <w:rsid w:val="00847AA3"/>
    <w:rsid w:val="00847EF3"/>
    <w:rsid w:val="00851E2D"/>
    <w:rsid w:val="00852AAD"/>
    <w:rsid w:val="00852BB1"/>
    <w:rsid w:val="00854798"/>
    <w:rsid w:val="00855000"/>
    <w:rsid w:val="00856687"/>
    <w:rsid w:val="00861A12"/>
    <w:rsid w:val="008626E4"/>
    <w:rsid w:val="00862C9E"/>
    <w:rsid w:val="00863610"/>
    <w:rsid w:val="00863D00"/>
    <w:rsid w:val="00864B5A"/>
    <w:rsid w:val="008666F4"/>
    <w:rsid w:val="00866892"/>
    <w:rsid w:val="00866C75"/>
    <w:rsid w:val="00867974"/>
    <w:rsid w:val="00867BFA"/>
    <w:rsid w:val="0087103C"/>
    <w:rsid w:val="00871297"/>
    <w:rsid w:val="00871830"/>
    <w:rsid w:val="00872DEF"/>
    <w:rsid w:val="0087336F"/>
    <w:rsid w:val="00876781"/>
    <w:rsid w:val="00877D14"/>
    <w:rsid w:val="00877E20"/>
    <w:rsid w:val="00882E31"/>
    <w:rsid w:val="00883533"/>
    <w:rsid w:val="00884168"/>
    <w:rsid w:val="00884E43"/>
    <w:rsid w:val="008876F3"/>
    <w:rsid w:val="00890B23"/>
    <w:rsid w:val="00890CD5"/>
    <w:rsid w:val="0089427B"/>
    <w:rsid w:val="00895A72"/>
    <w:rsid w:val="00895D63"/>
    <w:rsid w:val="00895F6E"/>
    <w:rsid w:val="00896976"/>
    <w:rsid w:val="008A15E8"/>
    <w:rsid w:val="008A38EF"/>
    <w:rsid w:val="008A662A"/>
    <w:rsid w:val="008A7D1D"/>
    <w:rsid w:val="008B0ADE"/>
    <w:rsid w:val="008B0B0B"/>
    <w:rsid w:val="008B0FBA"/>
    <w:rsid w:val="008B10C5"/>
    <w:rsid w:val="008B13B1"/>
    <w:rsid w:val="008B74BD"/>
    <w:rsid w:val="008B7BF2"/>
    <w:rsid w:val="008B7C96"/>
    <w:rsid w:val="008C416B"/>
    <w:rsid w:val="008C4983"/>
    <w:rsid w:val="008C55CC"/>
    <w:rsid w:val="008C5A0E"/>
    <w:rsid w:val="008C7443"/>
    <w:rsid w:val="008D195E"/>
    <w:rsid w:val="008D317F"/>
    <w:rsid w:val="008D5644"/>
    <w:rsid w:val="008D5EB4"/>
    <w:rsid w:val="008E11F9"/>
    <w:rsid w:val="008E3A80"/>
    <w:rsid w:val="008E45DF"/>
    <w:rsid w:val="008E46F9"/>
    <w:rsid w:val="008E4C9D"/>
    <w:rsid w:val="008E5FEF"/>
    <w:rsid w:val="008E6A19"/>
    <w:rsid w:val="008E74F5"/>
    <w:rsid w:val="008E7FD6"/>
    <w:rsid w:val="008F0889"/>
    <w:rsid w:val="008F1349"/>
    <w:rsid w:val="008F224D"/>
    <w:rsid w:val="008F2A67"/>
    <w:rsid w:val="008F361A"/>
    <w:rsid w:val="009000F7"/>
    <w:rsid w:val="0090025D"/>
    <w:rsid w:val="009004D5"/>
    <w:rsid w:val="0090127A"/>
    <w:rsid w:val="009018AD"/>
    <w:rsid w:val="00902B56"/>
    <w:rsid w:val="009046C7"/>
    <w:rsid w:val="00904CB0"/>
    <w:rsid w:val="0090513B"/>
    <w:rsid w:val="00906C67"/>
    <w:rsid w:val="0090776E"/>
    <w:rsid w:val="009077B9"/>
    <w:rsid w:val="00907DED"/>
    <w:rsid w:val="00911E86"/>
    <w:rsid w:val="0091237B"/>
    <w:rsid w:val="00913FAA"/>
    <w:rsid w:val="00914E09"/>
    <w:rsid w:val="00914E1B"/>
    <w:rsid w:val="00914E7D"/>
    <w:rsid w:val="00916DA6"/>
    <w:rsid w:val="0091753E"/>
    <w:rsid w:val="00920144"/>
    <w:rsid w:val="009227F6"/>
    <w:rsid w:val="00922977"/>
    <w:rsid w:val="0092394A"/>
    <w:rsid w:val="0092405F"/>
    <w:rsid w:val="009241EA"/>
    <w:rsid w:val="00924C74"/>
    <w:rsid w:val="00924E26"/>
    <w:rsid w:val="00924F52"/>
    <w:rsid w:val="0092645D"/>
    <w:rsid w:val="00926736"/>
    <w:rsid w:val="00926855"/>
    <w:rsid w:val="00926FAD"/>
    <w:rsid w:val="009302A9"/>
    <w:rsid w:val="0093067E"/>
    <w:rsid w:val="00930A9E"/>
    <w:rsid w:val="00930F4D"/>
    <w:rsid w:val="00932C5A"/>
    <w:rsid w:val="009355BA"/>
    <w:rsid w:val="0093615D"/>
    <w:rsid w:val="009365B2"/>
    <w:rsid w:val="00936B6B"/>
    <w:rsid w:val="00937FA6"/>
    <w:rsid w:val="009404FD"/>
    <w:rsid w:val="00941352"/>
    <w:rsid w:val="00941E76"/>
    <w:rsid w:val="00942F53"/>
    <w:rsid w:val="0094306A"/>
    <w:rsid w:val="00944AFA"/>
    <w:rsid w:val="00945A60"/>
    <w:rsid w:val="009461A6"/>
    <w:rsid w:val="009466B8"/>
    <w:rsid w:val="00946EAF"/>
    <w:rsid w:val="00950982"/>
    <w:rsid w:val="00951B25"/>
    <w:rsid w:val="009524DE"/>
    <w:rsid w:val="00953D43"/>
    <w:rsid w:val="00954EF9"/>
    <w:rsid w:val="00957787"/>
    <w:rsid w:val="0096027E"/>
    <w:rsid w:val="009607B7"/>
    <w:rsid w:val="00960F84"/>
    <w:rsid w:val="0096293B"/>
    <w:rsid w:val="0096295B"/>
    <w:rsid w:val="00963421"/>
    <w:rsid w:val="009640F7"/>
    <w:rsid w:val="00964202"/>
    <w:rsid w:val="00964E56"/>
    <w:rsid w:val="00964F9A"/>
    <w:rsid w:val="009676FC"/>
    <w:rsid w:val="00967ADF"/>
    <w:rsid w:val="0097045C"/>
    <w:rsid w:val="00970D17"/>
    <w:rsid w:val="009711B6"/>
    <w:rsid w:val="00971479"/>
    <w:rsid w:val="009725F5"/>
    <w:rsid w:val="00972AA5"/>
    <w:rsid w:val="00972C6B"/>
    <w:rsid w:val="009731D5"/>
    <w:rsid w:val="00973AA9"/>
    <w:rsid w:val="0097412A"/>
    <w:rsid w:val="00974EE5"/>
    <w:rsid w:val="00974FDC"/>
    <w:rsid w:val="009756CA"/>
    <w:rsid w:val="00975DD1"/>
    <w:rsid w:val="009770BB"/>
    <w:rsid w:val="009771B0"/>
    <w:rsid w:val="009774D5"/>
    <w:rsid w:val="009777D9"/>
    <w:rsid w:val="00981166"/>
    <w:rsid w:val="00984CED"/>
    <w:rsid w:val="009859D2"/>
    <w:rsid w:val="009877CC"/>
    <w:rsid w:val="009903F3"/>
    <w:rsid w:val="00992503"/>
    <w:rsid w:val="00993D7D"/>
    <w:rsid w:val="009950E7"/>
    <w:rsid w:val="00995174"/>
    <w:rsid w:val="00995DDC"/>
    <w:rsid w:val="00996154"/>
    <w:rsid w:val="009A038C"/>
    <w:rsid w:val="009A0A91"/>
    <w:rsid w:val="009A0DB7"/>
    <w:rsid w:val="009A3C54"/>
    <w:rsid w:val="009A43EC"/>
    <w:rsid w:val="009A4A21"/>
    <w:rsid w:val="009A4CA1"/>
    <w:rsid w:val="009A4FAD"/>
    <w:rsid w:val="009A6C76"/>
    <w:rsid w:val="009A7376"/>
    <w:rsid w:val="009A79C2"/>
    <w:rsid w:val="009B058F"/>
    <w:rsid w:val="009B3304"/>
    <w:rsid w:val="009B369B"/>
    <w:rsid w:val="009B43B2"/>
    <w:rsid w:val="009B55DC"/>
    <w:rsid w:val="009B62FE"/>
    <w:rsid w:val="009B6327"/>
    <w:rsid w:val="009B6F91"/>
    <w:rsid w:val="009C108F"/>
    <w:rsid w:val="009C1689"/>
    <w:rsid w:val="009C1D6B"/>
    <w:rsid w:val="009C20A3"/>
    <w:rsid w:val="009C210C"/>
    <w:rsid w:val="009C2484"/>
    <w:rsid w:val="009C27BE"/>
    <w:rsid w:val="009C317E"/>
    <w:rsid w:val="009C48AF"/>
    <w:rsid w:val="009C4FF8"/>
    <w:rsid w:val="009C67D4"/>
    <w:rsid w:val="009C711E"/>
    <w:rsid w:val="009C730B"/>
    <w:rsid w:val="009D0922"/>
    <w:rsid w:val="009D0ECF"/>
    <w:rsid w:val="009D1E00"/>
    <w:rsid w:val="009D2367"/>
    <w:rsid w:val="009D27C9"/>
    <w:rsid w:val="009D375B"/>
    <w:rsid w:val="009D4027"/>
    <w:rsid w:val="009D6439"/>
    <w:rsid w:val="009D64B6"/>
    <w:rsid w:val="009D7158"/>
    <w:rsid w:val="009E1268"/>
    <w:rsid w:val="009E2884"/>
    <w:rsid w:val="009E2925"/>
    <w:rsid w:val="009E2AEE"/>
    <w:rsid w:val="009E3241"/>
    <w:rsid w:val="009E75B0"/>
    <w:rsid w:val="009F237B"/>
    <w:rsid w:val="009F32EF"/>
    <w:rsid w:val="009F3D52"/>
    <w:rsid w:val="009F548D"/>
    <w:rsid w:val="009F578D"/>
    <w:rsid w:val="009F5ABC"/>
    <w:rsid w:val="009F6A7C"/>
    <w:rsid w:val="00A0153E"/>
    <w:rsid w:val="00A031A1"/>
    <w:rsid w:val="00A06C62"/>
    <w:rsid w:val="00A07088"/>
    <w:rsid w:val="00A071FA"/>
    <w:rsid w:val="00A0733B"/>
    <w:rsid w:val="00A120CE"/>
    <w:rsid w:val="00A12875"/>
    <w:rsid w:val="00A12F15"/>
    <w:rsid w:val="00A153A4"/>
    <w:rsid w:val="00A16265"/>
    <w:rsid w:val="00A16934"/>
    <w:rsid w:val="00A1763B"/>
    <w:rsid w:val="00A1791C"/>
    <w:rsid w:val="00A20916"/>
    <w:rsid w:val="00A224E5"/>
    <w:rsid w:val="00A249E8"/>
    <w:rsid w:val="00A24AC7"/>
    <w:rsid w:val="00A2606E"/>
    <w:rsid w:val="00A26D7D"/>
    <w:rsid w:val="00A273AE"/>
    <w:rsid w:val="00A30952"/>
    <w:rsid w:val="00A311F8"/>
    <w:rsid w:val="00A32C48"/>
    <w:rsid w:val="00A32F12"/>
    <w:rsid w:val="00A330E9"/>
    <w:rsid w:val="00A34C5A"/>
    <w:rsid w:val="00A3570F"/>
    <w:rsid w:val="00A36C3B"/>
    <w:rsid w:val="00A376E3"/>
    <w:rsid w:val="00A40C2E"/>
    <w:rsid w:val="00A425D8"/>
    <w:rsid w:val="00A42A8C"/>
    <w:rsid w:val="00A42DDB"/>
    <w:rsid w:val="00A42F99"/>
    <w:rsid w:val="00A430C8"/>
    <w:rsid w:val="00A44B7E"/>
    <w:rsid w:val="00A45D5A"/>
    <w:rsid w:val="00A45F84"/>
    <w:rsid w:val="00A460F3"/>
    <w:rsid w:val="00A4716A"/>
    <w:rsid w:val="00A472D4"/>
    <w:rsid w:val="00A47513"/>
    <w:rsid w:val="00A47B94"/>
    <w:rsid w:val="00A5000E"/>
    <w:rsid w:val="00A500BE"/>
    <w:rsid w:val="00A50FA4"/>
    <w:rsid w:val="00A526C4"/>
    <w:rsid w:val="00A52987"/>
    <w:rsid w:val="00A53596"/>
    <w:rsid w:val="00A54A6E"/>
    <w:rsid w:val="00A555DD"/>
    <w:rsid w:val="00A569A4"/>
    <w:rsid w:val="00A6064C"/>
    <w:rsid w:val="00A628E4"/>
    <w:rsid w:val="00A63377"/>
    <w:rsid w:val="00A64081"/>
    <w:rsid w:val="00A66343"/>
    <w:rsid w:val="00A66801"/>
    <w:rsid w:val="00A6686F"/>
    <w:rsid w:val="00A67BF2"/>
    <w:rsid w:val="00A71306"/>
    <w:rsid w:val="00A72E4C"/>
    <w:rsid w:val="00A80162"/>
    <w:rsid w:val="00A80239"/>
    <w:rsid w:val="00A80DED"/>
    <w:rsid w:val="00A8126C"/>
    <w:rsid w:val="00A81446"/>
    <w:rsid w:val="00A81B7F"/>
    <w:rsid w:val="00A820EE"/>
    <w:rsid w:val="00A828B1"/>
    <w:rsid w:val="00A855E0"/>
    <w:rsid w:val="00A855F5"/>
    <w:rsid w:val="00A863DD"/>
    <w:rsid w:val="00A877CA"/>
    <w:rsid w:val="00A87BAC"/>
    <w:rsid w:val="00A87D02"/>
    <w:rsid w:val="00A908B1"/>
    <w:rsid w:val="00A9188A"/>
    <w:rsid w:val="00A91D0C"/>
    <w:rsid w:val="00A92839"/>
    <w:rsid w:val="00A92879"/>
    <w:rsid w:val="00A93983"/>
    <w:rsid w:val="00A96988"/>
    <w:rsid w:val="00A97B65"/>
    <w:rsid w:val="00AA16FA"/>
    <w:rsid w:val="00AA2CAE"/>
    <w:rsid w:val="00AA3D40"/>
    <w:rsid w:val="00AA5CF0"/>
    <w:rsid w:val="00AA6EFE"/>
    <w:rsid w:val="00AB0BF1"/>
    <w:rsid w:val="00AB14CE"/>
    <w:rsid w:val="00AB3223"/>
    <w:rsid w:val="00AB4676"/>
    <w:rsid w:val="00AB516E"/>
    <w:rsid w:val="00AB58E2"/>
    <w:rsid w:val="00AB6645"/>
    <w:rsid w:val="00AB7B4F"/>
    <w:rsid w:val="00AC0E4E"/>
    <w:rsid w:val="00AC2807"/>
    <w:rsid w:val="00AC360C"/>
    <w:rsid w:val="00AC4622"/>
    <w:rsid w:val="00AC68C9"/>
    <w:rsid w:val="00AC79AE"/>
    <w:rsid w:val="00AD1385"/>
    <w:rsid w:val="00AD15D2"/>
    <w:rsid w:val="00AD2F6B"/>
    <w:rsid w:val="00AD3343"/>
    <w:rsid w:val="00AD3992"/>
    <w:rsid w:val="00AD3B17"/>
    <w:rsid w:val="00AD68C6"/>
    <w:rsid w:val="00AD6C85"/>
    <w:rsid w:val="00AD6E6B"/>
    <w:rsid w:val="00AD7A88"/>
    <w:rsid w:val="00AD7B14"/>
    <w:rsid w:val="00AE40BB"/>
    <w:rsid w:val="00AE4BD9"/>
    <w:rsid w:val="00AE75A2"/>
    <w:rsid w:val="00AF2307"/>
    <w:rsid w:val="00AF2362"/>
    <w:rsid w:val="00AF3567"/>
    <w:rsid w:val="00AF4A4D"/>
    <w:rsid w:val="00AF5159"/>
    <w:rsid w:val="00AF659A"/>
    <w:rsid w:val="00AF7BC9"/>
    <w:rsid w:val="00B0126B"/>
    <w:rsid w:val="00B0226F"/>
    <w:rsid w:val="00B02AF6"/>
    <w:rsid w:val="00B03205"/>
    <w:rsid w:val="00B0330D"/>
    <w:rsid w:val="00B049A5"/>
    <w:rsid w:val="00B04D35"/>
    <w:rsid w:val="00B05A4A"/>
    <w:rsid w:val="00B06495"/>
    <w:rsid w:val="00B0744E"/>
    <w:rsid w:val="00B11CCF"/>
    <w:rsid w:val="00B12385"/>
    <w:rsid w:val="00B12A6C"/>
    <w:rsid w:val="00B13211"/>
    <w:rsid w:val="00B14F47"/>
    <w:rsid w:val="00B15483"/>
    <w:rsid w:val="00B20052"/>
    <w:rsid w:val="00B2193C"/>
    <w:rsid w:val="00B21B6E"/>
    <w:rsid w:val="00B231E2"/>
    <w:rsid w:val="00B23E62"/>
    <w:rsid w:val="00B24420"/>
    <w:rsid w:val="00B27231"/>
    <w:rsid w:val="00B27B45"/>
    <w:rsid w:val="00B344D1"/>
    <w:rsid w:val="00B34567"/>
    <w:rsid w:val="00B34599"/>
    <w:rsid w:val="00B3521D"/>
    <w:rsid w:val="00B3585D"/>
    <w:rsid w:val="00B371FD"/>
    <w:rsid w:val="00B373C5"/>
    <w:rsid w:val="00B37781"/>
    <w:rsid w:val="00B41122"/>
    <w:rsid w:val="00B41516"/>
    <w:rsid w:val="00B41758"/>
    <w:rsid w:val="00B42F92"/>
    <w:rsid w:val="00B449D6"/>
    <w:rsid w:val="00B451AC"/>
    <w:rsid w:val="00B45A35"/>
    <w:rsid w:val="00B472C9"/>
    <w:rsid w:val="00B50005"/>
    <w:rsid w:val="00B507BF"/>
    <w:rsid w:val="00B5225E"/>
    <w:rsid w:val="00B52288"/>
    <w:rsid w:val="00B56D1E"/>
    <w:rsid w:val="00B57299"/>
    <w:rsid w:val="00B629A1"/>
    <w:rsid w:val="00B630E8"/>
    <w:rsid w:val="00B63973"/>
    <w:rsid w:val="00B63E31"/>
    <w:rsid w:val="00B64993"/>
    <w:rsid w:val="00B65425"/>
    <w:rsid w:val="00B65AE3"/>
    <w:rsid w:val="00B67791"/>
    <w:rsid w:val="00B7074C"/>
    <w:rsid w:val="00B71D6B"/>
    <w:rsid w:val="00B72E5F"/>
    <w:rsid w:val="00B75B1E"/>
    <w:rsid w:val="00B7663E"/>
    <w:rsid w:val="00B76AA5"/>
    <w:rsid w:val="00B76F26"/>
    <w:rsid w:val="00B80FFE"/>
    <w:rsid w:val="00B812D6"/>
    <w:rsid w:val="00B81336"/>
    <w:rsid w:val="00B825F8"/>
    <w:rsid w:val="00B826D3"/>
    <w:rsid w:val="00B86C3D"/>
    <w:rsid w:val="00B86E06"/>
    <w:rsid w:val="00B90D65"/>
    <w:rsid w:val="00B9178F"/>
    <w:rsid w:val="00B93F61"/>
    <w:rsid w:val="00B95D90"/>
    <w:rsid w:val="00B96785"/>
    <w:rsid w:val="00BA20B2"/>
    <w:rsid w:val="00BA235A"/>
    <w:rsid w:val="00BA5FA5"/>
    <w:rsid w:val="00BA7635"/>
    <w:rsid w:val="00BA79E1"/>
    <w:rsid w:val="00BA7AD1"/>
    <w:rsid w:val="00BB1B6A"/>
    <w:rsid w:val="00BB21C0"/>
    <w:rsid w:val="00BB2A45"/>
    <w:rsid w:val="00BB4CA0"/>
    <w:rsid w:val="00BB6DE1"/>
    <w:rsid w:val="00BC0AE3"/>
    <w:rsid w:val="00BC1D1A"/>
    <w:rsid w:val="00BC2049"/>
    <w:rsid w:val="00BC24BB"/>
    <w:rsid w:val="00BC33DF"/>
    <w:rsid w:val="00BC5A8D"/>
    <w:rsid w:val="00BD43E6"/>
    <w:rsid w:val="00BD53EE"/>
    <w:rsid w:val="00BE0839"/>
    <w:rsid w:val="00BE08AE"/>
    <w:rsid w:val="00BE0A23"/>
    <w:rsid w:val="00BE0CF6"/>
    <w:rsid w:val="00BE24E9"/>
    <w:rsid w:val="00BE356E"/>
    <w:rsid w:val="00BE48DB"/>
    <w:rsid w:val="00BE4BAF"/>
    <w:rsid w:val="00BE53E0"/>
    <w:rsid w:val="00BE56BB"/>
    <w:rsid w:val="00BF0889"/>
    <w:rsid w:val="00BF0B42"/>
    <w:rsid w:val="00BF1425"/>
    <w:rsid w:val="00BF2B95"/>
    <w:rsid w:val="00BF357F"/>
    <w:rsid w:val="00BF3F3E"/>
    <w:rsid w:val="00BF590C"/>
    <w:rsid w:val="00BF5EC7"/>
    <w:rsid w:val="00BF6300"/>
    <w:rsid w:val="00BF7DF2"/>
    <w:rsid w:val="00C0048C"/>
    <w:rsid w:val="00C018A7"/>
    <w:rsid w:val="00C01DF7"/>
    <w:rsid w:val="00C0233C"/>
    <w:rsid w:val="00C03448"/>
    <w:rsid w:val="00C11BFE"/>
    <w:rsid w:val="00C11C9E"/>
    <w:rsid w:val="00C11E48"/>
    <w:rsid w:val="00C12BB2"/>
    <w:rsid w:val="00C13468"/>
    <w:rsid w:val="00C1697D"/>
    <w:rsid w:val="00C16DD8"/>
    <w:rsid w:val="00C174EC"/>
    <w:rsid w:val="00C27CA3"/>
    <w:rsid w:val="00C307D9"/>
    <w:rsid w:val="00C30976"/>
    <w:rsid w:val="00C3162F"/>
    <w:rsid w:val="00C31D35"/>
    <w:rsid w:val="00C31DD6"/>
    <w:rsid w:val="00C329C5"/>
    <w:rsid w:val="00C352B5"/>
    <w:rsid w:val="00C35382"/>
    <w:rsid w:val="00C35678"/>
    <w:rsid w:val="00C35F8F"/>
    <w:rsid w:val="00C371B1"/>
    <w:rsid w:val="00C378F3"/>
    <w:rsid w:val="00C40D2A"/>
    <w:rsid w:val="00C4270D"/>
    <w:rsid w:val="00C47F6D"/>
    <w:rsid w:val="00C50383"/>
    <w:rsid w:val="00C5077E"/>
    <w:rsid w:val="00C50A4F"/>
    <w:rsid w:val="00C50F0E"/>
    <w:rsid w:val="00C515BC"/>
    <w:rsid w:val="00C51EA7"/>
    <w:rsid w:val="00C52220"/>
    <w:rsid w:val="00C52BEC"/>
    <w:rsid w:val="00C53470"/>
    <w:rsid w:val="00C554D3"/>
    <w:rsid w:val="00C561F2"/>
    <w:rsid w:val="00C57927"/>
    <w:rsid w:val="00C57BD9"/>
    <w:rsid w:val="00C6259A"/>
    <w:rsid w:val="00C632E7"/>
    <w:rsid w:val="00C64F59"/>
    <w:rsid w:val="00C650E6"/>
    <w:rsid w:val="00C65607"/>
    <w:rsid w:val="00C672A1"/>
    <w:rsid w:val="00C708A7"/>
    <w:rsid w:val="00C71EC9"/>
    <w:rsid w:val="00C71FBD"/>
    <w:rsid w:val="00C729BC"/>
    <w:rsid w:val="00C73D9D"/>
    <w:rsid w:val="00C75520"/>
    <w:rsid w:val="00C77276"/>
    <w:rsid w:val="00C776E2"/>
    <w:rsid w:val="00C80DAA"/>
    <w:rsid w:val="00C810A3"/>
    <w:rsid w:val="00C81CF2"/>
    <w:rsid w:val="00C81E6B"/>
    <w:rsid w:val="00C82A1B"/>
    <w:rsid w:val="00C83780"/>
    <w:rsid w:val="00C839F7"/>
    <w:rsid w:val="00C84ECC"/>
    <w:rsid w:val="00C85390"/>
    <w:rsid w:val="00C862BA"/>
    <w:rsid w:val="00C86559"/>
    <w:rsid w:val="00C86CA0"/>
    <w:rsid w:val="00C87799"/>
    <w:rsid w:val="00C909FA"/>
    <w:rsid w:val="00C91978"/>
    <w:rsid w:val="00C92497"/>
    <w:rsid w:val="00C9456E"/>
    <w:rsid w:val="00C94DB8"/>
    <w:rsid w:val="00C97D51"/>
    <w:rsid w:val="00CA093A"/>
    <w:rsid w:val="00CA1C8D"/>
    <w:rsid w:val="00CA24CA"/>
    <w:rsid w:val="00CA2563"/>
    <w:rsid w:val="00CA489C"/>
    <w:rsid w:val="00CA4936"/>
    <w:rsid w:val="00CA4BCD"/>
    <w:rsid w:val="00CA5739"/>
    <w:rsid w:val="00CA5791"/>
    <w:rsid w:val="00CA5935"/>
    <w:rsid w:val="00CA65E6"/>
    <w:rsid w:val="00CA69E6"/>
    <w:rsid w:val="00CB0762"/>
    <w:rsid w:val="00CB15B0"/>
    <w:rsid w:val="00CB1928"/>
    <w:rsid w:val="00CB1AD9"/>
    <w:rsid w:val="00CB2EE7"/>
    <w:rsid w:val="00CB31B2"/>
    <w:rsid w:val="00CB40CF"/>
    <w:rsid w:val="00CB4429"/>
    <w:rsid w:val="00CB737A"/>
    <w:rsid w:val="00CB7DC9"/>
    <w:rsid w:val="00CC02E3"/>
    <w:rsid w:val="00CC3E8B"/>
    <w:rsid w:val="00CC4651"/>
    <w:rsid w:val="00CC4E51"/>
    <w:rsid w:val="00CC4FA3"/>
    <w:rsid w:val="00CC5527"/>
    <w:rsid w:val="00CC604A"/>
    <w:rsid w:val="00CC761B"/>
    <w:rsid w:val="00CD063C"/>
    <w:rsid w:val="00CD1D25"/>
    <w:rsid w:val="00CD29C7"/>
    <w:rsid w:val="00CD33A6"/>
    <w:rsid w:val="00CE009B"/>
    <w:rsid w:val="00CE0892"/>
    <w:rsid w:val="00CE12F4"/>
    <w:rsid w:val="00CE1E91"/>
    <w:rsid w:val="00CE2510"/>
    <w:rsid w:val="00CE28CC"/>
    <w:rsid w:val="00CE31C5"/>
    <w:rsid w:val="00CE3435"/>
    <w:rsid w:val="00CE5BDB"/>
    <w:rsid w:val="00CE7B3C"/>
    <w:rsid w:val="00CF0338"/>
    <w:rsid w:val="00CF0370"/>
    <w:rsid w:val="00CF05ED"/>
    <w:rsid w:val="00CF0F72"/>
    <w:rsid w:val="00CF1142"/>
    <w:rsid w:val="00CF2182"/>
    <w:rsid w:val="00CF3578"/>
    <w:rsid w:val="00CF4A39"/>
    <w:rsid w:val="00CF4DDD"/>
    <w:rsid w:val="00CF6536"/>
    <w:rsid w:val="00CF6BAB"/>
    <w:rsid w:val="00CF6F13"/>
    <w:rsid w:val="00D008AD"/>
    <w:rsid w:val="00D02008"/>
    <w:rsid w:val="00D03AED"/>
    <w:rsid w:val="00D0455E"/>
    <w:rsid w:val="00D0462B"/>
    <w:rsid w:val="00D04953"/>
    <w:rsid w:val="00D053C4"/>
    <w:rsid w:val="00D06E59"/>
    <w:rsid w:val="00D072E7"/>
    <w:rsid w:val="00D07389"/>
    <w:rsid w:val="00D074C3"/>
    <w:rsid w:val="00D1002F"/>
    <w:rsid w:val="00D105D5"/>
    <w:rsid w:val="00D10BE7"/>
    <w:rsid w:val="00D12A31"/>
    <w:rsid w:val="00D12BF6"/>
    <w:rsid w:val="00D150C3"/>
    <w:rsid w:val="00D15A4B"/>
    <w:rsid w:val="00D16C25"/>
    <w:rsid w:val="00D17B9D"/>
    <w:rsid w:val="00D200E9"/>
    <w:rsid w:val="00D208D3"/>
    <w:rsid w:val="00D20A5D"/>
    <w:rsid w:val="00D2137B"/>
    <w:rsid w:val="00D21AFB"/>
    <w:rsid w:val="00D22224"/>
    <w:rsid w:val="00D2228E"/>
    <w:rsid w:val="00D2281D"/>
    <w:rsid w:val="00D2283A"/>
    <w:rsid w:val="00D2552E"/>
    <w:rsid w:val="00D266C4"/>
    <w:rsid w:val="00D268AA"/>
    <w:rsid w:val="00D27222"/>
    <w:rsid w:val="00D2728D"/>
    <w:rsid w:val="00D27412"/>
    <w:rsid w:val="00D274D0"/>
    <w:rsid w:val="00D27A46"/>
    <w:rsid w:val="00D27C84"/>
    <w:rsid w:val="00D3055A"/>
    <w:rsid w:val="00D30600"/>
    <w:rsid w:val="00D31A31"/>
    <w:rsid w:val="00D32484"/>
    <w:rsid w:val="00D32C9E"/>
    <w:rsid w:val="00D33B99"/>
    <w:rsid w:val="00D3609D"/>
    <w:rsid w:val="00D366A3"/>
    <w:rsid w:val="00D36702"/>
    <w:rsid w:val="00D3759F"/>
    <w:rsid w:val="00D4226D"/>
    <w:rsid w:val="00D4316D"/>
    <w:rsid w:val="00D43EE1"/>
    <w:rsid w:val="00D441E2"/>
    <w:rsid w:val="00D47BCD"/>
    <w:rsid w:val="00D47F8F"/>
    <w:rsid w:val="00D502C7"/>
    <w:rsid w:val="00D5044A"/>
    <w:rsid w:val="00D50B67"/>
    <w:rsid w:val="00D5266B"/>
    <w:rsid w:val="00D528D3"/>
    <w:rsid w:val="00D52C7D"/>
    <w:rsid w:val="00D5396B"/>
    <w:rsid w:val="00D56847"/>
    <w:rsid w:val="00D5769D"/>
    <w:rsid w:val="00D57B3A"/>
    <w:rsid w:val="00D60078"/>
    <w:rsid w:val="00D61417"/>
    <w:rsid w:val="00D61660"/>
    <w:rsid w:val="00D61F8C"/>
    <w:rsid w:val="00D62BCD"/>
    <w:rsid w:val="00D62CC9"/>
    <w:rsid w:val="00D63097"/>
    <w:rsid w:val="00D635A1"/>
    <w:rsid w:val="00D6402C"/>
    <w:rsid w:val="00D641D7"/>
    <w:rsid w:val="00D64D85"/>
    <w:rsid w:val="00D6589D"/>
    <w:rsid w:val="00D662BA"/>
    <w:rsid w:val="00D676BA"/>
    <w:rsid w:val="00D715F1"/>
    <w:rsid w:val="00D719AB"/>
    <w:rsid w:val="00D7427A"/>
    <w:rsid w:val="00D75747"/>
    <w:rsid w:val="00D75EA7"/>
    <w:rsid w:val="00D77CF2"/>
    <w:rsid w:val="00D81CCC"/>
    <w:rsid w:val="00D824D4"/>
    <w:rsid w:val="00D82DA3"/>
    <w:rsid w:val="00D8384C"/>
    <w:rsid w:val="00D8489A"/>
    <w:rsid w:val="00D8533A"/>
    <w:rsid w:val="00D85378"/>
    <w:rsid w:val="00D86C05"/>
    <w:rsid w:val="00D86D42"/>
    <w:rsid w:val="00D87E01"/>
    <w:rsid w:val="00D90D1A"/>
    <w:rsid w:val="00D91A39"/>
    <w:rsid w:val="00D91B81"/>
    <w:rsid w:val="00D92DEE"/>
    <w:rsid w:val="00D94AD1"/>
    <w:rsid w:val="00D96276"/>
    <w:rsid w:val="00D96AAB"/>
    <w:rsid w:val="00D973BF"/>
    <w:rsid w:val="00DA1365"/>
    <w:rsid w:val="00DA14C1"/>
    <w:rsid w:val="00DA1C65"/>
    <w:rsid w:val="00DA2CDD"/>
    <w:rsid w:val="00DA37A3"/>
    <w:rsid w:val="00DA4F5A"/>
    <w:rsid w:val="00DA5BDC"/>
    <w:rsid w:val="00DA7B37"/>
    <w:rsid w:val="00DB245D"/>
    <w:rsid w:val="00DB444A"/>
    <w:rsid w:val="00DB65D6"/>
    <w:rsid w:val="00DB67AA"/>
    <w:rsid w:val="00DB7835"/>
    <w:rsid w:val="00DB79A9"/>
    <w:rsid w:val="00DB7E4E"/>
    <w:rsid w:val="00DC0A66"/>
    <w:rsid w:val="00DC0F0C"/>
    <w:rsid w:val="00DC13FF"/>
    <w:rsid w:val="00DC1B91"/>
    <w:rsid w:val="00DC1DA3"/>
    <w:rsid w:val="00DC1F2E"/>
    <w:rsid w:val="00DC1FD7"/>
    <w:rsid w:val="00DC30F7"/>
    <w:rsid w:val="00DC49AF"/>
    <w:rsid w:val="00DC62D7"/>
    <w:rsid w:val="00DC6375"/>
    <w:rsid w:val="00DC684F"/>
    <w:rsid w:val="00DC7D2A"/>
    <w:rsid w:val="00DD042F"/>
    <w:rsid w:val="00DD10D2"/>
    <w:rsid w:val="00DD1D09"/>
    <w:rsid w:val="00DD2F23"/>
    <w:rsid w:val="00DD475F"/>
    <w:rsid w:val="00DD6733"/>
    <w:rsid w:val="00DD6C67"/>
    <w:rsid w:val="00DD7E9A"/>
    <w:rsid w:val="00DE0947"/>
    <w:rsid w:val="00DE0BF5"/>
    <w:rsid w:val="00DE1796"/>
    <w:rsid w:val="00DE1D2F"/>
    <w:rsid w:val="00DE25D9"/>
    <w:rsid w:val="00DE2D83"/>
    <w:rsid w:val="00DE3A95"/>
    <w:rsid w:val="00DE5164"/>
    <w:rsid w:val="00DE557D"/>
    <w:rsid w:val="00DE6996"/>
    <w:rsid w:val="00DE706F"/>
    <w:rsid w:val="00DF097B"/>
    <w:rsid w:val="00DF1BCB"/>
    <w:rsid w:val="00DF1EAC"/>
    <w:rsid w:val="00DF34E4"/>
    <w:rsid w:val="00DF4235"/>
    <w:rsid w:val="00DF5835"/>
    <w:rsid w:val="00DF623D"/>
    <w:rsid w:val="00E01E90"/>
    <w:rsid w:val="00E020A7"/>
    <w:rsid w:val="00E033AA"/>
    <w:rsid w:val="00E05156"/>
    <w:rsid w:val="00E06ACB"/>
    <w:rsid w:val="00E1158D"/>
    <w:rsid w:val="00E1211A"/>
    <w:rsid w:val="00E13653"/>
    <w:rsid w:val="00E145B5"/>
    <w:rsid w:val="00E14EDE"/>
    <w:rsid w:val="00E15708"/>
    <w:rsid w:val="00E17563"/>
    <w:rsid w:val="00E17F79"/>
    <w:rsid w:val="00E2032D"/>
    <w:rsid w:val="00E22413"/>
    <w:rsid w:val="00E2465B"/>
    <w:rsid w:val="00E249F5"/>
    <w:rsid w:val="00E251FD"/>
    <w:rsid w:val="00E3153D"/>
    <w:rsid w:val="00E32CD2"/>
    <w:rsid w:val="00E34856"/>
    <w:rsid w:val="00E35EE0"/>
    <w:rsid w:val="00E371F5"/>
    <w:rsid w:val="00E37A58"/>
    <w:rsid w:val="00E435D6"/>
    <w:rsid w:val="00E44743"/>
    <w:rsid w:val="00E44810"/>
    <w:rsid w:val="00E4643F"/>
    <w:rsid w:val="00E47F00"/>
    <w:rsid w:val="00E54069"/>
    <w:rsid w:val="00E548E0"/>
    <w:rsid w:val="00E55904"/>
    <w:rsid w:val="00E564AC"/>
    <w:rsid w:val="00E617FE"/>
    <w:rsid w:val="00E63BBE"/>
    <w:rsid w:val="00E643D0"/>
    <w:rsid w:val="00E64CB9"/>
    <w:rsid w:val="00E66598"/>
    <w:rsid w:val="00E66A82"/>
    <w:rsid w:val="00E71A9D"/>
    <w:rsid w:val="00E71AEB"/>
    <w:rsid w:val="00E72C21"/>
    <w:rsid w:val="00E72D8A"/>
    <w:rsid w:val="00E76A41"/>
    <w:rsid w:val="00E810FB"/>
    <w:rsid w:val="00E83A00"/>
    <w:rsid w:val="00E84C9D"/>
    <w:rsid w:val="00E866C2"/>
    <w:rsid w:val="00E87403"/>
    <w:rsid w:val="00E87AD8"/>
    <w:rsid w:val="00E90262"/>
    <w:rsid w:val="00E91216"/>
    <w:rsid w:val="00E933BA"/>
    <w:rsid w:val="00E94BB4"/>
    <w:rsid w:val="00E97E88"/>
    <w:rsid w:val="00EA2525"/>
    <w:rsid w:val="00EA404F"/>
    <w:rsid w:val="00EA49AB"/>
    <w:rsid w:val="00EA5C86"/>
    <w:rsid w:val="00EA62F3"/>
    <w:rsid w:val="00EB0FCE"/>
    <w:rsid w:val="00EB11BE"/>
    <w:rsid w:val="00EB267C"/>
    <w:rsid w:val="00EB376D"/>
    <w:rsid w:val="00EB4F05"/>
    <w:rsid w:val="00EB5570"/>
    <w:rsid w:val="00EB5FCB"/>
    <w:rsid w:val="00EB6420"/>
    <w:rsid w:val="00EC18FC"/>
    <w:rsid w:val="00EC24FB"/>
    <w:rsid w:val="00EC4252"/>
    <w:rsid w:val="00EC491A"/>
    <w:rsid w:val="00EC585D"/>
    <w:rsid w:val="00EC5908"/>
    <w:rsid w:val="00EC67DF"/>
    <w:rsid w:val="00EC7957"/>
    <w:rsid w:val="00EC7C15"/>
    <w:rsid w:val="00ED0129"/>
    <w:rsid w:val="00ED33D5"/>
    <w:rsid w:val="00ED33E2"/>
    <w:rsid w:val="00ED4773"/>
    <w:rsid w:val="00ED5BBA"/>
    <w:rsid w:val="00ED5D61"/>
    <w:rsid w:val="00ED63B2"/>
    <w:rsid w:val="00ED6630"/>
    <w:rsid w:val="00ED67EC"/>
    <w:rsid w:val="00ED6AD1"/>
    <w:rsid w:val="00ED6B82"/>
    <w:rsid w:val="00ED6FFB"/>
    <w:rsid w:val="00EE094C"/>
    <w:rsid w:val="00EE2070"/>
    <w:rsid w:val="00EE4444"/>
    <w:rsid w:val="00EE4734"/>
    <w:rsid w:val="00EF0CBF"/>
    <w:rsid w:val="00EF134B"/>
    <w:rsid w:val="00EF188F"/>
    <w:rsid w:val="00EF1A82"/>
    <w:rsid w:val="00EF3854"/>
    <w:rsid w:val="00EF40E5"/>
    <w:rsid w:val="00EF4A6B"/>
    <w:rsid w:val="00EF567F"/>
    <w:rsid w:val="00EF7241"/>
    <w:rsid w:val="00EF7B44"/>
    <w:rsid w:val="00F01781"/>
    <w:rsid w:val="00F017D6"/>
    <w:rsid w:val="00F03FD7"/>
    <w:rsid w:val="00F049D2"/>
    <w:rsid w:val="00F056AD"/>
    <w:rsid w:val="00F1071C"/>
    <w:rsid w:val="00F1113C"/>
    <w:rsid w:val="00F11392"/>
    <w:rsid w:val="00F12D35"/>
    <w:rsid w:val="00F13251"/>
    <w:rsid w:val="00F135DB"/>
    <w:rsid w:val="00F13B22"/>
    <w:rsid w:val="00F13C9A"/>
    <w:rsid w:val="00F142C3"/>
    <w:rsid w:val="00F1654D"/>
    <w:rsid w:val="00F17678"/>
    <w:rsid w:val="00F17C49"/>
    <w:rsid w:val="00F20B3E"/>
    <w:rsid w:val="00F224ED"/>
    <w:rsid w:val="00F22757"/>
    <w:rsid w:val="00F23F87"/>
    <w:rsid w:val="00F2449A"/>
    <w:rsid w:val="00F25371"/>
    <w:rsid w:val="00F25503"/>
    <w:rsid w:val="00F25DD6"/>
    <w:rsid w:val="00F2618B"/>
    <w:rsid w:val="00F26C9B"/>
    <w:rsid w:val="00F26F92"/>
    <w:rsid w:val="00F30538"/>
    <w:rsid w:val="00F3131F"/>
    <w:rsid w:val="00F31E93"/>
    <w:rsid w:val="00F3232C"/>
    <w:rsid w:val="00F32BFC"/>
    <w:rsid w:val="00F3354A"/>
    <w:rsid w:val="00F363DB"/>
    <w:rsid w:val="00F36AC3"/>
    <w:rsid w:val="00F375A1"/>
    <w:rsid w:val="00F4052F"/>
    <w:rsid w:val="00F42CC4"/>
    <w:rsid w:val="00F43834"/>
    <w:rsid w:val="00F4485F"/>
    <w:rsid w:val="00F4496C"/>
    <w:rsid w:val="00F45638"/>
    <w:rsid w:val="00F45F0F"/>
    <w:rsid w:val="00F462B9"/>
    <w:rsid w:val="00F472DB"/>
    <w:rsid w:val="00F47E03"/>
    <w:rsid w:val="00F50076"/>
    <w:rsid w:val="00F506AF"/>
    <w:rsid w:val="00F50A71"/>
    <w:rsid w:val="00F5114D"/>
    <w:rsid w:val="00F52BF1"/>
    <w:rsid w:val="00F52FFF"/>
    <w:rsid w:val="00F54019"/>
    <w:rsid w:val="00F54860"/>
    <w:rsid w:val="00F55E12"/>
    <w:rsid w:val="00F56369"/>
    <w:rsid w:val="00F5669A"/>
    <w:rsid w:val="00F602FB"/>
    <w:rsid w:val="00F607F3"/>
    <w:rsid w:val="00F60EF6"/>
    <w:rsid w:val="00F64C3B"/>
    <w:rsid w:val="00F65142"/>
    <w:rsid w:val="00F66276"/>
    <w:rsid w:val="00F66AF6"/>
    <w:rsid w:val="00F67AD3"/>
    <w:rsid w:val="00F67ADF"/>
    <w:rsid w:val="00F73A56"/>
    <w:rsid w:val="00F770FB"/>
    <w:rsid w:val="00F77B83"/>
    <w:rsid w:val="00F77FBF"/>
    <w:rsid w:val="00F808F2"/>
    <w:rsid w:val="00F80963"/>
    <w:rsid w:val="00F80D4F"/>
    <w:rsid w:val="00F8104F"/>
    <w:rsid w:val="00F81D2F"/>
    <w:rsid w:val="00F81D5D"/>
    <w:rsid w:val="00F83BE1"/>
    <w:rsid w:val="00F8403A"/>
    <w:rsid w:val="00F85980"/>
    <w:rsid w:val="00F90E41"/>
    <w:rsid w:val="00F90F17"/>
    <w:rsid w:val="00F91273"/>
    <w:rsid w:val="00F91B09"/>
    <w:rsid w:val="00F92428"/>
    <w:rsid w:val="00F954F5"/>
    <w:rsid w:val="00F961BA"/>
    <w:rsid w:val="00F96530"/>
    <w:rsid w:val="00FA2F71"/>
    <w:rsid w:val="00FA5DDD"/>
    <w:rsid w:val="00FA6FE3"/>
    <w:rsid w:val="00FA7622"/>
    <w:rsid w:val="00FB0649"/>
    <w:rsid w:val="00FB116A"/>
    <w:rsid w:val="00FB1461"/>
    <w:rsid w:val="00FB2049"/>
    <w:rsid w:val="00FB24E1"/>
    <w:rsid w:val="00FB3BA1"/>
    <w:rsid w:val="00FB4E66"/>
    <w:rsid w:val="00FB5B4E"/>
    <w:rsid w:val="00FB5D24"/>
    <w:rsid w:val="00FB5EF9"/>
    <w:rsid w:val="00FB5FDD"/>
    <w:rsid w:val="00FB73CD"/>
    <w:rsid w:val="00FB7C87"/>
    <w:rsid w:val="00FC090A"/>
    <w:rsid w:val="00FC1476"/>
    <w:rsid w:val="00FC2C51"/>
    <w:rsid w:val="00FC62E1"/>
    <w:rsid w:val="00FD4C01"/>
    <w:rsid w:val="00FD6412"/>
    <w:rsid w:val="00FD69A2"/>
    <w:rsid w:val="00FD6F45"/>
    <w:rsid w:val="00FE0034"/>
    <w:rsid w:val="00FE0482"/>
    <w:rsid w:val="00FE069C"/>
    <w:rsid w:val="00FE20EE"/>
    <w:rsid w:val="00FE2A42"/>
    <w:rsid w:val="00FE5B9A"/>
    <w:rsid w:val="00FE5BBE"/>
    <w:rsid w:val="00FE67BF"/>
    <w:rsid w:val="00FE6DF2"/>
    <w:rsid w:val="00FE7C9F"/>
    <w:rsid w:val="00FF0BE1"/>
    <w:rsid w:val="00FF19B2"/>
    <w:rsid w:val="00FF1BB1"/>
    <w:rsid w:val="00FF1EE5"/>
    <w:rsid w:val="00FF1EFB"/>
    <w:rsid w:val="00FF2864"/>
    <w:rsid w:val="00FF3BE9"/>
    <w:rsid w:val="00FF3F9F"/>
    <w:rsid w:val="00FF6275"/>
    <w:rsid w:val="00FF68F1"/>
    <w:rsid w:val="00FF691D"/>
    <w:rsid w:val="00FF6995"/>
    <w:rsid w:val="00FF7946"/>
    <w:rsid w:val="00FF7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,"/>
  <w:listSeparator w:val=";"/>
  <w14:docId w14:val="74433BCE"/>
  <w15:docId w15:val="{DF705AEC-8A94-496F-8896-636154BFD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17678"/>
    <w:rPr>
      <w:rFonts w:asciiTheme="minorHAnsi" w:hAnsiTheme="minorHAnsi"/>
      <w:sz w:val="16"/>
      <w:szCs w:val="24"/>
    </w:rPr>
  </w:style>
  <w:style w:type="paragraph" w:styleId="Ttulo1">
    <w:name w:val="heading 1"/>
    <w:basedOn w:val="Normal"/>
    <w:next w:val="Normal"/>
    <w:autoRedefine/>
    <w:qFormat/>
    <w:rsid w:val="00D43EE1"/>
    <w:pPr>
      <w:keepNext/>
      <w:spacing w:line="800" w:lineRule="exact"/>
      <w:jc w:val="right"/>
      <w:outlineLvl w:val="0"/>
    </w:pPr>
    <w:rPr>
      <w:rFonts w:asciiTheme="majorHAnsi" w:hAnsiTheme="majorHAnsi" w:cs="Arial"/>
      <w:bCs/>
      <w:color w:val="00B0F0"/>
      <w:kern w:val="44"/>
      <w:sz w:val="40"/>
      <w:szCs w:val="40"/>
      <w:lang w:val="pt-PT"/>
    </w:rPr>
  </w:style>
  <w:style w:type="paragraph" w:styleId="Ttulo2">
    <w:name w:val="heading 2"/>
    <w:basedOn w:val="Normal"/>
    <w:next w:val="Normal"/>
    <w:qFormat/>
    <w:rsid w:val="00304BC4"/>
    <w:pPr>
      <w:keepNext/>
      <w:spacing w:before="240" w:after="60"/>
      <w:outlineLvl w:val="1"/>
    </w:pPr>
    <w:rPr>
      <w:rFonts w:asciiTheme="majorHAnsi" w:hAnsiTheme="majorHAnsi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304BC4"/>
    <w:pPr>
      <w:keepNext/>
      <w:spacing w:before="240" w:after="60"/>
      <w:outlineLvl w:val="2"/>
    </w:pPr>
    <w:rPr>
      <w:rFonts w:asciiTheme="majorHAnsi" w:hAnsiTheme="majorHAnsi"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semiHidden/>
    <w:unhideWhenUsed/>
    <w:qFormat/>
    <w:rsid w:val="00D676B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527D5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Quantidade">
    <w:name w:val="Quantidade"/>
    <w:basedOn w:val="Normal"/>
    <w:rsid w:val="00304BC4"/>
    <w:pPr>
      <w:jc w:val="right"/>
    </w:pPr>
  </w:style>
  <w:style w:type="paragraph" w:customStyle="1" w:styleId="DataeNmero">
    <w:name w:val="Data e Número"/>
    <w:basedOn w:val="Normal"/>
    <w:rsid w:val="00304BC4"/>
    <w:pPr>
      <w:spacing w:line="264" w:lineRule="auto"/>
      <w:jc w:val="right"/>
    </w:pPr>
    <w:rPr>
      <w:b/>
      <w:color w:val="808080" w:themeColor="background1" w:themeShade="80"/>
      <w:spacing w:val="4"/>
      <w:szCs w:val="16"/>
    </w:rPr>
  </w:style>
  <w:style w:type="paragraph" w:customStyle="1" w:styleId="Cabealhosdascolunas">
    <w:name w:val="Cabeçalhos das colunas"/>
    <w:basedOn w:val="Ttulo2"/>
    <w:autoRedefine/>
    <w:rsid w:val="00304BC4"/>
    <w:pPr>
      <w:keepNext w:val="0"/>
      <w:spacing w:before="20" w:after="0"/>
    </w:pPr>
    <w:rPr>
      <w:rFonts w:cs="Times New Roman"/>
      <w:bCs w:val="0"/>
      <w:i w:val="0"/>
      <w:iCs w:val="0"/>
      <w:color w:val="808080" w:themeColor="background1" w:themeShade="80"/>
      <w:sz w:val="16"/>
      <w:szCs w:val="16"/>
    </w:rPr>
  </w:style>
  <w:style w:type="paragraph" w:customStyle="1" w:styleId="slogan">
    <w:name w:val="slogan"/>
    <w:basedOn w:val="Normal"/>
    <w:rsid w:val="00304BC4"/>
    <w:pPr>
      <w:spacing w:after="60"/>
      <w:outlineLvl w:val="2"/>
    </w:pPr>
    <w:rPr>
      <w:b/>
      <w:i/>
      <w:color w:val="808080" w:themeColor="background1" w:themeShade="80"/>
      <w:spacing w:val="4"/>
      <w:szCs w:val="18"/>
    </w:rPr>
  </w:style>
  <w:style w:type="paragraph" w:customStyle="1" w:styleId="Endereoinferior">
    <w:name w:val="Endereço inferior"/>
    <w:basedOn w:val="Normal"/>
    <w:rsid w:val="00304BC4"/>
    <w:pPr>
      <w:spacing w:before="520"/>
      <w:jc w:val="center"/>
    </w:pPr>
    <w:rPr>
      <w:color w:val="B0CCB0" w:themeColor="accent2"/>
      <w:szCs w:val="18"/>
    </w:rPr>
  </w:style>
  <w:style w:type="paragraph" w:customStyle="1" w:styleId="obrigado">
    <w:name w:val="obrigado"/>
    <w:basedOn w:val="Normal"/>
    <w:autoRedefine/>
    <w:rsid w:val="00E145B5"/>
    <w:pPr>
      <w:spacing w:before="100"/>
      <w:jc w:val="center"/>
    </w:pPr>
    <w:rPr>
      <w:b/>
      <w:bCs/>
      <w:i/>
      <w:iCs/>
      <w:noProof/>
      <w:color w:val="808080" w:themeColor="background1" w:themeShade="80"/>
      <w:sz w:val="32"/>
      <w:szCs w:val="32"/>
      <w:lang w:val="pt-BR"/>
    </w:rPr>
  </w:style>
  <w:style w:type="paragraph" w:customStyle="1" w:styleId="textoalinhadodireita">
    <w:name w:val="texto alinhado à direita"/>
    <w:basedOn w:val="Normal"/>
    <w:rsid w:val="00304BC4"/>
    <w:pPr>
      <w:spacing w:line="240" w:lineRule="atLeast"/>
      <w:jc w:val="right"/>
    </w:pPr>
    <w:rPr>
      <w:b/>
      <w:color w:val="808080" w:themeColor="background1" w:themeShade="80"/>
      <w:szCs w:val="16"/>
    </w:rPr>
  </w:style>
  <w:style w:type="paragraph" w:customStyle="1" w:styleId="Letraspequenas">
    <w:name w:val="Letras pequenas"/>
    <w:basedOn w:val="Normal"/>
    <w:rsid w:val="00304BC4"/>
    <w:pPr>
      <w:tabs>
        <w:tab w:val="right" w:leader="underscore" w:pos="9360"/>
      </w:tabs>
      <w:spacing w:after="120" w:line="264" w:lineRule="auto"/>
    </w:pPr>
    <w:rPr>
      <w:color w:val="808080" w:themeColor="background1" w:themeShade="80"/>
      <w:spacing w:val="4"/>
      <w:sz w:val="14"/>
      <w:szCs w:val="18"/>
    </w:rPr>
  </w:style>
  <w:style w:type="paragraph" w:customStyle="1" w:styleId="cabealhos">
    <w:name w:val="cabeçalhos"/>
    <w:basedOn w:val="textoalinhadodireita"/>
    <w:rsid w:val="00304BC4"/>
    <w:rPr>
      <w:rFonts w:asciiTheme="majorHAnsi" w:hAnsiTheme="majorHAnsi"/>
      <w:bCs/>
      <w:caps/>
      <w:spacing w:val="4"/>
    </w:rPr>
  </w:style>
  <w:style w:type="paragraph" w:styleId="Textodebalo">
    <w:name w:val="Balloon Text"/>
    <w:basedOn w:val="Normal"/>
    <w:link w:val="TextodebaloChar"/>
    <w:rsid w:val="00820001"/>
    <w:rPr>
      <w:rFonts w:ascii="Tahoma" w:hAnsi="Tahoma" w:cs="Tahoma"/>
      <w:szCs w:val="16"/>
    </w:rPr>
  </w:style>
  <w:style w:type="character" w:customStyle="1" w:styleId="TextodebaloChar">
    <w:name w:val="Texto de balão Char"/>
    <w:basedOn w:val="Fontepargpadro"/>
    <w:link w:val="Textodebalo"/>
    <w:rsid w:val="00820001"/>
    <w:rPr>
      <w:rFonts w:ascii="Tahoma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rsid w:val="00304BC4"/>
    <w:rPr>
      <w:color w:val="808080"/>
    </w:rPr>
  </w:style>
  <w:style w:type="paragraph" w:customStyle="1" w:styleId="textocentradoinferior">
    <w:name w:val="texto centrado inferior"/>
    <w:basedOn w:val="Normal"/>
    <w:rsid w:val="00304BC4"/>
    <w:pPr>
      <w:spacing w:before="520"/>
      <w:jc w:val="center"/>
    </w:pPr>
    <w:rPr>
      <w:color w:val="B0CCB0" w:themeColor="accent2"/>
      <w:szCs w:val="18"/>
    </w:rPr>
  </w:style>
  <w:style w:type="character" w:customStyle="1" w:styleId="TextodoMarcadordePosio1">
    <w:name w:val="Texto do Marcador de Posição1"/>
    <w:basedOn w:val="Fontepargpadro"/>
    <w:semiHidden/>
    <w:rsid w:val="00B50005"/>
    <w:rPr>
      <w:rFonts w:cs="Times New Roman"/>
      <w:color w:val="808080"/>
    </w:rPr>
  </w:style>
  <w:style w:type="paragraph" w:styleId="Cabealho">
    <w:name w:val="header"/>
    <w:basedOn w:val="Normal"/>
    <w:link w:val="CabealhoChar"/>
    <w:rsid w:val="00C371B1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sid w:val="00C371B1"/>
    <w:rPr>
      <w:rFonts w:asciiTheme="minorHAnsi" w:hAnsiTheme="minorHAnsi"/>
      <w:sz w:val="16"/>
      <w:szCs w:val="24"/>
    </w:rPr>
  </w:style>
  <w:style w:type="paragraph" w:styleId="Rodap">
    <w:name w:val="footer"/>
    <w:basedOn w:val="Normal"/>
    <w:link w:val="RodapChar"/>
    <w:uiPriority w:val="99"/>
    <w:rsid w:val="00C371B1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C371B1"/>
    <w:rPr>
      <w:rFonts w:asciiTheme="minorHAnsi" w:hAnsiTheme="minorHAnsi"/>
      <w:sz w:val="16"/>
      <w:szCs w:val="24"/>
    </w:rPr>
  </w:style>
  <w:style w:type="character" w:styleId="Hyperlink">
    <w:name w:val="Hyperlink"/>
    <w:basedOn w:val="Fontepargpadro"/>
    <w:unhideWhenUsed/>
    <w:rsid w:val="00FE0034"/>
    <w:rPr>
      <w:color w:val="DB5353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E0034"/>
    <w:rPr>
      <w:color w:val="605E5C"/>
      <w:shd w:val="clear" w:color="auto" w:fill="E1DFDD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0811C6"/>
    <w:pPr>
      <w:pBdr>
        <w:bottom w:val="single" w:sz="6" w:space="1" w:color="auto"/>
      </w:pBdr>
      <w:jc w:val="center"/>
    </w:pPr>
    <w:rPr>
      <w:rFonts w:ascii="Arial" w:hAnsi="Arial" w:cs="Arial"/>
      <w:vanish/>
      <w:szCs w:val="16"/>
      <w:lang w:val="pt-BR"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0811C6"/>
    <w:rPr>
      <w:rFonts w:ascii="Arial" w:hAnsi="Arial" w:cs="Arial"/>
      <w:vanish/>
      <w:sz w:val="16"/>
      <w:szCs w:val="16"/>
      <w:lang w:val="pt-BR" w:eastAsia="pt-BR"/>
    </w:rPr>
  </w:style>
  <w:style w:type="table" w:styleId="Tabelacomgrade">
    <w:name w:val="Table Grid"/>
    <w:basedOn w:val="Tabelanormal"/>
    <w:rsid w:val="00877D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9607B7"/>
    <w:pPr>
      <w:ind w:left="720"/>
      <w:contextualSpacing/>
    </w:pPr>
  </w:style>
  <w:style w:type="table" w:styleId="TabeladeGrade4-nfase3">
    <w:name w:val="Grid Table 4 Accent 3"/>
    <w:basedOn w:val="Tabelanormal"/>
    <w:uiPriority w:val="49"/>
    <w:rsid w:val="004642BC"/>
    <w:tblPr>
      <w:tblStyleRowBandSize w:val="1"/>
      <w:tblStyleColBandSize w:val="1"/>
      <w:tblBorders>
        <w:top w:val="single" w:sz="4" w:space="0" w:color="CAE0E7" w:themeColor="accent3" w:themeTint="99"/>
        <w:left w:val="single" w:sz="4" w:space="0" w:color="CAE0E7" w:themeColor="accent3" w:themeTint="99"/>
        <w:bottom w:val="single" w:sz="4" w:space="0" w:color="CAE0E7" w:themeColor="accent3" w:themeTint="99"/>
        <w:right w:val="single" w:sz="4" w:space="0" w:color="CAE0E7" w:themeColor="accent3" w:themeTint="99"/>
        <w:insideH w:val="single" w:sz="4" w:space="0" w:color="CAE0E7" w:themeColor="accent3" w:themeTint="99"/>
        <w:insideV w:val="single" w:sz="4" w:space="0" w:color="CAE0E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8CDD7" w:themeColor="accent3"/>
          <w:left w:val="single" w:sz="4" w:space="0" w:color="A8CDD7" w:themeColor="accent3"/>
          <w:bottom w:val="single" w:sz="4" w:space="0" w:color="A8CDD7" w:themeColor="accent3"/>
          <w:right w:val="single" w:sz="4" w:space="0" w:color="A8CDD7" w:themeColor="accent3"/>
          <w:insideH w:val="nil"/>
          <w:insideV w:val="nil"/>
        </w:tcBorders>
        <w:shd w:val="clear" w:color="auto" w:fill="A8CDD7" w:themeFill="accent3"/>
      </w:tcPr>
    </w:tblStylePr>
    <w:tblStylePr w:type="lastRow">
      <w:rPr>
        <w:b/>
        <w:bCs/>
      </w:rPr>
      <w:tblPr/>
      <w:tcPr>
        <w:tcBorders>
          <w:top w:val="double" w:sz="4" w:space="0" w:color="A8CDD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F4F7" w:themeFill="accent3" w:themeFillTint="33"/>
      </w:tcPr>
    </w:tblStylePr>
    <w:tblStylePr w:type="band1Horz">
      <w:tblPr/>
      <w:tcPr>
        <w:shd w:val="clear" w:color="auto" w:fill="EDF4F7" w:themeFill="accent3" w:themeFillTint="33"/>
      </w:tcPr>
    </w:tblStylePr>
  </w:style>
  <w:style w:type="character" w:styleId="HiperlinkVisitado">
    <w:name w:val="FollowedHyperlink"/>
    <w:basedOn w:val="Fontepargpadro"/>
    <w:semiHidden/>
    <w:unhideWhenUsed/>
    <w:rsid w:val="006E08E3"/>
    <w:rPr>
      <w:color w:val="903638" w:themeColor="followedHyperlink"/>
      <w:u w:val="single"/>
    </w:rPr>
  </w:style>
  <w:style w:type="character" w:customStyle="1" w:styleId="TextodeEspaoReservado">
    <w:name w:val="Texto de Espaço Reservado"/>
    <w:basedOn w:val="Fontepargpadro"/>
    <w:uiPriority w:val="99"/>
    <w:semiHidden/>
    <w:rsid w:val="006D4DE5"/>
    <w:rPr>
      <w:color w:val="808080"/>
    </w:rPr>
  </w:style>
  <w:style w:type="character" w:customStyle="1" w:styleId="Ttulo4Char">
    <w:name w:val="Título 4 Char"/>
    <w:basedOn w:val="Fontepargpadro"/>
    <w:link w:val="Ttulo4"/>
    <w:semiHidden/>
    <w:rsid w:val="00D676BA"/>
    <w:rPr>
      <w:rFonts w:asciiTheme="majorHAnsi" w:eastAsiaTheme="majorEastAsia" w:hAnsiTheme="majorHAnsi" w:cstheme="majorBidi"/>
      <w:i/>
      <w:iCs/>
      <w:color w:val="527D55" w:themeColor="accent1" w:themeShade="BF"/>
      <w:sz w:val="1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72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195702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995524">
              <w:marLeft w:val="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02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795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362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613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606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3302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4026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6694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8671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8636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04544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54581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2681730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61440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1010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1919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94481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56462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5528534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89706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3756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1840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32990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55067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3117032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24423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7959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4299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6372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04561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7122364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628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85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250871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07783099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06830305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09820997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650134830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37692027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98144797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7619650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77195120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81745222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76393051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</w:divsChild>
        </w:div>
        <w:div w:id="130208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70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20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84878">
          <w:marLeft w:val="0"/>
          <w:marRight w:val="0"/>
          <w:marTop w:val="9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814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81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254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7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3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0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0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9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5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8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0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0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80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031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454280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971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1187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51861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495777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9354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604408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2578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9663467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67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5965769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614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1202827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814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29165520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839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95063143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6749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6292548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2956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8901028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5462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4652803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6944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8571177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9480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80145724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2641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808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32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1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27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992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89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529284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39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20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1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3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4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2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0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4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6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70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05745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58415254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358894250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162893594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69889692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21810453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89674010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60130904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7693004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472595521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51219649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600451256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804543113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</w:divsChild>
        </w:div>
        <w:div w:id="37141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29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7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9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1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8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7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1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1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6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7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1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87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68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wmf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3" Type="http://schemas.openxmlformats.org/officeDocument/2006/relationships/hyperlink" Target="mailto:pietro@artecomercialbrasil.com.br" TargetMode="External"/><Relationship Id="rId2" Type="http://schemas.openxmlformats.org/officeDocument/2006/relationships/image" Target="media/image10.png"/><Relationship Id="rId1" Type="http://schemas.openxmlformats.org/officeDocument/2006/relationships/hyperlink" Target="http://wa.me/5511994103374" TargetMode="External"/><Relationship Id="rId4" Type="http://schemas.openxmlformats.org/officeDocument/2006/relationships/hyperlink" Target="http://wa.me/5511994103374" TargetMode="External"/></Relationships>
</file>

<file path=word/_rels/header1.xml.rels><?xml version='1.0' encoding='UTF-8' standalone='yes'?>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6" Type="http://schemas.openxmlformats.org/officeDocument/2006/relationships/image" Target="media/image9.png"/><Relationship Id="rId5" Type="http://schemas.openxmlformats.org/officeDocument/2006/relationships/image" Target="media/image8.png"/><Relationship Id="rId4" Type="http://schemas.openxmlformats.org/officeDocument/2006/relationships/image" Target="media/image7.png"/></Relationships>
</file>

<file path=word/_rels/numbering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ANSELMO\AppData\Roaming\Microsoft\Templates\Proposta%20de%20venda%20(design%20verde).dotx" TargetMode="External"/></Relationships>
</file>

<file path=word/theme/theme1.xml><?xml version="1.0" encoding="utf-8"?>
<a:theme xmlns:a="http://schemas.openxmlformats.org/drawingml/2006/main" name="Office Theme">
  <a:themeElements>
    <a:clrScheme name="Foundry">
      <a:dk1>
        <a:sysClr val="windowText" lastClr="000000"/>
      </a:dk1>
      <a:lt1>
        <a:sysClr val="window" lastClr="FFFFFF"/>
      </a:lt1>
      <a:dk2>
        <a:srgbClr val="676A55"/>
      </a:dk2>
      <a:lt2>
        <a:srgbClr val="EAEBDE"/>
      </a:lt2>
      <a:accent1>
        <a:srgbClr val="72A376"/>
      </a:accent1>
      <a:accent2>
        <a:srgbClr val="B0CCB0"/>
      </a:accent2>
      <a:accent3>
        <a:srgbClr val="A8CDD7"/>
      </a:accent3>
      <a:accent4>
        <a:srgbClr val="C0BEAF"/>
      </a:accent4>
      <a:accent5>
        <a:srgbClr val="CEC597"/>
      </a:accent5>
      <a:accent6>
        <a:srgbClr val="E8B7B7"/>
      </a:accent6>
      <a:hlink>
        <a:srgbClr val="DB5353"/>
      </a:hlink>
      <a:folHlink>
        <a:srgbClr val="903638"/>
      </a:folHlink>
    </a:clrScheme>
    <a:fontScheme name="Green">
      <a:majorFont>
        <a:latin typeface="Microsoft Sans Serif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irectSourceMarket xmlns="8289c1ac-6532-4c62-99f0-6d047703163c">english</DirectSourceMarket>
    <ApprovalStatus xmlns="8289c1ac-6532-4c62-99f0-6d047703163c">InProgress</ApprovalStatus>
    <MarketSpecific xmlns="8289c1ac-6532-4c62-99f0-6d047703163c">false</MarketSpecific>
    <LocComments xmlns="8289c1ac-6532-4c62-99f0-6d047703163c" xsi:nil="true"/>
    <ThumbnailAssetId xmlns="8289c1ac-6532-4c62-99f0-6d047703163c" xsi:nil="true"/>
    <PrimaryImageGen xmlns="8289c1ac-6532-4c62-99f0-6d047703163c">false</PrimaryImageGen>
    <LegacyData xmlns="8289c1ac-6532-4c62-99f0-6d047703163c" xsi:nil="true"/>
    <NumericId xmlns="8289c1ac-6532-4c62-99f0-6d047703163c">-1</NumericId>
    <TPFriendlyName xmlns="8289c1ac-6532-4c62-99f0-6d047703163c">Sales quote (Green design)</TPFriendlyName>
    <BlockPublish xmlns="8289c1ac-6532-4c62-99f0-6d047703163c">false</BlockPublish>
    <BusinessGroup xmlns="8289c1ac-6532-4c62-99f0-6d047703163c" xsi:nil="true"/>
    <LocRecommendedHandoff xmlns="8289c1ac-6532-4c62-99f0-6d047703163c" xsi:nil="true"/>
    <SourceTitle xmlns="8289c1ac-6532-4c62-99f0-6d047703163c">Sales quote (Green design)</SourceTitle>
    <OpenTemplate xmlns="8289c1ac-6532-4c62-99f0-6d047703163c">true</OpenTemplate>
    <APEditor xmlns="8289c1ac-6532-4c62-99f0-6d047703163c">
      <UserInfo>
        <DisplayName/>
        <AccountId xsi:nil="true"/>
        <AccountType/>
      </UserInfo>
    </APEditor>
    <UALocComments xmlns="8289c1ac-6532-4c62-99f0-6d047703163c" xsi:nil="true"/>
    <ParentAssetId xmlns="8289c1ac-6532-4c62-99f0-6d047703163c" xsi:nil="true"/>
    <PublishStatusLookup xmlns="8289c1ac-6532-4c62-99f0-6d047703163c">
      <Value>255110</Value>
      <Value>258478</Value>
    </PublishStatusLookup>
    <FeatureTagsTaxHTField0 xmlns="8289c1ac-6532-4c62-99f0-6d047703163c">
      <Terms xmlns="http://schemas.microsoft.com/office/infopath/2007/PartnerControls"/>
    </FeatureTagsTaxHTField0>
    <IntlLangReviewDate xmlns="8289c1ac-6532-4c62-99f0-6d047703163c" xsi:nil="true"/>
    <Providers xmlns="8289c1ac-6532-4c62-99f0-6d047703163c" xsi:nil="true"/>
    <MachineTranslated xmlns="8289c1ac-6532-4c62-99f0-6d047703163c">false</MachineTranslated>
    <OriginalSourceMarket xmlns="8289c1ac-6532-4c62-99f0-6d047703163c">english</OriginalSourceMarket>
    <TPInstallLocation xmlns="8289c1ac-6532-4c62-99f0-6d047703163c">{My Templates}</TPInstallLocation>
    <ClipArtFilename xmlns="8289c1ac-6532-4c62-99f0-6d047703163c" xsi:nil="true"/>
    <APDescription xmlns="8289c1ac-6532-4c62-99f0-6d047703163c" xsi:nil="true"/>
    <ContentItem xmlns="8289c1ac-6532-4c62-99f0-6d047703163c" xsi:nil="true"/>
    <PublishTargets xmlns="8289c1ac-6532-4c62-99f0-6d047703163c">OfficeOnline</PublishTargets>
    <TimesCloned xmlns="8289c1ac-6532-4c62-99f0-6d047703163c" xsi:nil="true"/>
    <EditorialStatus xmlns="8289c1ac-6532-4c62-99f0-6d047703163c" xsi:nil="true"/>
    <TPLaunchHelpLinkType xmlns="8289c1ac-6532-4c62-99f0-6d047703163c">Template</TPLaunchHelpLinkType>
    <LastModifiedDateTime xmlns="8289c1ac-6532-4c62-99f0-6d047703163c" xsi:nil="true"/>
    <ScenarioTagsTaxHTField0 xmlns="8289c1ac-6532-4c62-99f0-6d047703163c">
      <Terms xmlns="http://schemas.microsoft.com/office/infopath/2007/PartnerControls"/>
    </ScenarioTagsTaxHTField0>
    <OriginalRelease xmlns="8289c1ac-6532-4c62-99f0-6d047703163c">14</OriginalRelease>
    <AssetStart xmlns="8289c1ac-6532-4c62-99f0-6d047703163c">2011-12-07T04:05:57+00:00</AssetStart>
    <Provider xmlns="8289c1ac-6532-4c62-99f0-6d047703163c" xsi:nil="true"/>
    <AcquiredFrom xmlns="8289c1ac-6532-4c62-99f0-6d047703163c">Internal MS</AcquiredFrom>
    <FriendlyTitle xmlns="8289c1ac-6532-4c62-99f0-6d047703163c" xsi:nil="true"/>
    <LastHandOff xmlns="8289c1ac-6532-4c62-99f0-6d047703163c" xsi:nil="true"/>
    <LocalizationTagsTaxHTField0 xmlns="8289c1ac-6532-4c62-99f0-6d047703163c">
      <Terms xmlns="http://schemas.microsoft.com/office/infopath/2007/PartnerControls"/>
    </LocalizationTagsTaxHTField0>
    <TPClientViewer xmlns="8289c1ac-6532-4c62-99f0-6d047703163c">Microsoft Office Word</TPClientViewer>
    <Manager xmlns="8289c1ac-6532-4c62-99f0-6d047703163c" xsi:nil="true"/>
    <UACurrentWords xmlns="8289c1ac-6532-4c62-99f0-6d047703163c" xsi:nil="true"/>
    <UALocRecommendation xmlns="8289c1ac-6532-4c62-99f0-6d047703163c">Localize</UALocRecommendation>
    <ArtSampleDocs xmlns="8289c1ac-6532-4c62-99f0-6d047703163c" xsi:nil="true"/>
    <CSXHash xmlns="8289c1ac-6532-4c62-99f0-6d047703163c" xsi:nil="true"/>
    <IsDeleted xmlns="8289c1ac-6532-4c62-99f0-6d047703163c">false</IsDeleted>
    <ShowIn xmlns="8289c1ac-6532-4c62-99f0-6d047703163c">Show everywhere</ShowIn>
    <UANotes xmlns="8289c1ac-6532-4c62-99f0-6d047703163c" xsi:nil="true"/>
    <TemplateStatus xmlns="8289c1ac-6532-4c62-99f0-6d047703163c">Complete</TemplateStatus>
    <Downloads xmlns="8289c1ac-6532-4c62-99f0-6d047703163c">0</Downloads>
    <VoteCount xmlns="8289c1ac-6532-4c62-99f0-6d047703163c" xsi:nil="true"/>
    <OOCacheId xmlns="8289c1ac-6532-4c62-99f0-6d047703163c" xsi:nil="true"/>
    <InternalTagsTaxHTField0 xmlns="8289c1ac-6532-4c62-99f0-6d047703163c">
      <Terms xmlns="http://schemas.microsoft.com/office/infopath/2007/PartnerControls"/>
    </InternalTagsTaxHTField0>
    <CSXSubmissionMarket xmlns="8289c1ac-6532-4c62-99f0-6d047703163c" xsi:nil="true"/>
    <AssetExpire xmlns="8289c1ac-6532-4c62-99f0-6d047703163c">2035-01-01T00:00:00+00:00</AssetExpire>
    <DSATActionTaken xmlns="8289c1ac-6532-4c62-99f0-6d047703163c" xsi:nil="true"/>
    <TPExecutable xmlns="8289c1ac-6532-4c62-99f0-6d047703163c" xsi:nil="true"/>
    <SubmitterId xmlns="8289c1ac-6532-4c62-99f0-6d047703163c" xsi:nil="true"/>
    <EditorialTags xmlns="8289c1ac-6532-4c62-99f0-6d047703163c" xsi:nil="true"/>
    <AssetType xmlns="8289c1ac-6532-4c62-99f0-6d047703163c">TP</AssetType>
    <BugNumber xmlns="8289c1ac-6532-4c62-99f0-6d047703163c">467</BugNumber>
    <CSXUpdate xmlns="8289c1ac-6532-4c62-99f0-6d047703163c">false</CSXUpdate>
    <CSXSubmissionDate xmlns="8289c1ac-6532-4c62-99f0-6d047703163c" xsi:nil="true"/>
    <ApprovalLog xmlns="8289c1ac-6532-4c62-99f0-6d047703163c" xsi:nil="true"/>
    <Milestone xmlns="8289c1ac-6532-4c62-99f0-6d047703163c" xsi:nil="true"/>
    <OriginAsset xmlns="8289c1ac-6532-4c62-99f0-6d047703163c" xsi:nil="true"/>
    <TPComponent xmlns="8289c1ac-6532-4c62-99f0-6d047703163c">WORDFiles</TPComponent>
    <RecommendationsModifier xmlns="8289c1ac-6532-4c62-99f0-6d047703163c" xsi:nil="true"/>
    <AssetId xmlns="8289c1ac-6532-4c62-99f0-6d047703163c">TP010377331</AssetId>
    <TPApplication xmlns="8289c1ac-6532-4c62-99f0-6d047703163c">Word</TPApplication>
    <TPLaunchHelpLink xmlns="8289c1ac-6532-4c62-99f0-6d047703163c" xsi:nil="true"/>
    <IntlLocPriority xmlns="8289c1ac-6532-4c62-99f0-6d047703163c" xsi:nil="true"/>
    <PolicheckWords xmlns="8289c1ac-6532-4c62-99f0-6d047703163c" xsi:nil="true"/>
    <CrawlForDependencies xmlns="8289c1ac-6532-4c62-99f0-6d047703163c">false</CrawlForDependencies>
    <HandoffToMSDN xmlns="8289c1ac-6532-4c62-99f0-6d047703163c" xsi:nil="true"/>
    <IntlLangReviewer xmlns="8289c1ac-6532-4c62-99f0-6d047703163c" xsi:nil="true"/>
    <PlannedPubDate xmlns="8289c1ac-6532-4c62-99f0-6d047703163c" xsi:nil="true"/>
    <TrustLevel xmlns="8289c1ac-6532-4c62-99f0-6d047703163c">1 Microsoft Managed Content</TrustLevel>
    <LocLastLocAttemptVersionLookup xmlns="8289c1ac-6532-4c62-99f0-6d047703163c">110370</LocLastLocAttemptVersionLookup>
    <TemplateTemplateType xmlns="8289c1ac-6532-4c62-99f0-6d047703163c">Word 2007 Default</TemplateTemplateType>
    <IsSearchable xmlns="8289c1ac-6532-4c62-99f0-6d047703163c">false</IsSearchable>
    <TPNamespace xmlns="8289c1ac-6532-4c62-99f0-6d047703163c">WINWORD</TPNamespace>
    <CampaignTagsTaxHTField0 xmlns="8289c1ac-6532-4c62-99f0-6d047703163c">
      <Terms xmlns="http://schemas.microsoft.com/office/infopath/2007/PartnerControls"/>
    </CampaignTagsTaxHTField0>
    <TaxCatchAll xmlns="8289c1ac-6532-4c62-99f0-6d047703163c"/>
    <Markets xmlns="8289c1ac-6532-4c62-99f0-6d047703163c"/>
    <IntlLangReview xmlns="8289c1ac-6532-4c62-99f0-6d047703163c">false</IntlLangReview>
    <UAProjectedTotalWords xmlns="8289c1ac-6532-4c62-99f0-6d047703163c" xsi:nil="true"/>
    <OutputCachingOn xmlns="8289c1ac-6532-4c62-99f0-6d047703163c">false</OutputCachingOn>
    <TPAppVersion xmlns="8289c1ac-6532-4c62-99f0-6d047703163c">12</TPAppVersion>
    <TPCommandLine xmlns="8289c1ac-6532-4c62-99f0-6d047703163c">{WD} /f {FilePath}</TPCommandLine>
    <APAuthor xmlns="8289c1ac-6532-4c62-99f0-6d047703163c">
      <UserInfo>
        <DisplayName/>
        <AccountId>1073741823</AccountId>
        <AccountType/>
      </UserInfo>
    </APAuthor>
    <LocManualTestRequired xmlns="8289c1ac-6532-4c62-99f0-6d047703163c">false</LocManualTestRequired>
    <LocMarketGroupTiers2 xmlns="8289c1ac-6532-4c62-99f0-6d047703163c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5EB5FCBB1E5ECD4D83FA6E62BA4F98FF04003B76559807ED7042AFCC9CD6E0E16B7A" ma:contentTypeVersion="56" ma:contentTypeDescription="Create a new document." ma:contentTypeScope="" ma:versionID="1bb8166288bc6583df760821a8465e9a">
  <xsd:schema xmlns:xsd="http://www.w3.org/2001/XMLSchema" xmlns:xs="http://www.w3.org/2001/XMLSchema" xmlns:p="http://schemas.microsoft.com/office/2006/metadata/properties" xmlns:ns2="8289c1ac-6532-4c62-99f0-6d047703163c" targetNamespace="http://schemas.microsoft.com/office/2006/metadata/properties" ma:root="true" ma:fieldsID="72dad6d391a7c203314e0cd163637bed" ns2:_="">
    <xsd:import namespace="8289c1ac-6532-4c62-99f0-6d047703163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89c1ac-6532-4c62-99f0-6d047703163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BlockPublish" ma:index="12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3" nillable="true" ma:displayName="Bug Number" ma:default="" ma:internalName="BugNumber" ma:readOnly="false">
      <xsd:simpleType>
        <xsd:restriction base="dms:Text"/>
      </xsd:simpleType>
    </xsd:element>
    <xsd:element name="CampaignTagsTaxHTField0" ma:index="15" nillable="true" ma:taxonomy="true" ma:internalName="CampaignTagsTaxHTField0" ma:taxonomyFieldName="CampaignTags" ma:displayName="Campaigns" ma:readOnly="false" ma:default="" ma:fieldId="{bdf52740-a1d7-4610-92ff-f21b5e9dc0f6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6" nillable="true" ma:displayName="Client Viewer" ma:default="" ma:internalName="TPClientViewer">
      <xsd:simpleType>
        <xsd:restriction base="dms:Text"/>
      </xsd:simpleType>
    </xsd:element>
    <xsd:element name="ClipArtFilename" ma:index="17" nillable="true" ma:displayName="Clip Art Name" ma:default="" ma:internalName="ClipArtFilename" ma:readOnly="false">
      <xsd:simpleType>
        <xsd:restriction base="dms:Text"/>
      </xsd:simpleType>
    </xsd:element>
    <xsd:element name="TPCommandLine" ma:index="18" nillable="true" ma:displayName="Command Line" ma:default="" ma:internalName="TPCommandLine">
      <xsd:simpleType>
        <xsd:restriction base="dms:Text"/>
      </xsd:simpleType>
    </xsd:element>
    <xsd:element name="TPComponent" ma:index="19" nillable="true" ma:displayName="Component" ma:default="" ma:internalName="TPComponent">
      <xsd:simpleType>
        <xsd:restriction base="dms:Text"/>
      </xsd:simpleType>
    </xsd:element>
    <xsd:element name="ContentItem" ma:index="20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2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5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6" nillable="true" ma:displayName="CSX Submission Market" ma:default="" ma:list="{96D3B97A-7091-4962-A628-1341EA054D1C}" ma:internalName="CSXSubmissionMarket" ma:readOnly="false" ma:showField="MarketName" ma:web="8289c1ac-6532-4c62-99f0-6d047703163c">
      <xsd:simpleType>
        <xsd:restriction base="dms:Lookup"/>
      </xsd:simpleType>
    </xsd:element>
    <xsd:element name="CSXUpdate" ma:index="27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8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29" nillable="true" ma:displayName="Deleted?" ma:default="" ma:internalName="IsDeleted" ma:readOnly="false">
      <xsd:simpleType>
        <xsd:restriction base="dms:Boolean"/>
      </xsd:simpleType>
    </xsd:element>
    <xsd:element name="APDescription" ma:index="30" nillable="true" ma:displayName="Description" ma:default="" ma:internalName="APDescription" ma:readOnly="false">
      <xsd:simpleType>
        <xsd:restriction base="dms:Note"/>
      </xsd:simpleType>
    </xsd:element>
    <xsd:element name="DirectSourceMarket" ma:index="31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2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3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4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5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6" nillable="true" ma:displayName="Editorial Tags" ma:default="" ma:internalName="EditorialTags">
      <xsd:simpleType>
        <xsd:restriction base="dms:Unknown"/>
      </xsd:simpleType>
    </xsd:element>
    <xsd:element name="TPExecutable" ma:index="37" nillable="true" ma:displayName="Executable" ma:default="" ma:internalName="TPExecutable">
      <xsd:simpleType>
        <xsd:restriction base="dms:Text"/>
      </xsd:simpleType>
    </xsd:element>
    <xsd:element name="FeatureTagsTaxHTField0" ma:index="39" nillable="true" ma:taxonomy="true" ma:internalName="FeatureTagsTaxHTField0" ma:taxonomyFieldName="FeatureTags" ma:displayName="Features" ma:readOnly="false" ma:default="" ma:fieldId="{b1724e4d-c2fd-4cce-a4dc-25a6fb8b18d0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0" nillable="true" ma:displayName="Friendly Name" ma:default="" ma:internalName="TPFriendlyName">
      <xsd:simpleType>
        <xsd:restriction base="dms:Text"/>
      </xsd:simpleType>
    </xsd:element>
    <xsd:element name="FriendlyTitle" ma:index="41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2" nillable="true" ma:displayName="Generate Images?" ma:default="true" ma:internalName="PrimaryImageGen">
      <xsd:simpleType>
        <xsd:restriction base="dms:Boolean"/>
      </xsd:simpleType>
    </xsd:element>
    <xsd:element name="HandoffToMSDN" ma:index="43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4" nillable="true" ma:displayName="InProjectListLookup" ma:list="{A3699821-3E8B-4D34-8D50-9149D36CA131}" ma:internalName="InProjectListLookup" ma:readOnly="true" ma:showField="InProjectLis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5" nillable="true" ma:displayName="Install Location" ma:default="" ma:internalName="TPInstallLocation">
      <xsd:simpleType>
        <xsd:restriction base="dms:Text"/>
      </xsd:simpleType>
    </xsd:element>
    <xsd:element name="InternalTagsTaxHTField0" ma:index="47" nillable="true" ma:taxonomy="true" ma:internalName="InternalTagsTaxHTField0" ma:taxonomyFieldName="InternalTags" ma:displayName="Internal Tags" ma:readOnly="false" ma:default="" ma:fieldId="{cedb78af-5ed4-499f-9639-632dc4fda4cc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8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49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0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1" nillable="true" ma:displayName="Last Complete Version Lookup" ma:default="" ma:list="{A3699821-3E8B-4D34-8D50-9149D36CA131}" ma:internalName="LastCompleteVersionLookup" ma:readOnly="true" ma:showField="LastComplete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2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3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4" nillable="true" ma:displayName="Last Preview Attempt Error" ma:default="" ma:list="{A3699821-3E8B-4D34-8D50-9149D36CA131}" ma:internalName="LastPreviewErrorLookup" ma:readOnly="true" ma:showField="LastPreviewError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5" nillable="true" ma:displayName="Last Preview Attempt Result" ma:default="" ma:list="{A3699821-3E8B-4D34-8D50-9149D36CA131}" ma:internalName="LastPreviewResultLookup" ma:readOnly="true" ma:showField="LastPreviewResul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6" nillable="true" ma:displayName="Last Preview Attempted On" ma:default="" ma:list="{A3699821-3E8B-4D34-8D50-9149D36CA131}" ma:internalName="LastPreviewAttemptDateLookup" ma:readOnly="true" ma:showField="LastPreviewAttemptDat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7" nillable="true" ma:displayName="Last Previewed By" ma:default="" ma:list="{A3699821-3E8B-4D34-8D50-9149D36CA131}" ma:internalName="LastPreviewedByLookup" ma:readOnly="true" ma:showField="LastPreviewedBy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8" nillable="true" ma:displayName="Last Previewed Date" ma:default="" ma:list="{A3699821-3E8B-4D34-8D50-9149D36CA131}" ma:internalName="LastPreviewTimeLookup" ma:readOnly="true" ma:showField="LastPreviewTi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59" nillable="true" ma:displayName="Last Previewed Version" ma:default="" ma:list="{A3699821-3E8B-4D34-8D50-9149D36CA131}" ma:internalName="LastPreviewVersionLookup" ma:readOnly="true" ma:showField="LastPreview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0" nillable="true" ma:displayName="Last Publish Attempt Error" ma:default="" ma:list="{A3699821-3E8B-4D34-8D50-9149D36CA131}" ma:internalName="LastPublishErrorLookup" ma:readOnly="true" ma:showField="LastPublishError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1" nillable="true" ma:displayName="Last Publish Attempt Result" ma:default="" ma:list="{A3699821-3E8B-4D34-8D50-9149D36CA131}" ma:internalName="LastPublishResultLookup" ma:readOnly="true" ma:showField="LastPublishResul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2" nillable="true" ma:displayName="Last Publish Attempted On" ma:default="" ma:list="{A3699821-3E8B-4D34-8D50-9149D36CA131}" ma:internalName="LastPublishAttemptDateLookup" ma:readOnly="true" ma:showField="LastPublishAttemptDat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3" nillable="true" ma:displayName="Last Published By" ma:default="" ma:list="{A3699821-3E8B-4D34-8D50-9149D36CA131}" ma:internalName="LastPublishedByLookup" ma:readOnly="true" ma:showField="LastPublishedBy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4" nillable="true" ma:displayName="Last Published Date" ma:default="" ma:list="{A3699821-3E8B-4D34-8D50-9149D36CA131}" ma:internalName="LastPublishTimeLookup" ma:readOnly="true" ma:showField="LastPublishTi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5" nillable="true" ma:displayName="Last Published Version" ma:default="" ma:list="{A3699821-3E8B-4D34-8D50-9149D36CA131}" ma:internalName="LastPublishVersionLookup" ma:readOnly="true" ma:showField="LastPublish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6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7" nillable="true" ma:displayName="Legacy Data" ma:default="" ma:internalName="LegacyData" ma:readOnly="false">
      <xsd:simpleType>
        <xsd:restriction base="dms:Note"/>
      </xsd:simpleType>
    </xsd:element>
    <xsd:element name="TPLaunchHelpLink" ma:index="68" nillable="true" ma:displayName="Link to Launch Help Topic" ma:default="" ma:internalName="TPLaunchHelpLink">
      <xsd:simpleType>
        <xsd:restriction base="dms:Text"/>
      </xsd:simpleType>
    </xsd:element>
    <xsd:element name="LocComments" ma:index="69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0" nillable="true" ma:displayName="Loc Last Loc Attempt Version" ma:default="" ma:list="{D2B51FE6-7DF0-4C74-A55C-454F0900EEA3}" ma:internalName="LocLastLocAttemptVersionLookup" ma:readOnly="false" ma:showField="LastLocAttemptVersion" ma:web="8289c1ac-6532-4c62-99f0-6d047703163c">
      <xsd:simpleType>
        <xsd:restriction base="dms:Lookup"/>
      </xsd:simpleType>
    </xsd:element>
    <xsd:element name="LocLastLocAttemptVersionTypeLookup" ma:index="71" nillable="true" ma:displayName="Loc Last Loc Attempt Version Type" ma:default="" ma:list="{D2B51FE6-7DF0-4C74-A55C-454F0900EEA3}" ma:internalName="LocLastLocAttemptVersionTypeLookup" ma:readOnly="true" ma:showField="LastLocAttemptVersionType" ma:web="8289c1ac-6532-4c62-99f0-6d047703163c">
      <xsd:simpleType>
        <xsd:restriction base="dms:Lookup"/>
      </xsd:simpleType>
    </xsd:element>
    <xsd:element name="LocManualTestRequired" ma:index="72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3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4" nillable="true" ma:displayName="Loc New Published Version Lookup" ma:default="" ma:list="{D2B51FE6-7DF0-4C74-A55C-454F0900EEA3}" ma:internalName="LocNewPublishedVersionLookup" ma:readOnly="true" ma:showField="NewPublishedVersion" ma:web="8289c1ac-6532-4c62-99f0-6d047703163c">
      <xsd:simpleType>
        <xsd:restriction base="dms:Lookup"/>
      </xsd:simpleType>
    </xsd:element>
    <xsd:element name="LocOverallHandbackStatusLookup" ma:index="75" nillable="true" ma:displayName="Loc Overall Handback Status" ma:default="" ma:list="{D2B51FE6-7DF0-4C74-A55C-454F0900EEA3}" ma:internalName="LocOverallHandbackStatusLookup" ma:readOnly="true" ma:showField="OverallHandbackStatus" ma:web="8289c1ac-6532-4c62-99f0-6d047703163c">
      <xsd:simpleType>
        <xsd:restriction base="dms:Lookup"/>
      </xsd:simpleType>
    </xsd:element>
    <xsd:element name="LocOverallLocStatusLookup" ma:index="76" nillable="true" ma:displayName="Loc Overall Localize Status" ma:default="" ma:list="{D2B51FE6-7DF0-4C74-A55C-454F0900EEA3}" ma:internalName="LocOverallLocStatusLookup" ma:readOnly="true" ma:showField="OverallLocStatus" ma:web="8289c1ac-6532-4c62-99f0-6d047703163c">
      <xsd:simpleType>
        <xsd:restriction base="dms:Lookup"/>
      </xsd:simpleType>
    </xsd:element>
    <xsd:element name="LocOverallPreviewStatusLookup" ma:index="77" nillable="true" ma:displayName="Loc Overall Preview Status" ma:default="" ma:list="{D2B51FE6-7DF0-4C74-A55C-454F0900EEA3}" ma:internalName="LocOverallPreviewStatusLookup" ma:readOnly="true" ma:showField="OverallPreviewStatus" ma:web="8289c1ac-6532-4c62-99f0-6d047703163c">
      <xsd:simpleType>
        <xsd:restriction base="dms:Lookup"/>
      </xsd:simpleType>
    </xsd:element>
    <xsd:element name="LocOverallPublishStatusLookup" ma:index="78" nillable="true" ma:displayName="Loc Overall Publish Status" ma:default="" ma:list="{D2B51FE6-7DF0-4C74-A55C-454F0900EEA3}" ma:internalName="LocOverallPublishStatusLookup" ma:readOnly="true" ma:showField="OverallPublishStatus" ma:web="8289c1ac-6532-4c62-99f0-6d047703163c">
      <xsd:simpleType>
        <xsd:restriction base="dms:Lookup"/>
      </xsd:simpleType>
    </xsd:element>
    <xsd:element name="IntlLocPriority" ma:index="79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0" nillable="true" ma:displayName="Loc Processed For Handoffs" ma:default="" ma:list="{D2B51FE6-7DF0-4C74-A55C-454F0900EEA3}" ma:internalName="LocProcessedForHandoffsLookup" ma:readOnly="true" ma:showField="ProcessedForHandoffs" ma:web="8289c1ac-6532-4c62-99f0-6d047703163c">
      <xsd:simpleType>
        <xsd:restriction base="dms:Lookup"/>
      </xsd:simpleType>
    </xsd:element>
    <xsd:element name="LocProcessedForMarketsLookup" ma:index="81" nillable="true" ma:displayName="Loc Processed For Markets" ma:default="" ma:list="{D2B51FE6-7DF0-4C74-A55C-454F0900EEA3}" ma:internalName="LocProcessedForMarketsLookup" ma:readOnly="true" ma:showField="ProcessedForMarkets" ma:web="8289c1ac-6532-4c62-99f0-6d047703163c">
      <xsd:simpleType>
        <xsd:restriction base="dms:Lookup"/>
      </xsd:simpleType>
    </xsd:element>
    <xsd:element name="LocPublishedDependentAssetsLookup" ma:index="82" nillable="true" ma:displayName="Loc Published Dependent Assets" ma:default="" ma:list="{D2B51FE6-7DF0-4C74-A55C-454F0900EEA3}" ma:internalName="LocPublishedDependentAssetsLookup" ma:readOnly="true" ma:showField="PublishedDependentAssets" ma:web="8289c1ac-6532-4c62-99f0-6d047703163c">
      <xsd:simpleType>
        <xsd:restriction base="dms:Lookup"/>
      </xsd:simpleType>
    </xsd:element>
    <xsd:element name="LocPublishedLinkedAssetsLookup" ma:index="83" nillable="true" ma:displayName="Loc Published Linked Assets" ma:default="" ma:list="{D2B51FE6-7DF0-4C74-A55C-454F0900EEA3}" ma:internalName="LocPublishedLinkedAssetsLookup" ma:readOnly="true" ma:showField="PublishedLinkedAssets" ma:web="8289c1ac-6532-4c62-99f0-6d047703163c">
      <xsd:simpleType>
        <xsd:restriction base="dms:Lookup"/>
      </xsd:simpleType>
    </xsd:element>
    <xsd:element name="LocRecommendedHandoff" ma:index="84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6" nillable="true" ma:taxonomy="true" ma:internalName="LocalizationTagsTaxHTField0" ma:taxonomyFieldName="LocalizationTags" ma:displayName="Localization Tags" ma:readOnly="false" ma:default="" ma:fieldId="{bfba7468-1461-4c33-b276-c6b0f11e56ac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7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8" nillable="true" ma:displayName="Manager" ma:hidden="true" ma:internalName="Manager" ma:readOnly="false">
      <xsd:simpleType>
        <xsd:restriction base="dms:Text"/>
      </xsd:simpleType>
    </xsd:element>
    <xsd:element name="Markets" ma:index="89" nillable="true" ma:displayName="Markets" ma:default="" ma:description="Leave blank to show in all markets" ma:list="{96D3B97A-7091-4962-A628-1341EA054D1C}" ma:internalName="Markets" ma:readOnly="false" ma:showField="MarketNa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0" nillable="true" ma:displayName="Milestone" ma:default="" ma:internalName="Milestone" ma:readOnly="false">
      <xsd:simpleType>
        <xsd:restriction base="dms:Unknown"/>
      </xsd:simpleType>
    </xsd:element>
    <xsd:element name="TPNamespace" ma:index="93" nillable="true" ma:displayName="Namespace" ma:default="" ma:internalName="TPNamespace">
      <xsd:simpleType>
        <xsd:restriction base="dms:Text"/>
      </xsd:simpleType>
    </xsd:element>
    <xsd:element name="NumericId" ma:index="94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5" nillable="true" ma:displayName="NumOfRatings" ma:default="" ma:list="{A3699821-3E8B-4D34-8D50-9149D36CA131}" ma:internalName="NumOfRatingsLookup" ma:readOnly="true" ma:showField="NumOfRatings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6" nillable="true" ma:displayName="OOCacheId" ma:internalName="OOCacheId" ma:readOnly="false">
      <xsd:simpleType>
        <xsd:restriction base="dms:Text"/>
      </xsd:simpleType>
    </xsd:element>
    <xsd:element name="OpenTemplate" ma:index="97" nillable="true" ma:displayName="Open Template" ma:default="true" ma:internalName="OpenTemplate">
      <xsd:simpleType>
        <xsd:restriction base="dms:Boolean"/>
      </xsd:simpleType>
    </xsd:element>
    <xsd:element name="OriginAsset" ma:index="98" nillable="true" ma:displayName="Origin Asset" ma:default="" ma:internalName="OriginAsset" ma:readOnly="false">
      <xsd:simpleType>
        <xsd:restriction base="dms:Text"/>
      </xsd:simpleType>
    </xsd:element>
    <xsd:element name="OriginalRelease" ma:index="99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0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1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2" nillable="true" ma:displayName="Parent Asset Id" ma:default="" ma:internalName="ParentAssetId" ma:readOnly="false">
      <xsd:simpleType>
        <xsd:restriction base="dms:Text"/>
      </xsd:simpleType>
    </xsd:element>
    <xsd:element name="PlannedPubDate" ma:index="103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4" nillable="true" ma:displayName="Policheck Words" ma:default="" ma:internalName="PolicheckWords" ma:readOnly="false">
      <xsd:simpleType>
        <xsd:restriction base="dms:Text"/>
      </xsd:simpleType>
    </xsd:element>
    <xsd:element name="BusinessGroup" ma:index="105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6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7" nillable="true" ma:displayName="Provider" ma:default="" ma:internalName="Provider" ma:readOnly="false">
      <xsd:simpleType>
        <xsd:restriction base="dms:Unknown"/>
      </xsd:simpleType>
    </xsd:element>
    <xsd:element name="Providers" ma:index="108" nillable="true" ma:displayName="Providers" ma:default="" ma:internalName="Providers">
      <xsd:simpleType>
        <xsd:restriction base="dms:Unknown"/>
      </xsd:simpleType>
    </xsd:element>
    <xsd:element name="PublishStatusLookup" ma:index="109" nillable="true" ma:displayName="Publish Status" ma:default="" ma:list="{A3699821-3E8B-4D34-8D50-9149D36CA131}" ma:internalName="PublishStatusLookup" ma:readOnly="false" ma:showField="PublishStatus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0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1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2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4" nillable="true" ma:taxonomy="true" ma:internalName="ScenarioTagsTaxHTField0" ma:taxonomyFieldName="ScenarioTags" ma:displayName="Scenarios" ma:readOnly="false" ma:default="" ma:fieldId="{7d04b479-8c6f-495c-aa6e-33bcaa9037bb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6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7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8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19" nillable="true" ma:displayName="Submitter ID" ma:default="" ma:internalName="SubmitterId" ma:readOnly="false">
      <xsd:simpleType>
        <xsd:restriction base="dms:Text"/>
      </xsd:simpleType>
    </xsd:element>
    <xsd:element name="TaxCatchAll" ma:index="120" nillable="true" ma:displayName="Taxonomy Catch All Column" ma:hidden="true" ma:list="{2877ee78-c716-4f0a-ba73-cc9f8391e772}" ma:internalName="TaxCatchAll" ma:showField="CatchAllData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1" nillable="true" ma:displayName="Taxonomy Catch All Column1" ma:hidden="true" ma:list="{2877ee78-c716-4f0a-ba73-cc9f8391e772}" ma:internalName="TaxCatchAllLabel" ma:readOnly="true" ma:showField="CatchAllDataLabel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2" nillable="true" ma:displayName="Template Status" ma:default="" ma:internalName="TemplateStatus">
      <xsd:simpleType>
        <xsd:restriction base="dms:Unknown"/>
      </xsd:simpleType>
    </xsd:element>
    <xsd:element name="TemplateTemplateType" ma:index="123" nillable="true" ma:displayName="Template Type" ma:default="" ma:internalName="TemplateTemplateType">
      <xsd:simpleType>
        <xsd:restriction base="dms:Unknown"/>
      </xsd:simpleType>
    </xsd:element>
    <xsd:element name="ThumbnailAssetId" ma:index="124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5" nillable="true" ma:displayName="Times Cloned" ma:default="" ma:internalName="TimesCloned" ma:readOnly="false">
      <xsd:simpleType>
        <xsd:restriction base="dms:Number"/>
      </xsd:simpleType>
    </xsd:element>
    <xsd:element name="TrustLevel" ma:index="127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8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29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0" nillable="true" ma:displayName="UA Notes" ma:default="" ma:internalName="UANotes" ma:readOnly="false">
      <xsd:simpleType>
        <xsd:restriction base="dms:Note"/>
      </xsd:simpleType>
    </xsd:element>
    <xsd:element name="TPAppVersion" ma:index="131" nillable="true" ma:displayName="Version" ma:default="" ma:internalName="TPAppVersion">
      <xsd:simpleType>
        <xsd:restriction base="dms:Text"/>
      </xsd:simpleType>
    </xsd:element>
    <xsd:element name="VoteCount" ma:index="132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1" ma:displayName="Content Type"/>
        <xsd:element ref="dc:title" minOccurs="0" maxOccurs="1" ma:index="126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C836CF2-0FCF-4A80-9A4C-B5C0CC63139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E925EE1-2B01-4AF5-AED7-B33ABE7D633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629318E-FB3C-4B31-A572-7E8640CD1647}">
  <ds:schemaRefs>
    <ds:schemaRef ds:uri="http://schemas.microsoft.com/office/2006/metadata/properties"/>
    <ds:schemaRef ds:uri="http://schemas.microsoft.com/office/infopath/2007/PartnerControls"/>
    <ds:schemaRef ds:uri="8289c1ac-6532-4c62-99f0-6d047703163c"/>
  </ds:schemaRefs>
</ds:datastoreItem>
</file>

<file path=customXml/itemProps4.xml><?xml version="1.0" encoding="utf-8"?>
<ds:datastoreItem xmlns:ds="http://schemas.openxmlformats.org/officeDocument/2006/customXml" ds:itemID="{7ED942B4-9D86-4535-907A-8D9FA7D4C7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289c1ac-6532-4c62-99f0-6d04770316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Proposta de venda (design verde).dotx</Template>
  <TotalTime>2383</TotalTime>
  <Pages>2</Pages>
  <Words>45</Words>
  <Characters>245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Pietro M. Rampazzo</dc:creator>
  <cp:lastModifiedBy>Pietro M. Rampazzo</cp:lastModifiedBy>
  <cp:revision>451</cp:revision>
  <cp:lastPrinted>2025-09-18T17:09:00Z</cp:lastPrinted>
  <dcterms:created xsi:type="dcterms:W3CDTF">2025-07-23T14:46:00Z</dcterms:created>
  <dcterms:modified xsi:type="dcterms:W3CDTF">2025-09-18T17:10:00Z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0x0101005EB5FCBB1E5ECD4D83FA6E62BA4F98FF04003B76559807ED7042AFCC9CD6E0E16B7A</vt:lpwstr>
  </property>
</Properties>
</file>