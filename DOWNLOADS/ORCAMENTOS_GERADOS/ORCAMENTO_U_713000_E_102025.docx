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Pc2000 Xga 2000 Lumens 1280 X720 Led Preto - Pc2000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R$ 763,47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