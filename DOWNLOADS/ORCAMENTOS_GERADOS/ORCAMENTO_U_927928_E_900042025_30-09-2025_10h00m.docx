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DA 5000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R$ 450,58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R$ 18.023,40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R$ 18.023,40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