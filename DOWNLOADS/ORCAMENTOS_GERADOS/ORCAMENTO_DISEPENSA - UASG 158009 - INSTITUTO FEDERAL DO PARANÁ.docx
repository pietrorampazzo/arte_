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GUITARRA STRATO MICHAEL JÚNIOR - GM219N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R$ 800,04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GIANNINI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Violão Giannini FK1 Goal Full Acústico Aço Natural Satin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R$ 1.345,51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BATERIAS ELETRÔNICAS HOUSE - DMX270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R$ 3.008,44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GIANNINI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Violão Giannini FK1 Goal Full Acústico Aço Natural Satin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R$ 1.345,51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