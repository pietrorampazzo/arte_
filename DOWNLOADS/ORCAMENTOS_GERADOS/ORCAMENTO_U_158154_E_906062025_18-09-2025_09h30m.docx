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0919A" w14:textId="77777777" w:rsidR="00A228B9" w:rsidRPr="00A228B9" w:rsidRDefault="00A228B9" w:rsidP="00A228B9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A228B9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90606/2025 (Lei 14.133/2021)</w:t>
                            </w:r>
                          </w:p>
                          <w:p w14:paraId="440E8E59" w14:textId="77777777" w:rsidR="00A228B9" w:rsidRPr="00A228B9" w:rsidRDefault="00A228B9" w:rsidP="00A228B9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A228B9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 xml:space="preserve">UASG 158154 - INST.FED.DE </w:t>
                            </w:r>
                            <w:proofErr w:type="gramStart"/>
                            <w:r w:rsidRPr="00A228B9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EDUC.,CIENC.E</w:t>
                            </w:r>
                            <w:proofErr w:type="gramEnd"/>
                            <w:r w:rsidRPr="00A228B9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 xml:space="preserve"> TEC.DE SÃO PAULO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23297D9D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7A517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4CF0919A" w14:textId="77777777" w:rsidR="00A228B9" w:rsidRPr="00A228B9" w:rsidRDefault="00A228B9" w:rsidP="00A228B9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A228B9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90606/2025 (Lei 14.133/2021)</w:t>
                      </w:r>
                    </w:p>
                    <w:p w14:paraId="440E8E59" w14:textId="77777777" w:rsidR="00A228B9" w:rsidRPr="00A228B9" w:rsidRDefault="00A228B9" w:rsidP="00A228B9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A228B9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 xml:space="preserve">UASG 158154 - INST.FED.DE </w:t>
                      </w:r>
                      <w:proofErr w:type="gramStart"/>
                      <w:r w:rsidRPr="00A228B9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EDUC.,CIENC.E</w:t>
                      </w:r>
                      <w:proofErr w:type="gramEnd"/>
                      <w:r w:rsidRPr="00A228B9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 xml:space="preserve"> TEC.DE SÃO PAULO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23297D9D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7A517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3543"/>
        <w:gridCol w:w="1985"/>
        <w:gridCol w:w="1843"/>
      </w:tblGrid>
      <w:tr w:rsidR="009241EA" w:rsidRPr="00285F93" w14:paraId="50D61D06" w14:textId="77777777" w:rsidTr="0028428B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862207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  <w:lang w:val="pt-PT"/>
              </w:rPr>
            </w:pPr>
            <w:r w:rsidRPr="00862207">
              <w:rPr>
                <w:rFonts w:eastAsia="Verdana-Bold" w:cstheme="minorHAnsi"/>
                <w:bCs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862207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  <w:lang w:val="pt-PT"/>
              </w:rPr>
            </w:pPr>
            <w:r w:rsidRPr="00862207">
              <w:rPr>
                <w:rFonts w:eastAsia="Verdana-Bold" w:cstheme="minorHAnsi"/>
                <w:bCs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862207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  <w:lang w:val="pt-PT"/>
              </w:rPr>
            </w:pPr>
            <w:r w:rsidRPr="00862207">
              <w:rPr>
                <w:rFonts w:eastAsia="Verdana-Bold" w:cstheme="minorHAnsi"/>
                <w:bCs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862207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  <w:lang w:val="pt-PT"/>
              </w:rPr>
            </w:pPr>
            <w:r w:rsidRPr="00862207">
              <w:rPr>
                <w:rFonts w:eastAsia="Verdana-Bold" w:cstheme="minorHAnsi"/>
                <w:bCs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862207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  <w:lang w:val="pt-PT"/>
              </w:rPr>
            </w:pPr>
            <w:r w:rsidRPr="00862207">
              <w:rPr>
                <w:rFonts w:eastAsia="Verdana-Bold" w:cstheme="minorHAnsi"/>
                <w:bCs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862207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  <w:lang w:val="pt-PT"/>
              </w:rPr>
            </w:pPr>
            <w:r w:rsidRPr="00862207">
              <w:rPr>
                <w:rFonts w:eastAsia="Verdana-Bold" w:cstheme="minorHAnsi"/>
                <w:bCs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862207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  <w:lang w:val="pt-PT"/>
              </w:rPr>
            </w:pPr>
            <w:r w:rsidRPr="00862207">
              <w:rPr>
                <w:rFonts w:eastAsia="Verdana-Bold" w:cstheme="minorHAnsi"/>
                <w:bCs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862207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  <w:lang w:val="pt-PT"/>
              </w:rPr>
            </w:pPr>
            <w:r w:rsidRPr="00862207">
              <w:rPr>
                <w:rFonts w:eastAsia="Verdana-Bold" w:cstheme="minorHAnsi"/>
                <w:bCs/>
                <w:sz w:val="18"/>
                <w:szCs w:val="18"/>
                <w:lang w:val="pt-PT"/>
              </w:rPr>
              <w:t>VALOR TOTAL</w:t>
            </w:r>
          </w:p>
        </w:tc>
      </w:tr>
      <w:tr w:rsidR="009D31C0" w14:paraId="12446111" w14:textId="77777777" w:rsidTr="0028428B">
        <w:tc>
          <w:tcPr>
            <w:tcW w:w="1560" w:type="dxa"/>
          </w:tcPr>
          <w:p w14:paraId="4FE319B2" w14:textId="6C029C1A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9</w:t>
            </w:r>
          </w:p>
        </w:tc>
        <w:tc>
          <w:tcPr>
            <w:tcW w:w="1276" w:type="dxa"/>
          </w:tcPr>
          <w:p w14:paraId="565D9595" w14:textId="0FEA115D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1</w:t>
            </w:r>
          </w:p>
        </w:tc>
        <w:tc>
          <w:tcPr>
            <w:tcW w:w="1134" w:type="dxa"/>
          </w:tcPr>
          <w:p w14:paraId="5F405FC0" w14:textId="67276B08" w:rsidR="009D31C0" w:rsidRPr="00862207" w:rsidRDefault="009D31C0">
            <w:pPr>
              <w:jc w:val="center"/>
              <w:rPr>
                <w:bCs/>
              </w:rPr>
            </w:pPr>
            <w:proofErr w:type="spellStart"/>
            <w:r w:rsidRPr="00862207">
              <w:rPr>
                <w:bCs/>
              </w:rPr>
              <w:t>Unidade</w:t>
            </w:r>
            <w:proofErr w:type="spellEnd"/>
          </w:p>
        </w:tc>
        <w:tc>
          <w:tcPr>
            <w:tcW w:w="1843" w:type="dxa"/>
          </w:tcPr>
          <w:p w14:paraId="43A634CC" w14:textId="756A889C" w:rsidR="009D31C0" w:rsidRPr="00862207" w:rsidRDefault="009D31C0">
            <w:pPr>
              <w:rPr>
                <w:bCs/>
              </w:rPr>
            </w:pPr>
            <w:r w:rsidRPr="00862207">
              <w:rPr>
                <w:bCs/>
              </w:rPr>
              <w:t>HAYONIK</w:t>
            </w:r>
          </w:p>
        </w:tc>
        <w:tc>
          <w:tcPr>
            <w:tcW w:w="2835" w:type="dxa"/>
          </w:tcPr>
          <w:p w14:paraId="5A444D1A" w14:textId="078D0606" w:rsidR="009D31C0" w:rsidRPr="00862207" w:rsidRDefault="00675BF3">
            <w:pPr>
              <w:rPr>
                <w:bCs/>
                <w:lang w:val="pt-BR"/>
              </w:rPr>
            </w:pPr>
            <w:r w:rsidRPr="00862207">
              <w:rPr>
                <w:bCs/>
                <w:lang w:val="pt-BR"/>
              </w:rPr>
              <w:t xml:space="preserve">Amplificador </w:t>
            </w:r>
            <w:proofErr w:type="spellStart"/>
            <w:r w:rsidRPr="00862207">
              <w:rPr>
                <w:bCs/>
                <w:lang w:val="pt-BR"/>
              </w:rPr>
              <w:t>Hayonik</w:t>
            </w:r>
            <w:proofErr w:type="spellEnd"/>
            <w:r w:rsidRPr="00862207">
              <w:rPr>
                <w:bCs/>
                <w:lang w:val="pt-BR"/>
              </w:rPr>
              <w:t xml:space="preserve"> Sonora 1200 120W RMS</w:t>
            </w:r>
          </w:p>
        </w:tc>
        <w:tc>
          <w:tcPr>
            <w:tcW w:w="3543" w:type="dxa"/>
          </w:tcPr>
          <w:p w14:paraId="094EB3DE" w14:textId="47BDE963" w:rsidR="009D31C0" w:rsidRPr="00862207" w:rsidRDefault="009D31C0">
            <w:pPr>
              <w:rPr>
                <w:bCs/>
                <w:lang w:val="pt-BR"/>
              </w:rPr>
            </w:pPr>
            <w:r w:rsidRPr="00862207">
              <w:rPr>
                <w:bCs/>
                <w:lang w:val="pt-BR"/>
              </w:rPr>
              <w:t>Amplificador De Áudio Amplificador De Áudio Potência Saída: 63W, Características Adicionais: 01 Canal, Com Bluetooth, Frequência: 20 Hz A 20KHZ</w:t>
            </w:r>
          </w:p>
        </w:tc>
        <w:tc>
          <w:tcPr>
            <w:tcW w:w="1985" w:type="dxa"/>
          </w:tcPr>
          <w:p w14:paraId="2B5701D3" w14:textId="704C94E5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R$ 1.193,92</w:t>
            </w:r>
          </w:p>
        </w:tc>
        <w:tc>
          <w:tcPr>
            <w:tcW w:w="1843" w:type="dxa"/>
          </w:tcPr>
          <w:p w14:paraId="43EDBBA4" w14:textId="1EBFE32B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R$ 1.193,92</w:t>
            </w:r>
          </w:p>
        </w:tc>
      </w:tr>
      <w:tr w:rsidR="009D31C0" w14:paraId="1FD8F4ED" w14:textId="77777777" w:rsidTr="0028428B">
        <w:tc>
          <w:tcPr>
            <w:tcW w:w="1560" w:type="dxa"/>
          </w:tcPr>
          <w:p w14:paraId="1E75BC22" w14:textId="268B7908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20</w:t>
            </w:r>
          </w:p>
        </w:tc>
        <w:tc>
          <w:tcPr>
            <w:tcW w:w="1276" w:type="dxa"/>
          </w:tcPr>
          <w:p w14:paraId="25BF2039" w14:textId="06E019B4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2</w:t>
            </w:r>
          </w:p>
        </w:tc>
        <w:tc>
          <w:tcPr>
            <w:tcW w:w="1134" w:type="dxa"/>
          </w:tcPr>
          <w:p w14:paraId="3043E334" w14:textId="598E4A15" w:rsidR="009D31C0" w:rsidRPr="00862207" w:rsidRDefault="009D31C0">
            <w:pPr>
              <w:jc w:val="center"/>
              <w:rPr>
                <w:bCs/>
              </w:rPr>
            </w:pPr>
            <w:proofErr w:type="spellStart"/>
            <w:r w:rsidRPr="00862207">
              <w:rPr>
                <w:bCs/>
              </w:rPr>
              <w:t>Unidade</w:t>
            </w:r>
            <w:proofErr w:type="spellEnd"/>
          </w:p>
        </w:tc>
        <w:tc>
          <w:tcPr>
            <w:tcW w:w="1843" w:type="dxa"/>
          </w:tcPr>
          <w:p w14:paraId="37701A15" w14:textId="6287513F" w:rsidR="009D31C0" w:rsidRPr="00862207" w:rsidRDefault="009D31C0">
            <w:pPr>
              <w:rPr>
                <w:bCs/>
              </w:rPr>
            </w:pPr>
            <w:r w:rsidRPr="00862207">
              <w:rPr>
                <w:bCs/>
              </w:rPr>
              <w:t>LUEN</w:t>
            </w:r>
          </w:p>
        </w:tc>
        <w:tc>
          <w:tcPr>
            <w:tcW w:w="2835" w:type="dxa"/>
          </w:tcPr>
          <w:p w14:paraId="62A56973" w14:textId="77D277FE" w:rsidR="009D31C0" w:rsidRPr="00862207" w:rsidRDefault="009D31C0">
            <w:pPr>
              <w:rPr>
                <w:bCs/>
              </w:rPr>
            </w:pPr>
            <w:r w:rsidRPr="00862207">
              <w:rPr>
                <w:bCs/>
              </w:rPr>
              <w:t>REPINIQUE 20X08 AMARELO</w:t>
            </w:r>
          </w:p>
        </w:tc>
        <w:tc>
          <w:tcPr>
            <w:tcW w:w="3543" w:type="dxa"/>
          </w:tcPr>
          <w:p w14:paraId="7ECB481A" w14:textId="363C9689" w:rsidR="009D31C0" w:rsidRPr="00862207" w:rsidRDefault="009D31C0">
            <w:pPr>
              <w:rPr>
                <w:bCs/>
                <w:lang w:val="pt-BR"/>
              </w:rPr>
            </w:pPr>
            <w:r w:rsidRPr="00862207">
              <w:rPr>
                <w:bCs/>
                <w:lang w:val="pt-BR"/>
              </w:rPr>
              <w:t xml:space="preserve">Instrumento Musical - </w:t>
            </w:r>
            <w:proofErr w:type="spellStart"/>
            <w:r w:rsidRPr="00862207">
              <w:rPr>
                <w:bCs/>
                <w:lang w:val="pt-BR"/>
              </w:rPr>
              <w:t>Percursão</w:t>
            </w:r>
            <w:proofErr w:type="spellEnd"/>
            <w:r w:rsidRPr="00862207">
              <w:rPr>
                <w:bCs/>
                <w:lang w:val="pt-BR"/>
              </w:rPr>
              <w:t xml:space="preserve"> Tipo: Tambor De Mola, Efeito Percussão, Material: </w:t>
            </w:r>
            <w:proofErr w:type="spellStart"/>
            <w:r w:rsidRPr="00862207">
              <w:rPr>
                <w:bCs/>
                <w:lang w:val="pt-BR"/>
              </w:rPr>
              <w:t>Ploter</w:t>
            </w:r>
            <w:proofErr w:type="spellEnd"/>
            <w:r w:rsidRPr="00862207">
              <w:rPr>
                <w:bCs/>
                <w:lang w:val="pt-BR"/>
              </w:rPr>
              <w:t xml:space="preserve"> Gráfico Amadeirado, Componentes: 1 Mola, 1 Tubo, Tamanho: 20CM, Características Adicionais: Imita Som De Trovão</w:t>
            </w:r>
          </w:p>
        </w:tc>
        <w:tc>
          <w:tcPr>
            <w:tcW w:w="1985" w:type="dxa"/>
          </w:tcPr>
          <w:p w14:paraId="5799F9CA" w14:textId="57C4E035" w:rsidR="009D31C0" w:rsidRPr="00862207" w:rsidRDefault="00300679">
            <w:pPr>
              <w:jc w:val="center"/>
              <w:rPr>
                <w:bCs/>
              </w:rPr>
            </w:pPr>
            <w:r w:rsidRPr="00862207">
              <w:rPr>
                <w:bCs/>
              </w:rPr>
              <w:t>R$ 250,00</w:t>
            </w:r>
          </w:p>
        </w:tc>
        <w:tc>
          <w:tcPr>
            <w:tcW w:w="1843" w:type="dxa"/>
          </w:tcPr>
          <w:p w14:paraId="4910AD66" w14:textId="1A87FC64" w:rsidR="009D31C0" w:rsidRPr="00862207" w:rsidRDefault="00300679">
            <w:pPr>
              <w:jc w:val="center"/>
              <w:rPr>
                <w:bCs/>
              </w:rPr>
            </w:pPr>
            <w:r w:rsidRPr="00862207">
              <w:rPr>
                <w:bCs/>
              </w:rPr>
              <w:t>R$ 500,00</w:t>
            </w:r>
          </w:p>
        </w:tc>
      </w:tr>
      <w:tr w:rsidR="009D31C0" w14:paraId="633BB5D6" w14:textId="77777777" w:rsidTr="0028428B">
        <w:tc>
          <w:tcPr>
            <w:tcW w:w="1560" w:type="dxa"/>
          </w:tcPr>
          <w:p w14:paraId="3C86DAFF" w14:textId="2E69F638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29</w:t>
            </w:r>
          </w:p>
        </w:tc>
        <w:tc>
          <w:tcPr>
            <w:tcW w:w="1276" w:type="dxa"/>
          </w:tcPr>
          <w:p w14:paraId="1C8C29FA" w14:textId="4CB3210F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4</w:t>
            </w:r>
          </w:p>
        </w:tc>
        <w:tc>
          <w:tcPr>
            <w:tcW w:w="1134" w:type="dxa"/>
          </w:tcPr>
          <w:p w14:paraId="48331E48" w14:textId="455A1A66" w:rsidR="009D31C0" w:rsidRPr="00862207" w:rsidRDefault="009D31C0">
            <w:pPr>
              <w:jc w:val="center"/>
              <w:rPr>
                <w:bCs/>
              </w:rPr>
            </w:pPr>
            <w:proofErr w:type="spellStart"/>
            <w:r w:rsidRPr="00862207">
              <w:rPr>
                <w:bCs/>
              </w:rPr>
              <w:t>Unidade</w:t>
            </w:r>
            <w:proofErr w:type="spellEnd"/>
          </w:p>
        </w:tc>
        <w:tc>
          <w:tcPr>
            <w:tcW w:w="1843" w:type="dxa"/>
          </w:tcPr>
          <w:p w14:paraId="6C1D8E6A" w14:textId="7FC2EE1A" w:rsidR="009D31C0" w:rsidRPr="00862207" w:rsidRDefault="009D31C0">
            <w:pPr>
              <w:rPr>
                <w:bCs/>
              </w:rPr>
            </w:pPr>
            <w:r w:rsidRPr="00862207">
              <w:rPr>
                <w:bCs/>
              </w:rPr>
              <w:t>LUEN</w:t>
            </w:r>
          </w:p>
        </w:tc>
        <w:tc>
          <w:tcPr>
            <w:tcW w:w="2835" w:type="dxa"/>
          </w:tcPr>
          <w:p w14:paraId="44ED65AE" w14:textId="2ACEB1B2" w:rsidR="009D31C0" w:rsidRPr="00862207" w:rsidRDefault="00CA7C84">
            <w:pPr>
              <w:rPr>
                <w:bCs/>
                <w:lang w:val="pt-BR"/>
              </w:rPr>
            </w:pPr>
            <w:r w:rsidRPr="00862207">
              <w:rPr>
                <w:bCs/>
                <w:lang w:val="pt-BR"/>
              </w:rPr>
              <w:t xml:space="preserve">RECO </w:t>
            </w:r>
            <w:proofErr w:type="spellStart"/>
            <w:r w:rsidRPr="00862207">
              <w:rPr>
                <w:bCs/>
                <w:lang w:val="pt-BR"/>
              </w:rPr>
              <w:t>RECO</w:t>
            </w:r>
            <w:proofErr w:type="spellEnd"/>
            <w:r w:rsidRPr="00862207">
              <w:rPr>
                <w:bCs/>
                <w:lang w:val="pt-BR"/>
              </w:rPr>
              <w:t xml:space="preserve"> 2 MOLAS Inox escovado </w:t>
            </w:r>
          </w:p>
        </w:tc>
        <w:tc>
          <w:tcPr>
            <w:tcW w:w="3543" w:type="dxa"/>
          </w:tcPr>
          <w:p w14:paraId="626290B6" w14:textId="4D67D1D2" w:rsidR="009D31C0" w:rsidRPr="00862207" w:rsidRDefault="009D31C0">
            <w:pPr>
              <w:rPr>
                <w:bCs/>
                <w:lang w:val="pt-BR"/>
              </w:rPr>
            </w:pPr>
            <w:r w:rsidRPr="00862207">
              <w:rPr>
                <w:bCs/>
                <w:lang w:val="pt-BR"/>
              </w:rPr>
              <w:t xml:space="preserve">Instrumento Musical - </w:t>
            </w:r>
            <w:proofErr w:type="spellStart"/>
            <w:r w:rsidRPr="00862207">
              <w:rPr>
                <w:bCs/>
                <w:lang w:val="pt-BR"/>
              </w:rPr>
              <w:t>Percursão</w:t>
            </w:r>
            <w:proofErr w:type="spellEnd"/>
            <w:r w:rsidRPr="00862207">
              <w:rPr>
                <w:bCs/>
                <w:lang w:val="pt-BR"/>
              </w:rPr>
              <w:t xml:space="preserve"> Tipo: Tambor De Mola, Efeito Percussão, Material: </w:t>
            </w:r>
            <w:proofErr w:type="spellStart"/>
            <w:r w:rsidRPr="00862207">
              <w:rPr>
                <w:bCs/>
                <w:lang w:val="pt-BR"/>
              </w:rPr>
              <w:t>Ploter</w:t>
            </w:r>
            <w:proofErr w:type="spellEnd"/>
            <w:r w:rsidRPr="00862207">
              <w:rPr>
                <w:bCs/>
                <w:lang w:val="pt-BR"/>
              </w:rPr>
              <w:t xml:space="preserve"> Gráfico Amadeirado, Componentes: 1 Mola, 1 Tubo, Tamanho: 20CM, Características Adicionais: Imita Som De Trovão</w:t>
            </w:r>
          </w:p>
        </w:tc>
        <w:tc>
          <w:tcPr>
            <w:tcW w:w="1985" w:type="dxa"/>
          </w:tcPr>
          <w:p w14:paraId="7A568169" w14:textId="6173619A" w:rsidR="009D31C0" w:rsidRPr="00862207" w:rsidRDefault="00E15A57">
            <w:pPr>
              <w:jc w:val="center"/>
              <w:rPr>
                <w:bCs/>
              </w:rPr>
            </w:pPr>
            <w:r w:rsidRPr="00862207">
              <w:rPr>
                <w:bCs/>
              </w:rPr>
              <w:t>R$ 136,17</w:t>
            </w:r>
          </w:p>
        </w:tc>
        <w:tc>
          <w:tcPr>
            <w:tcW w:w="1843" w:type="dxa"/>
          </w:tcPr>
          <w:p w14:paraId="63AF9D8A" w14:textId="1C3348EF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R$ 691,19</w:t>
            </w:r>
          </w:p>
        </w:tc>
      </w:tr>
      <w:tr w:rsidR="009D31C0" w14:paraId="1E8BF9B9" w14:textId="77777777" w:rsidTr="0028428B">
        <w:tc>
          <w:tcPr>
            <w:tcW w:w="1560" w:type="dxa"/>
          </w:tcPr>
          <w:p w14:paraId="001FBC58" w14:textId="7541FB9B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33</w:t>
            </w:r>
          </w:p>
        </w:tc>
        <w:tc>
          <w:tcPr>
            <w:tcW w:w="1276" w:type="dxa"/>
          </w:tcPr>
          <w:p w14:paraId="5C891EE2" w14:textId="622E0D57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1</w:t>
            </w:r>
          </w:p>
        </w:tc>
        <w:tc>
          <w:tcPr>
            <w:tcW w:w="1134" w:type="dxa"/>
          </w:tcPr>
          <w:p w14:paraId="1372B6AC" w14:textId="16D871FB" w:rsidR="009D31C0" w:rsidRPr="00862207" w:rsidRDefault="009D31C0">
            <w:pPr>
              <w:jc w:val="center"/>
              <w:rPr>
                <w:bCs/>
              </w:rPr>
            </w:pPr>
            <w:proofErr w:type="spellStart"/>
            <w:r w:rsidRPr="00862207">
              <w:rPr>
                <w:bCs/>
              </w:rPr>
              <w:t>Unidade</w:t>
            </w:r>
            <w:proofErr w:type="spellEnd"/>
          </w:p>
        </w:tc>
        <w:tc>
          <w:tcPr>
            <w:tcW w:w="1843" w:type="dxa"/>
          </w:tcPr>
          <w:p w14:paraId="32D69BEF" w14:textId="01798DBD" w:rsidR="009D31C0" w:rsidRPr="00862207" w:rsidRDefault="009D31C0">
            <w:pPr>
              <w:rPr>
                <w:bCs/>
              </w:rPr>
            </w:pPr>
            <w:r w:rsidRPr="00862207">
              <w:rPr>
                <w:bCs/>
              </w:rPr>
              <w:t>LUEN</w:t>
            </w:r>
          </w:p>
        </w:tc>
        <w:tc>
          <w:tcPr>
            <w:tcW w:w="2835" w:type="dxa"/>
          </w:tcPr>
          <w:p w14:paraId="6E28E32F" w14:textId="29296A98" w:rsidR="009D31C0" w:rsidRPr="00862207" w:rsidRDefault="009D31C0">
            <w:pPr>
              <w:rPr>
                <w:bCs/>
                <w:lang w:val="pt-BR"/>
              </w:rPr>
            </w:pPr>
            <w:r w:rsidRPr="00862207">
              <w:rPr>
                <w:bCs/>
                <w:lang w:val="pt-BR"/>
              </w:rPr>
              <w:t>PAR DE CONGA COMPACTA SLIM 11" 12" PRETO</w:t>
            </w:r>
          </w:p>
        </w:tc>
        <w:tc>
          <w:tcPr>
            <w:tcW w:w="3543" w:type="dxa"/>
          </w:tcPr>
          <w:p w14:paraId="31A0673B" w14:textId="22E94D24" w:rsidR="009D31C0" w:rsidRPr="00862207" w:rsidRDefault="009D31C0">
            <w:pPr>
              <w:rPr>
                <w:bCs/>
                <w:lang w:val="pt-BR"/>
              </w:rPr>
            </w:pPr>
            <w:r w:rsidRPr="00862207">
              <w:rPr>
                <w:bCs/>
                <w:lang w:val="pt-BR"/>
              </w:rPr>
              <w:t xml:space="preserve">Instrumento Musical - </w:t>
            </w:r>
            <w:proofErr w:type="spellStart"/>
            <w:r w:rsidRPr="00862207">
              <w:rPr>
                <w:bCs/>
                <w:lang w:val="pt-BR"/>
              </w:rPr>
              <w:t>Percursão</w:t>
            </w:r>
            <w:proofErr w:type="spellEnd"/>
            <w:r w:rsidRPr="00862207">
              <w:rPr>
                <w:bCs/>
                <w:lang w:val="pt-BR"/>
              </w:rPr>
              <w:t xml:space="preserve"> Tipo: </w:t>
            </w:r>
            <w:proofErr w:type="spellStart"/>
            <w:r w:rsidRPr="00862207">
              <w:rPr>
                <w:bCs/>
                <w:lang w:val="pt-BR"/>
              </w:rPr>
              <w:t>Tumbadora</w:t>
            </w:r>
            <w:proofErr w:type="spellEnd"/>
            <w:r w:rsidRPr="00862207">
              <w:rPr>
                <w:bCs/>
                <w:lang w:val="pt-BR"/>
              </w:rPr>
              <w:t xml:space="preserve"> Conga 11, 12, Material: Madeira, Couro E Metal, Características Adicionais: Com Suporte</w:t>
            </w:r>
          </w:p>
        </w:tc>
        <w:tc>
          <w:tcPr>
            <w:tcW w:w="1985" w:type="dxa"/>
          </w:tcPr>
          <w:p w14:paraId="71A4FE4C" w14:textId="4F7CF935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R$ 1.926,82</w:t>
            </w:r>
          </w:p>
        </w:tc>
        <w:tc>
          <w:tcPr>
            <w:tcW w:w="1843" w:type="dxa"/>
          </w:tcPr>
          <w:p w14:paraId="61BCAED5" w14:textId="7BBA6A21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R$ 1.926,82</w:t>
            </w:r>
          </w:p>
        </w:tc>
      </w:tr>
      <w:tr w:rsidR="009D31C0" w14:paraId="10F4E58A" w14:textId="77777777" w:rsidTr="0028428B">
        <w:tc>
          <w:tcPr>
            <w:tcW w:w="1560" w:type="dxa"/>
          </w:tcPr>
          <w:p w14:paraId="7AF7E799" w14:textId="74D6DC8C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34</w:t>
            </w:r>
          </w:p>
        </w:tc>
        <w:tc>
          <w:tcPr>
            <w:tcW w:w="1276" w:type="dxa"/>
          </w:tcPr>
          <w:p w14:paraId="137CDE08" w14:textId="00A8DB15" w:rsidR="009D31C0" w:rsidRPr="00862207" w:rsidRDefault="009D31C0">
            <w:pPr>
              <w:jc w:val="center"/>
              <w:rPr>
                <w:bCs/>
              </w:rPr>
            </w:pPr>
            <w:r w:rsidRPr="00862207">
              <w:rPr>
                <w:bCs/>
              </w:rPr>
              <w:t>2</w:t>
            </w:r>
          </w:p>
        </w:tc>
        <w:tc>
          <w:tcPr>
            <w:tcW w:w="1134" w:type="dxa"/>
          </w:tcPr>
          <w:p w14:paraId="385E9FB7" w14:textId="5B51BC3E" w:rsidR="009D31C0" w:rsidRPr="00862207" w:rsidRDefault="009D31C0">
            <w:pPr>
              <w:jc w:val="center"/>
              <w:rPr>
                <w:bCs/>
              </w:rPr>
            </w:pPr>
            <w:proofErr w:type="spellStart"/>
            <w:r w:rsidRPr="00862207">
              <w:rPr>
                <w:bCs/>
              </w:rPr>
              <w:t>Unidade</w:t>
            </w:r>
            <w:proofErr w:type="spellEnd"/>
          </w:p>
        </w:tc>
        <w:tc>
          <w:tcPr>
            <w:tcW w:w="1843" w:type="dxa"/>
          </w:tcPr>
          <w:p w14:paraId="2121FBE9" w14:textId="0B9304A8" w:rsidR="009D31C0" w:rsidRPr="00862207" w:rsidRDefault="009D31C0">
            <w:pPr>
              <w:rPr>
                <w:bCs/>
              </w:rPr>
            </w:pPr>
            <w:r w:rsidRPr="00862207">
              <w:rPr>
                <w:bCs/>
              </w:rPr>
              <w:t>LUEN</w:t>
            </w:r>
          </w:p>
        </w:tc>
        <w:tc>
          <w:tcPr>
            <w:tcW w:w="2835" w:type="dxa"/>
          </w:tcPr>
          <w:p w14:paraId="2FC9D79D" w14:textId="4731F9CE" w:rsidR="009D31C0" w:rsidRPr="00862207" w:rsidRDefault="00DA05B5">
            <w:pPr>
              <w:rPr>
                <w:bCs/>
                <w:lang w:val="pt-BR"/>
              </w:rPr>
            </w:pPr>
            <w:r w:rsidRPr="00862207">
              <w:rPr>
                <w:bCs/>
                <w:lang w:val="pt-BR"/>
              </w:rPr>
              <w:t>TANTAM CONICO 70X14 Imbuia Confortável Animal</w:t>
            </w:r>
          </w:p>
        </w:tc>
        <w:tc>
          <w:tcPr>
            <w:tcW w:w="3543" w:type="dxa"/>
          </w:tcPr>
          <w:p w14:paraId="6D615DD3" w14:textId="6B412E79" w:rsidR="009D31C0" w:rsidRPr="00862207" w:rsidRDefault="009D31C0">
            <w:pPr>
              <w:rPr>
                <w:bCs/>
                <w:lang w:val="pt-BR"/>
              </w:rPr>
            </w:pPr>
            <w:r w:rsidRPr="00862207">
              <w:rPr>
                <w:bCs/>
                <w:lang w:val="pt-BR"/>
              </w:rPr>
              <w:t xml:space="preserve">Instrumento Musical - </w:t>
            </w:r>
            <w:proofErr w:type="spellStart"/>
            <w:r w:rsidRPr="00862207">
              <w:rPr>
                <w:bCs/>
                <w:lang w:val="pt-BR"/>
              </w:rPr>
              <w:t>Percursão</w:t>
            </w:r>
            <w:proofErr w:type="spellEnd"/>
            <w:r w:rsidRPr="00862207">
              <w:rPr>
                <w:bCs/>
                <w:lang w:val="pt-BR"/>
              </w:rPr>
              <w:t xml:space="preserve"> Tipo: Atabaque, Material: Barrica De Madeira, Couro, Corda E Metal, Tamanho: 100 X 30CM</w:t>
            </w:r>
          </w:p>
        </w:tc>
        <w:tc>
          <w:tcPr>
            <w:tcW w:w="1985" w:type="dxa"/>
          </w:tcPr>
          <w:p w14:paraId="4B5965E8" w14:textId="05BF6E7B" w:rsidR="009D31C0" w:rsidRPr="00862207" w:rsidRDefault="002D0C81">
            <w:pPr>
              <w:jc w:val="center"/>
              <w:rPr>
                <w:bCs/>
              </w:rPr>
            </w:pPr>
            <w:r w:rsidRPr="00862207">
              <w:rPr>
                <w:bCs/>
              </w:rPr>
              <w:t>R$ 1.106,11</w:t>
            </w:r>
          </w:p>
        </w:tc>
        <w:tc>
          <w:tcPr>
            <w:tcW w:w="1843" w:type="dxa"/>
          </w:tcPr>
          <w:p w14:paraId="3FA751AB" w14:textId="28C1B146" w:rsidR="009D31C0" w:rsidRPr="00862207" w:rsidRDefault="002D0C81">
            <w:pPr>
              <w:jc w:val="center"/>
              <w:rPr>
                <w:bCs/>
              </w:rPr>
            </w:pPr>
            <w:r w:rsidRPr="00862207">
              <w:rPr>
                <w:bCs/>
              </w:rPr>
              <w:t>R$ 2.212,22</w:t>
            </w:r>
          </w:p>
        </w:tc>
      </w:tr>
    </w:tbl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8069B9">
      <w:headerReference w:type="default" r:id="rId13"/>
      <w:footerReference w:type="default" r:id="rId14"/>
      <w:pgSz w:w="16840" w:h="11907" w:orient="landscape" w:code="9"/>
      <w:pgMar w:top="720" w:right="720" w:bottom="720" w:left="720" w:header="57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CD443" w14:textId="77777777" w:rsidR="007E5C4B" w:rsidRDefault="007E5C4B" w:rsidP="00C371B1">
      <w:r>
        <w:separator/>
      </w:r>
    </w:p>
  </w:endnote>
  <w:endnote w:type="continuationSeparator" w:id="0">
    <w:p w14:paraId="207D02BB" w14:textId="77777777" w:rsidR="007E5C4B" w:rsidRDefault="007E5C4B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F16D3" w14:textId="4B0FADCC" w:rsidR="00CB7521" w:rsidRDefault="00A4273A" w:rsidP="00BB4FBA">
    <w:pPr>
      <w:pStyle w:val="Rodap"/>
      <w:tabs>
        <w:tab w:val="clear" w:pos="8838"/>
        <w:tab w:val="left" w:pos="8707"/>
        <w:tab w:val="left" w:pos="9840"/>
      </w:tabs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1BC6A8" wp14:editId="1D833024">
              <wp:simplePos x="0" y="0"/>
              <wp:positionH relativeFrom="column">
                <wp:posOffset>4504267</wp:posOffset>
              </wp:positionH>
              <wp:positionV relativeFrom="paragraph">
                <wp:posOffset>12065</wp:posOffset>
              </wp:positionV>
              <wp:extent cx="5587365" cy="1058333"/>
              <wp:effectExtent l="0" t="0" r="13335" b="27940"/>
              <wp:wrapNone/>
              <wp:docPr id="159041106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87365" cy="105833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E777999" w14:textId="77777777" w:rsidR="008069B9" w:rsidRPr="001A340F" w:rsidRDefault="008069B9" w:rsidP="008069B9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2880DC6B" w14:textId="77777777" w:rsidR="008069B9" w:rsidRPr="001A340F" w:rsidRDefault="008069B9" w:rsidP="008069B9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7294C411" w14:textId="77777777" w:rsidR="008069B9" w:rsidRPr="001A340F" w:rsidRDefault="008069B9" w:rsidP="008069B9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5032C027" w14:textId="77777777" w:rsidR="008069B9" w:rsidRPr="001A340F" w:rsidRDefault="008069B9" w:rsidP="008069B9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46027B4C" w14:textId="77777777" w:rsidR="008069B9" w:rsidRPr="00475635" w:rsidRDefault="008069B9" w:rsidP="008069B9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4F35F312" w14:textId="77777777" w:rsidR="008069B9" w:rsidRPr="008069B9" w:rsidRDefault="008069B9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1BC6A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style="position:absolute;margin-left:354.65pt;margin-top:.95pt;width:439.95pt;height:8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xxOQIAAH0EAAAOAAAAZHJzL2Uyb0RvYy54bWysVE1v2zAMvQ/YfxB0X+x8OM2MOEWWIsOA&#10;oC2QDj0rshwbk0VNUmJnv36U7Hy022nYRaZE6ol8fPT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" fillcolor="white [3201]" strokeweight=".5pt">
              <v:textbox>
                <w:txbxContent>
                  <w:p w14:paraId="5E777999" w14:textId="77777777" w:rsidR="008069B9" w:rsidRPr="001A340F" w:rsidRDefault="008069B9" w:rsidP="008069B9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2880DC6B" w14:textId="77777777" w:rsidR="008069B9" w:rsidRPr="001A340F" w:rsidRDefault="008069B9" w:rsidP="008069B9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7294C411" w14:textId="77777777" w:rsidR="008069B9" w:rsidRPr="001A340F" w:rsidRDefault="008069B9" w:rsidP="008069B9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5032C027" w14:textId="77777777" w:rsidR="008069B9" w:rsidRPr="001A340F" w:rsidRDefault="008069B9" w:rsidP="008069B9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46027B4C" w14:textId="77777777" w:rsidR="008069B9" w:rsidRPr="00475635" w:rsidRDefault="008069B9" w:rsidP="008069B9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4F35F312" w14:textId="77777777" w:rsidR="008069B9" w:rsidRPr="008069B9" w:rsidRDefault="008069B9">
                    <w:pPr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  <w:r w:rsidR="00ED33D5"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="00ED33D5" w:rsidRPr="00A07088">
      <w:rPr>
        <w:sz w:val="18"/>
        <w:szCs w:val="18"/>
        <w:lang w:val="pt-BR"/>
      </w:rPr>
      <w:t xml:space="preserve"> -</w:t>
    </w:r>
    <w:r w:rsidR="00D04B1D"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Guarulhos/SP </w:t>
    </w:r>
  </w:p>
  <w:p w14:paraId="28A4C300" w14:textId="39970E71" w:rsidR="00CB7521" w:rsidRDefault="00A4273A" w:rsidP="00A4273A">
    <w:pPr>
      <w:pStyle w:val="Rodap"/>
      <w:tabs>
        <w:tab w:val="clear" w:pos="8838"/>
        <w:tab w:val="left" w:pos="8707"/>
        <w:tab w:val="left" w:pos="9840"/>
      </w:tabs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- </w:t>
    </w:r>
    <w:r w:rsidR="00ED33D5" w:rsidRPr="00A07088">
      <w:rPr>
        <w:sz w:val="18"/>
        <w:szCs w:val="18"/>
        <w:lang w:val="pt-BR"/>
      </w:rPr>
      <w:t xml:space="preserve">CNPJ: 05.019519/0001-35   </w:t>
    </w:r>
  </w:p>
  <w:p w14:paraId="606DA4C5" w14:textId="61C7862C" w:rsidR="00CB7521" w:rsidRDefault="00CB7521" w:rsidP="00ED33D5">
    <w:pPr>
      <w:pStyle w:val="Rodap"/>
      <w:rPr>
        <w:sz w:val="18"/>
        <w:szCs w:val="18"/>
        <w:lang w:val="pt-BR"/>
      </w:rPr>
    </w:pPr>
  </w:p>
  <w:p w14:paraId="20C7C375" w14:textId="197A6B02" w:rsidR="00CB7521" w:rsidRDefault="00273EBA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4B9F3DC6">
          <wp:simplePos x="0" y="0"/>
          <wp:positionH relativeFrom="leftMargin">
            <wp:posOffset>303129</wp:posOffset>
          </wp:positionH>
          <wp:positionV relativeFrom="paragraph">
            <wp:posOffset>118712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e-mail: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>
      <w:rPr>
        <w:sz w:val="18"/>
        <w:szCs w:val="18"/>
        <w:lang w:val="pt-BR"/>
      </w:rPr>
      <w:t xml:space="preserve"> </w:t>
    </w:r>
    <w:r w:rsidR="00E54069">
      <w:rPr>
        <w:sz w:val="18"/>
        <w:szCs w:val="18"/>
        <w:lang w:val="pt-BR"/>
      </w:rPr>
      <w:t xml:space="preserve">   </w:t>
    </w:r>
  </w:p>
  <w:p w14:paraId="75DDA385" w14:textId="285D2C54" w:rsidR="00ED33D5" w:rsidRPr="00A07088" w:rsidRDefault="00D441E2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3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4C70E" w14:textId="77777777" w:rsidR="007E5C4B" w:rsidRDefault="007E5C4B" w:rsidP="00C371B1">
      <w:r>
        <w:separator/>
      </w:r>
    </w:p>
  </w:footnote>
  <w:footnote w:type="continuationSeparator" w:id="0">
    <w:p w14:paraId="7E9976AD" w14:textId="77777777" w:rsidR="007E5C4B" w:rsidRDefault="007E5C4B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3EBA"/>
    <w:rsid w:val="00275BA8"/>
    <w:rsid w:val="0027622F"/>
    <w:rsid w:val="002813A4"/>
    <w:rsid w:val="00282C66"/>
    <w:rsid w:val="00282F92"/>
    <w:rsid w:val="00283E27"/>
    <w:rsid w:val="00283EEC"/>
    <w:rsid w:val="0028428B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81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0679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1F1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5BF3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517A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5C4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9B9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207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05B3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458F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1C0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28B9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73A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4FBA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512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A7C84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521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4B1D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05B5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2E9F"/>
    <w:rsid w:val="00E13653"/>
    <w:rsid w:val="00E145B5"/>
    <w:rsid w:val="00E14EDE"/>
    <w:rsid w:val="00E15708"/>
    <w:rsid w:val="00E15A57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195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9BE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a.me/5511994103374" TargetMode="External"/><Relationship Id="rId2" Type="http://schemas.openxmlformats.org/officeDocument/2006/relationships/hyperlink" Target="mailto:pietro@artecomercialbrasil.com.br" TargetMode="External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2392</TotalTime>
  <Pages>2</Pages>
  <Words>221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463</cp:revision>
  <cp:lastPrinted>2025-09-18T16:54:00Z</cp:lastPrinted>
  <dcterms:created xsi:type="dcterms:W3CDTF">2025-07-23T14:46:00Z</dcterms:created>
  <dcterms:modified xsi:type="dcterms:W3CDTF">2025-09-18T16:54:00Z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