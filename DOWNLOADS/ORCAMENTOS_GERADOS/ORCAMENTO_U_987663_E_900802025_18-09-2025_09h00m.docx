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Quilograma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Eletrodo Solda Eletrodo Solda Material Indicado: Aço Baixo E Médio Teor Carbono, Forma: Vareta, Diâmetro: 3,25MM, Comprimento: 350MM, Normas Técnicas: Aws E 6013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R$ 711,14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R$ 711,14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