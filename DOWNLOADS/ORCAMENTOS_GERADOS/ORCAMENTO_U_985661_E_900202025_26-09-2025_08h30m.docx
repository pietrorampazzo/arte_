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3382" w:type="dxa"/>
        <w:jc w:val="center"/>
        <w:tblCellMar>
          <w:top w:w="144" w:type="dxa"/>
          <w:left w:w="115" w:type="dxa"/>
          <w:bottom w:w="58" w:type="dxa"/>
          <w:right w:w="115" w:type="dxa"/>
        </w:tblCellMar>
        <w:tblLook w:val="0000" w:firstRow="0" w:lastRow="0" w:firstColumn="0" w:lastColumn="0" w:noHBand="0" w:noVBand="0"/>
      </w:tblPr>
      <w:tblGrid>
        <w:gridCol w:w="12333"/>
        <w:gridCol w:w="1049"/>
      </w:tblGrid>
      <w:tr w:rsidR="00275BA8" w:rsidRPr="00AF5159" w14:paraId="1DEDE7AB" w14:textId="77777777" w:rsidTr="000D49E0">
        <w:trPr>
          <w:trHeight w:val="1390"/>
          <w:jc w:val="center"/>
        </w:trPr>
        <w:tc>
          <w:tcPr>
            <w:tcW w:w="12333" w:type="dxa"/>
            <w:tcMar>
              <w:top w:w="0" w:type="dxa"/>
            </w:tcMar>
          </w:tcPr>
          <w:p w14:paraId="6DB1A4FB" w14:textId="26E07F60" w:rsidR="00797D67" w:rsidRPr="001D77CF" w:rsidRDefault="00797D67" w:rsidP="001F79A9">
            <w:pPr>
              <w:rPr>
                <w:color w:val="FFFFFF" w:themeColor="background1"/>
                <w:lang w:val="pt-PT"/>
                <w14:textFill>
                  <w14:noFill/>
                </w14:textFill>
              </w:rPr>
            </w:pPr>
            <w:bookmarkStart w:id="0" w:name="_Hlk152084958"/>
          </w:p>
        </w:tc>
        <w:tc>
          <w:tcPr>
            <w:tcW w:w="1049" w:type="dxa"/>
          </w:tcPr>
          <w:p w14:paraId="089E2B27" w14:textId="77777777" w:rsidR="005A4217" w:rsidRPr="00843E68" w:rsidRDefault="005A4217" w:rsidP="005A4217">
            <w:pPr>
              <w:jc w:val="center"/>
              <w:rPr>
                <w:noProof/>
                <w:sz w:val="24"/>
                <w:lang w:val="pt-BR"/>
              </w:rPr>
            </w:pPr>
          </w:p>
          <w:p w14:paraId="4ECF207F" w14:textId="77777777" w:rsidR="005A4217" w:rsidRPr="00843E68" w:rsidRDefault="005A4217" w:rsidP="005A4217">
            <w:pPr>
              <w:jc w:val="center"/>
              <w:rPr>
                <w:noProof/>
                <w:sz w:val="24"/>
                <w:lang w:val="pt-BR"/>
              </w:rPr>
            </w:pPr>
          </w:p>
          <w:p w14:paraId="69F6EA30" w14:textId="5CBBC192" w:rsidR="008E6A19" w:rsidRPr="00797D67" w:rsidRDefault="008E6A19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23F8556A" w14:textId="77777777" w:rsidR="00F83BE1" w:rsidRPr="00797D67" w:rsidRDefault="00F83BE1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3877BD76" w14:textId="55EAE751" w:rsidR="00F83BE1" w:rsidRPr="00797D67" w:rsidRDefault="00F83BE1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531313DD" w14:textId="447D85B9" w:rsidR="00B72E5F" w:rsidRPr="00797D67" w:rsidRDefault="00B72E5F" w:rsidP="005A4217">
            <w:pPr>
              <w:jc w:val="right"/>
              <w:rPr>
                <w:b/>
                <w:bCs/>
                <w:sz w:val="24"/>
                <w:lang w:val="pt-BR"/>
              </w:rPr>
            </w:pPr>
          </w:p>
        </w:tc>
      </w:tr>
    </w:tbl>
    <w:tbl>
      <w:tblPr>
        <w:tblStyle w:val="TabeladeGrade4-nfase3"/>
        <w:tblW w:w="16019" w:type="dxa"/>
        <w:tblInd w:w="-289" w:type="dxa"/>
        <w:tblLayout w:type="fixed"/>
        <w:tblLook w:val="0400" w:firstRow="0" w:lastRow="0" w:firstColumn="0" w:lastColumn="0" w:noHBand="0" w:noVBand="1"/>
      </w:tblPr>
      <w:tblGrid>
        <w:gridCol w:w="3119"/>
        <w:gridCol w:w="3135"/>
        <w:gridCol w:w="2867"/>
        <w:gridCol w:w="3496"/>
        <w:gridCol w:w="3402"/>
      </w:tblGrid>
      <w:tr w:rsidR="000B4555" w:rsidRPr="00F17678" w14:paraId="34A2A21F" w14:textId="77777777" w:rsidTr="009241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9"/>
        </w:trPr>
        <w:tc>
          <w:tcPr>
            <w:tcW w:w="3119" w:type="dxa"/>
          </w:tcPr>
          <w:bookmarkEnd w:id="0"/>
          <w:p w14:paraId="676C6346" w14:textId="21FA3DA6" w:rsidR="000B4555" w:rsidRPr="00F17678" w:rsidRDefault="000D5842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 w:val="18"/>
                <w:szCs w:val="18"/>
                <w:lang w:val="pt-BR"/>
              </w:rPr>
            </w:pPr>
            <w:proofErr w:type="spellStart"/>
            <w:r>
              <w:rPr>
                <w:rFonts w:eastAsia="Verdana-Bold" w:cstheme="minorHAnsi"/>
                <w:b/>
                <w:bCs/>
                <w:sz w:val="18"/>
                <w:szCs w:val="18"/>
                <w:lang w:val="pt-BR"/>
              </w:rPr>
              <w:t>S</w:t>
            </w:r>
            <w:r w:rsidR="00B27B45">
              <w:rPr>
                <w:rFonts w:eastAsia="Verdana-Bold" w:cstheme="minorHAnsi"/>
                <w:b/>
                <w:bCs/>
                <w:sz w:val="18"/>
                <w:szCs w:val="18"/>
                <w:lang w:val="pt-BR"/>
              </w:rPr>
              <w:t>Termos</w:t>
            </w:r>
            <w:proofErr w:type="spellEnd"/>
            <w:r w:rsidR="000B4555" w:rsidRPr="002220B2">
              <w:rPr>
                <w:rFonts w:eastAsia="Verdana-Bold" w:cstheme="minorHAnsi"/>
                <w:b/>
                <w:bCs/>
                <w:sz w:val="18"/>
                <w:szCs w:val="18"/>
                <w:lang w:val="pt-BR"/>
              </w:rPr>
              <w:t xml:space="preserve"> de Envio</w:t>
            </w:r>
          </w:p>
        </w:tc>
        <w:tc>
          <w:tcPr>
            <w:tcW w:w="3135" w:type="dxa"/>
          </w:tcPr>
          <w:p w14:paraId="4BF31D48" w14:textId="65E4E22F" w:rsidR="000B4555" w:rsidRPr="002220B2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 w:val="18"/>
                <w:szCs w:val="18"/>
                <w:lang w:val="pt-BR"/>
              </w:rPr>
            </w:pPr>
            <w:r w:rsidRPr="000B4555">
              <w:rPr>
                <w:rFonts w:eastAsia="Verdana-Bold" w:cstheme="minorHAnsi"/>
                <w:b/>
                <w:bCs/>
                <w:sz w:val="18"/>
                <w:szCs w:val="18"/>
              </w:rPr>
              <w:t>Método de Envio</w:t>
            </w:r>
          </w:p>
        </w:tc>
        <w:tc>
          <w:tcPr>
            <w:tcW w:w="2867" w:type="dxa"/>
          </w:tcPr>
          <w:p w14:paraId="44296892" w14:textId="1B19E857" w:rsidR="000B4555" w:rsidRPr="00F17678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 w:val="18"/>
                <w:szCs w:val="18"/>
                <w:lang w:val="pt-BR"/>
              </w:rPr>
            </w:pPr>
            <w:r w:rsidRPr="002220B2">
              <w:rPr>
                <w:rFonts w:eastAsia="Verdana-Bold" w:cstheme="minorHAnsi"/>
                <w:b/>
                <w:bCs/>
                <w:sz w:val="18"/>
                <w:szCs w:val="18"/>
                <w:lang w:val="pt-BR"/>
              </w:rPr>
              <w:t>Prazo de Entrega</w:t>
            </w:r>
          </w:p>
        </w:tc>
        <w:tc>
          <w:tcPr>
            <w:tcW w:w="3496" w:type="dxa"/>
          </w:tcPr>
          <w:p w14:paraId="039D7159" w14:textId="7A7592D6" w:rsidR="000B4555" w:rsidRPr="00F17678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 w:val="18"/>
                <w:szCs w:val="18"/>
                <w:lang w:val="pt-BR"/>
              </w:rPr>
            </w:pPr>
            <w:r w:rsidRPr="002220B2">
              <w:rPr>
                <w:rFonts w:eastAsia="Verdana-Bold" w:cstheme="minorHAnsi"/>
                <w:b/>
                <w:bCs/>
                <w:sz w:val="18"/>
                <w:szCs w:val="18"/>
                <w:lang w:val="pt-BR"/>
              </w:rPr>
              <w:t>Cond. De Pagamento</w:t>
            </w:r>
          </w:p>
        </w:tc>
        <w:tc>
          <w:tcPr>
            <w:tcW w:w="3402" w:type="dxa"/>
          </w:tcPr>
          <w:p w14:paraId="4A1221AC" w14:textId="3F676310" w:rsidR="000B4555" w:rsidRPr="00F17678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 w:val="18"/>
                <w:szCs w:val="18"/>
                <w:lang w:val="pt-BR"/>
              </w:rPr>
            </w:pPr>
            <w:r w:rsidRPr="002220B2">
              <w:rPr>
                <w:rFonts w:eastAsia="Verdana-Bold" w:cstheme="minorHAnsi"/>
                <w:b/>
                <w:bCs/>
                <w:sz w:val="18"/>
                <w:szCs w:val="18"/>
                <w:lang w:val="pt-BR"/>
              </w:rPr>
              <w:t>Validade da Proposta</w:t>
            </w:r>
          </w:p>
        </w:tc>
      </w:tr>
      <w:tr w:rsidR="000B4555" w:rsidRPr="00F17678" w14:paraId="123EED4C" w14:textId="77777777" w:rsidTr="009241EA">
        <w:trPr>
          <w:trHeight w:val="310"/>
        </w:trPr>
        <w:tc>
          <w:tcPr>
            <w:tcW w:w="3119" w:type="dxa"/>
          </w:tcPr>
          <w:p w14:paraId="4AC03333" w14:textId="64F954EC" w:rsidR="000B4555" w:rsidRPr="00F17678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18"/>
                <w:szCs w:val="18"/>
                <w:lang w:val="pt-BR"/>
              </w:rPr>
            </w:pPr>
            <w:r>
              <w:rPr>
                <w:rFonts w:eastAsia="Verdana-Bold" w:cstheme="minorHAnsi"/>
                <w:sz w:val="18"/>
                <w:szCs w:val="18"/>
                <w:lang w:val="pt-BR"/>
              </w:rPr>
              <w:t>CIF</w:t>
            </w:r>
          </w:p>
        </w:tc>
        <w:tc>
          <w:tcPr>
            <w:tcW w:w="3135" w:type="dxa"/>
          </w:tcPr>
          <w:p w14:paraId="723340EB" w14:textId="1CAC041D" w:rsidR="000B4555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18"/>
                <w:szCs w:val="18"/>
                <w:lang w:val="pt-BR"/>
              </w:rPr>
            </w:pPr>
            <w:r w:rsidRPr="000B4555">
              <w:rPr>
                <w:rFonts w:eastAsia="Verdana-Bold" w:cstheme="minorHAnsi"/>
                <w:sz w:val="18"/>
                <w:szCs w:val="18"/>
              </w:rPr>
              <w:t>Transportadora</w:t>
            </w:r>
          </w:p>
        </w:tc>
        <w:tc>
          <w:tcPr>
            <w:tcW w:w="2867" w:type="dxa"/>
          </w:tcPr>
          <w:p w14:paraId="4A78FC13" w14:textId="0C59F5B1" w:rsidR="000B4555" w:rsidRPr="00F17678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18"/>
                <w:szCs w:val="18"/>
                <w:lang w:val="pt-BR"/>
              </w:rPr>
            </w:pPr>
            <w:r>
              <w:rPr>
                <w:rFonts w:eastAsia="Verdana-Bold" w:cstheme="minorHAnsi"/>
                <w:sz w:val="18"/>
                <w:szCs w:val="18"/>
                <w:lang w:val="pt-BR"/>
              </w:rPr>
              <w:t>30 D.</w:t>
            </w:r>
          </w:p>
        </w:tc>
        <w:tc>
          <w:tcPr>
            <w:tcW w:w="3496" w:type="dxa"/>
          </w:tcPr>
          <w:p w14:paraId="1E6B48DC" w14:textId="1760643B" w:rsidR="000B4555" w:rsidRPr="00F17678" w:rsidRDefault="00B27B4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18"/>
                <w:szCs w:val="18"/>
                <w:lang w:val="pt-BR"/>
              </w:rPr>
            </w:pPr>
            <w:r>
              <w:rPr>
                <w:rFonts w:eastAsia="Verdana-Bold" w:cstheme="minorHAnsi"/>
                <w:sz w:val="18"/>
                <w:szCs w:val="18"/>
                <w:lang w:val="pt-BR"/>
              </w:rPr>
              <w:t>30</w:t>
            </w:r>
            <w:r w:rsidR="000B4555">
              <w:rPr>
                <w:rFonts w:eastAsia="Verdana-Bold" w:cstheme="minorHAnsi"/>
                <w:sz w:val="18"/>
                <w:szCs w:val="18"/>
                <w:lang w:val="pt-BR"/>
              </w:rPr>
              <w:t xml:space="preserve"> D.</w:t>
            </w:r>
            <w:r>
              <w:rPr>
                <w:rFonts w:eastAsia="Verdana-Bold" w:cstheme="minorHAnsi"/>
                <w:sz w:val="18"/>
                <w:szCs w:val="18"/>
                <w:lang w:val="pt-BR"/>
              </w:rPr>
              <w:t xml:space="preserve"> </w:t>
            </w:r>
          </w:p>
        </w:tc>
        <w:tc>
          <w:tcPr>
            <w:tcW w:w="3402" w:type="dxa"/>
          </w:tcPr>
          <w:p w14:paraId="14D6DF3D" w14:textId="635D41D0" w:rsidR="000B4555" w:rsidRPr="00F17678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18"/>
                <w:szCs w:val="18"/>
                <w:lang w:val="pt-BR"/>
              </w:rPr>
            </w:pPr>
            <w:r>
              <w:rPr>
                <w:rFonts w:eastAsia="Verdana-Bold" w:cstheme="minorHAnsi"/>
                <w:sz w:val="18"/>
                <w:szCs w:val="18"/>
                <w:lang w:val="pt-BR"/>
              </w:rPr>
              <w:t>60</w:t>
            </w:r>
            <w:r w:rsidR="006540E2">
              <w:rPr>
                <w:rFonts w:eastAsia="Verdana-Bold" w:cstheme="minorHAnsi"/>
                <w:sz w:val="18"/>
                <w:szCs w:val="18"/>
                <w:lang w:val="pt-BR"/>
              </w:rPr>
              <w:t xml:space="preserve"> </w:t>
            </w:r>
            <w:r>
              <w:rPr>
                <w:rFonts w:eastAsia="Verdana-Bold" w:cstheme="minorHAnsi"/>
                <w:sz w:val="18"/>
                <w:szCs w:val="18"/>
                <w:lang w:val="pt-BR"/>
              </w:rPr>
              <w:t>D.</w:t>
            </w:r>
          </w:p>
        </w:tc>
      </w:tr>
    </w:tbl>
    <w:p w14:paraId="70363289" w14:textId="59A19510" w:rsidR="00F17678" w:rsidRDefault="00C75520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CB9BBF" wp14:editId="67E4DBE3">
                <wp:simplePos x="0" y="0"/>
                <wp:positionH relativeFrom="column">
                  <wp:posOffset>789709</wp:posOffset>
                </wp:positionH>
                <wp:positionV relativeFrom="paragraph">
                  <wp:posOffset>-1768632</wp:posOffset>
                </wp:positionV>
                <wp:extent cx="6020790" cy="1828800"/>
                <wp:effectExtent l="0" t="0" r="0" b="0"/>
                <wp:wrapNone/>
                <wp:docPr id="1951250244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2079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050EFD" w14:textId="77777777" w:rsidR="005A4CB5" w:rsidRPr="005A4CB5" w:rsidRDefault="005A4CB5" w:rsidP="005A4CB5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</w:pPr>
                            <w:r w:rsidRPr="005A4CB5"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  <w:t>Pregão Eletrônico N° 90089/2025 (Lei 14.133/2021)</w:t>
                            </w:r>
                          </w:p>
                          <w:p w14:paraId="2E1CB290" w14:textId="77777777" w:rsidR="005A4CB5" w:rsidRPr="005A4CB5" w:rsidRDefault="005A4CB5" w:rsidP="005A4CB5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</w:pPr>
                            <w:r w:rsidRPr="005A4CB5"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  <w:t>UASG 925438 - UNIVERSIDADE ESTADUAL DO MARANHÃO/MA</w:t>
                            </w:r>
                          </w:p>
                          <w:p w14:paraId="683F23A1" w14:textId="77777777" w:rsidR="00D31A31" w:rsidRPr="00D31A31" w:rsidRDefault="00D31A31" w:rsidP="00904A7F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</w:pPr>
                          </w:p>
                          <w:p w14:paraId="17961307" w14:textId="122028A3" w:rsidR="00C75520" w:rsidRPr="004B3CD2" w:rsidRDefault="00C75520" w:rsidP="00904A7F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</w:pPr>
                            <w:r w:rsidRPr="00930F4D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t xml:space="preserve">Data: </w: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begin"/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instrText xml:space="preserve"> TIME \@ "dddd, d' de 'MMMM' de 'yyyy" </w:instrTex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separate"/>
                            </w:r>
                            <w:r w:rsidR="009241EA">
                              <w:rPr>
                                <w:b/>
                                <w:bCs/>
                                <w:noProof/>
                                <w:sz w:val="20"/>
                                <w:szCs w:val="20"/>
                                <w:lang w:val="pt-BR"/>
                              </w:rPr>
                              <w:t>terça-feira, 16 de setembro de 2025</w: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end"/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t xml:space="preserve">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FCB9BBF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62.2pt;margin-top:-139.25pt;width:474.1pt;height:2in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" filled="f" stroked="f" strokeweight=".5pt">
                <v:textbox style="mso-fit-shape-to-text:t">
                  <w:txbxContent>
                    <w:p w14:paraId="05050EFD" w14:textId="77777777" w:rsidR="005A4CB5" w:rsidRPr="005A4CB5" w:rsidRDefault="005A4CB5" w:rsidP="005A4CB5">
                      <w:pPr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</w:pPr>
                      <w:r w:rsidRPr="005A4CB5"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  <w:t>Pregão Eletrônico N° 90089/2025 (Lei 14.133/2021)</w:t>
                      </w:r>
                    </w:p>
                    <w:p w14:paraId="2E1CB290" w14:textId="77777777" w:rsidR="005A4CB5" w:rsidRPr="005A4CB5" w:rsidRDefault="005A4CB5" w:rsidP="005A4CB5">
                      <w:pPr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</w:pPr>
                      <w:r w:rsidRPr="005A4CB5"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  <w:t>UASG 925438 - UNIVERSIDADE ESTADUAL DO MARANHÃO/MA</w:t>
                      </w:r>
                    </w:p>
                    <w:p w14:paraId="683F23A1" w14:textId="77777777" w:rsidR="00D31A31" w:rsidRPr="00D31A31" w:rsidRDefault="00D31A31" w:rsidP="00904A7F">
                      <w:pP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</w:pPr>
                    </w:p>
                    <w:p w14:paraId="17961307" w14:textId="122028A3" w:rsidR="00C75520" w:rsidRPr="004B3CD2" w:rsidRDefault="00C75520" w:rsidP="00904A7F">
                      <w:pP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</w:pPr>
                      <w:r w:rsidRPr="00930F4D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t xml:space="preserve">Data: </w: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begin"/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instrText xml:space="preserve"> TIME \@ "dddd, d' de 'MMMM' de 'yyyy" </w:instrTex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separate"/>
                      </w:r>
                      <w:r w:rsidR="009241EA">
                        <w:rPr>
                          <w:b/>
                          <w:bCs/>
                          <w:noProof/>
                          <w:sz w:val="20"/>
                          <w:szCs w:val="20"/>
                          <w:lang w:val="pt-BR"/>
                        </w:rPr>
                        <w:t>terça-feira, 16 de setembro de 2025</w: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end"/>
                      </w:r>
                      <w: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t xml:space="preserve">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41B3A790" wp14:editId="7FBA522A">
            <wp:simplePos x="0" y="0"/>
            <wp:positionH relativeFrom="column">
              <wp:posOffset>828040</wp:posOffset>
            </wp:positionH>
            <wp:positionV relativeFrom="paragraph">
              <wp:posOffset>-2239645</wp:posOffset>
            </wp:positionV>
            <wp:extent cx="6048375" cy="281940"/>
            <wp:effectExtent l="0" t="0" r="0" b="0"/>
            <wp:wrapNone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D43EE1">
        <w:rPr>
          <w:b/>
          <w:outline/>
          <w:noProof/>
          <w:color w:val="B0CCB0" w:themeColor="accent2"/>
          <w:sz w:val="32"/>
          <w:szCs w:val="32"/>
          <w:lang w:val="pt-PT"/>
          <w14:shadow w14:blurRad="0" w14:dist="38100" w14:dir="2700000" w14:sx="100000" w14:sy="100000" w14:kx="0" w14:ky="0" w14:algn="tl">
            <w14:schemeClr w14:val="accent2"/>
          </w14:shadow>
          <w14:reflection w14:blurRad="6350" w14:stA="60000" w14:stPos="0" w14:endA="900" w14:endPos="60000" w14:dist="60007" w14:dir="5400000" w14:fadeDir="5400000" w14:sx="100000" w14:sy="-100000" w14:kx="0" w14:ky="0" w14:algn="bl"/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noFill/>
          </w14:textFill>
        </w:rPr>
        <w:drawing>
          <wp:anchor distT="0" distB="0" distL="114300" distR="114300" simplePos="0" relativeHeight="251658240" behindDoc="0" locked="0" layoutInCell="1" allowOverlap="1" wp14:anchorId="19792314" wp14:editId="420C69E0">
            <wp:simplePos x="0" y="0"/>
            <wp:positionH relativeFrom="margin">
              <wp:align>left</wp:align>
            </wp:positionH>
            <wp:positionV relativeFrom="paragraph">
              <wp:posOffset>-1475740</wp:posOffset>
            </wp:positionV>
            <wp:extent cx="731520" cy="767080"/>
            <wp:effectExtent l="0" t="0" r="0" b="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767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tbl>
      <w:tblPr>
        <w:tblW w:w="16019" w:type="dxa"/>
        <w:tblInd w:w="-29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60"/>
        <w:gridCol w:w="1276"/>
        <w:gridCol w:w="1134"/>
        <w:gridCol w:w="1843"/>
        <w:gridCol w:w="2835"/>
        <w:gridCol w:w="2835"/>
        <w:gridCol w:w="2551"/>
        <w:gridCol w:w="1985"/>
      </w:tblGrid>
      <w:tr w:rsidR="009241EA" w:rsidRPr="00285F93" w14:paraId="50D61D06" w14:textId="77777777" w:rsidTr="009241EA">
        <w:trPr>
          <w:trHeight w:val="27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A035B6C" w14:textId="7C4AE232" w:rsidR="009241EA" w:rsidRPr="00285F93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18"/>
                <w:szCs w:val="18"/>
                <w:lang w:val="pt-PT"/>
              </w:rPr>
            </w:pPr>
            <w:r w:rsidRPr="00285F93">
              <w:rPr>
                <w:rFonts w:eastAsia="Verdana-Bold" w:cstheme="minorHAnsi"/>
                <w:b/>
                <w:sz w:val="18"/>
                <w:szCs w:val="18"/>
                <w:lang w:val="pt-PT"/>
              </w:rPr>
              <w:t>ITEM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DD73A2B" w14:textId="77777777" w:rsidR="009241EA" w:rsidRPr="00285F93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18"/>
                <w:szCs w:val="18"/>
                <w:lang w:val="pt-PT"/>
              </w:rPr>
            </w:pPr>
            <w:r w:rsidRPr="00285F93">
              <w:rPr>
                <w:rFonts w:eastAsia="Verdana-Bold" w:cstheme="minorHAnsi"/>
                <w:b/>
                <w:sz w:val="18"/>
                <w:szCs w:val="18"/>
                <w:lang w:val="pt-PT"/>
              </w:rPr>
              <w:t>QUANT.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4DF47BB" w14:textId="77777777" w:rsidR="009241EA" w:rsidRPr="00285F93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18"/>
                <w:szCs w:val="18"/>
                <w:lang w:val="pt-PT"/>
              </w:rPr>
            </w:pPr>
            <w:r w:rsidRPr="00285F93">
              <w:rPr>
                <w:rFonts w:eastAsia="Verdana-Bold" w:cstheme="minorHAnsi"/>
                <w:b/>
                <w:sz w:val="18"/>
                <w:szCs w:val="18"/>
                <w:lang w:val="pt-PT"/>
              </w:rPr>
              <w:t>UNIDADE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166BB4" w14:textId="0FED5555" w:rsidR="009241EA" w:rsidRPr="00285F93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18"/>
                <w:szCs w:val="18"/>
                <w:lang w:val="pt-PT"/>
              </w:rPr>
            </w:pPr>
            <w:r>
              <w:rPr>
                <w:rFonts w:eastAsia="Verdana-Bold" w:cstheme="minorHAnsi"/>
                <w:b/>
                <w:sz w:val="18"/>
                <w:szCs w:val="18"/>
                <w:lang w:val="pt-PT"/>
              </w:rPr>
              <w:t>Marca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C5426C" w14:textId="16B6E487" w:rsidR="009241EA" w:rsidRPr="00285F93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18"/>
                <w:szCs w:val="18"/>
                <w:lang w:val="pt-PT"/>
              </w:rPr>
            </w:pPr>
            <w:r>
              <w:rPr>
                <w:rFonts w:eastAsia="Verdana-Bold" w:cstheme="minorHAnsi"/>
                <w:b/>
                <w:sz w:val="18"/>
                <w:szCs w:val="18"/>
                <w:lang w:val="pt-PT"/>
              </w:rPr>
              <w:t>MODELO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4CFAF0B" w14:textId="02C4C4F9" w:rsidR="009241EA" w:rsidRPr="00285F93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18"/>
                <w:szCs w:val="18"/>
                <w:lang w:val="pt-PT"/>
              </w:rPr>
            </w:pPr>
            <w:r w:rsidRPr="00285F93">
              <w:rPr>
                <w:rFonts w:eastAsia="Verdana-Bold" w:cstheme="minorHAnsi"/>
                <w:b/>
                <w:sz w:val="18"/>
                <w:szCs w:val="18"/>
                <w:lang w:val="pt-PT"/>
              </w:rPr>
              <w:t>DESCRIÇÃO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E7B183C" w14:textId="77777777" w:rsidR="009241EA" w:rsidRPr="00285F93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18"/>
                <w:szCs w:val="18"/>
                <w:lang w:val="pt-PT"/>
              </w:rPr>
            </w:pPr>
            <w:r w:rsidRPr="00285F93">
              <w:rPr>
                <w:rFonts w:eastAsia="Verdana-Bold" w:cstheme="minorHAnsi"/>
                <w:b/>
                <w:sz w:val="18"/>
                <w:szCs w:val="18"/>
                <w:lang w:val="pt-PT"/>
              </w:rPr>
              <w:t>VALOR UNIT.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35D641B" w14:textId="77777777" w:rsidR="009241EA" w:rsidRPr="00285F93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18"/>
                <w:szCs w:val="18"/>
                <w:lang w:val="pt-PT"/>
              </w:rPr>
            </w:pPr>
            <w:r w:rsidRPr="00285F93">
              <w:rPr>
                <w:rFonts w:eastAsia="Verdana-Bold" w:cstheme="minorHAnsi"/>
                <w:b/>
                <w:sz w:val="18"/>
                <w:szCs w:val="18"/>
                <w:lang w:val="pt-PT"/>
              </w:rPr>
              <w:t>VALOR TOTAL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8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MICHAEL</w:t>
            </w:r>
          </w:p>
        </w:tc>
        <w:tc>
          <w:tcPr>
            <w:tcW w:type="dxa" w:w="2835"/>
          </w:tcPr>
          <w:p>
            <w:r>
              <w:rPr>
                <w:b/>
              </w:rPr>
              <w:t>Bumbo de Marcha - DBM2014</w:t>
            </w:r>
          </w:p>
        </w:tc>
        <w:tc>
          <w:tcPr>
            <w:tcW w:type="dxa" w:w="2835"/>
          </w:tcPr>
          <w:p>
            <w:r>
              <w:t>Instrumento Musical - Percursão Instrumento Musical - Percursão Tipo: Caixa Tenor, Tamanho: 14 X 12POL, Características Adicionais: Colete,Aro Duplo E 12 Afinações Com Carrier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R$ 1.401,94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R$ 11.215,51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MICHAEL</w:t>
            </w:r>
          </w:p>
        </w:tc>
        <w:tc>
          <w:tcPr>
            <w:tcW w:type="dxa" w:w="2835"/>
          </w:tcPr>
          <w:p>
            <w:r>
              <w:rPr>
                <w:b/>
              </w:rPr>
              <w:t>Bumbo de Marcha - DBM2014</w:t>
            </w:r>
          </w:p>
        </w:tc>
        <w:tc>
          <w:tcPr>
            <w:tcW w:type="dxa" w:w="2835"/>
          </w:tcPr>
          <w:p>
            <w:r>
              <w:t>Instrumento Musical - Percursão Instrumento Musical - Percursão Tipo: Quadriton, Material: Madeira, Componentes: 1 Colete 8-10-12-13, Características Adicionais: Acabamento Em Fórmica Branca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R$ 1.401,94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R$ 2.803,88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LUEN</w:t>
            </w:r>
          </w:p>
        </w:tc>
        <w:tc>
          <w:tcPr>
            <w:tcW w:type="dxa" w:w="2835"/>
          </w:tcPr>
          <w:p>
            <w:r>
              <w:rPr>
                <w:b/>
              </w:rPr>
              <w:t>CAIXA DE INOX PARA BATERIA 12X 5,5</w:t>
            </w:r>
          </w:p>
        </w:tc>
        <w:tc>
          <w:tcPr>
            <w:tcW w:type="dxa" w:w="2835"/>
          </w:tcPr>
          <w:p>
            <w:r>
              <w:t>Instrumento Musical - Percursão Instrumento Musical - Percursão Tipo: Quadriton, Material: Madeira, Componentes: 1 Colete 8-10-12-13, Características Adicionais: Acabamento Em Fórmica Branca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R$ 1.245,56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R$ 2.491,12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LUEN</w:t>
            </w:r>
          </w:p>
        </w:tc>
        <w:tc>
          <w:tcPr>
            <w:tcW w:type="dxa" w:w="2835"/>
          </w:tcPr>
          <w:p>
            <w:r>
              <w:rPr>
                <w:b/>
              </w:rPr>
              <w:t>PAR DE CONGA COMPACTA SLIM 10" 11" AZUL</w:t>
            </w:r>
          </w:p>
        </w:tc>
        <w:tc>
          <w:tcPr>
            <w:tcW w:type="dxa" w:w="2835"/>
          </w:tcPr>
          <w:p>
            <w:r>
              <w:t>Instrumento Musical - Percursão Instrumento Musical - Percursão Tipo: Quinto Tom, Material: Metal, Componentes: Colete, Tambores De 6,8,10,12E 13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R$ 1.915,91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R$ 3.831,82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15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MICHAEL</w:t>
            </w:r>
          </w:p>
        </w:tc>
        <w:tc>
          <w:tcPr>
            <w:tcW w:type="dxa" w:w="2835"/>
          </w:tcPr>
          <w:p>
            <w:r>
              <w:rPr>
                <w:b/>
              </w:rPr>
              <w:t>Glockenspiel de marcha - DGM232</w:t>
            </w:r>
          </w:p>
        </w:tc>
        <w:tc>
          <w:tcPr>
            <w:tcW w:type="dxa" w:w="2835"/>
          </w:tcPr>
          <w:p>
            <w:r>
              <w:t>Instrumento Musical - Percursão Instrumento Musical - Percursão Tipo: Glockenspiel, Material: Aço, Componentes: 32 Teclas, Características Adicionais: Case De Madeira Tipo Valise, Teclas Free Floating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R$ 1.379,45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R$ 20.691,72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6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LUEN</w:t>
            </w:r>
          </w:p>
        </w:tc>
        <w:tc>
          <w:tcPr>
            <w:tcW w:type="dxa" w:w="2835"/>
          </w:tcPr>
          <w:p>
            <w:r>
              <w:rPr>
                <w:b/>
              </w:rPr>
              <w:t>BOMBO 30X16</w:t>
            </w:r>
          </w:p>
        </w:tc>
        <w:tc>
          <w:tcPr>
            <w:tcW w:type="dxa" w:w="2835"/>
          </w:tcPr>
          <w:p>
            <w:r>
              <w:t>Instrumento Musical - Percursão Instrumento Musical - Percursão Tipo: Bombo, Material: Alumínio, Componentes: Com Talabarte, Tamanho: 22 X 30CM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R$ 401,46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R$ 802,91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7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LUEN</w:t>
            </w:r>
          </w:p>
        </w:tc>
        <w:tc>
          <w:tcPr>
            <w:tcW w:type="dxa" w:w="2835"/>
          </w:tcPr>
          <w:p>
            <w:r>
              <w:rPr>
                <w:b/>
              </w:rPr>
              <w:t>BOMBO 30X16</w:t>
            </w:r>
          </w:p>
        </w:tc>
        <w:tc>
          <w:tcPr>
            <w:tcW w:type="dxa" w:w="2835"/>
          </w:tcPr>
          <w:p>
            <w:r>
              <w:t>Instrumento Musical - Percursão Instrumento Musical - Percursão Tipo: Bombo, Material: Alumínio, Componentes: Com Talabarte, Tamanho: 22 X 30CM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R$ 401,46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R$ 1.605,83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8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LUEN</w:t>
            </w:r>
          </w:p>
        </w:tc>
        <w:tc>
          <w:tcPr>
            <w:tcW w:type="dxa" w:w="2835"/>
          </w:tcPr>
          <w:p>
            <w:r>
              <w:rPr>
                <w:b/>
              </w:rPr>
              <w:t>BOMBO 30X16</w:t>
            </w:r>
          </w:p>
        </w:tc>
        <w:tc>
          <w:tcPr>
            <w:tcW w:type="dxa" w:w="2835"/>
          </w:tcPr>
          <w:p>
            <w:r>
              <w:t>Instrumento Musical - Percursão Instrumento Musical - Percursão Tipo: Bombo, Material: Alumínio, Componentes: Com Talabarte, Tamanho: 22 X 30CM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R$ 401,46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R$ 1.605,83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9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LUEN</w:t>
            </w:r>
          </w:p>
        </w:tc>
        <w:tc>
          <w:tcPr>
            <w:tcW w:type="dxa" w:w="2835"/>
          </w:tcPr>
          <w:p>
            <w:r>
              <w:rPr>
                <w:b/>
              </w:rPr>
              <w:t>BOMBO 30X16</w:t>
            </w:r>
          </w:p>
        </w:tc>
        <w:tc>
          <w:tcPr>
            <w:tcW w:type="dxa" w:w="2835"/>
          </w:tcPr>
          <w:p>
            <w:r>
              <w:t>Instrumento Musical - Percursão Instrumento Musical - Percursão Tipo: Bombo, Material: Alumínio, Componentes: Com Talabarte, Tamanho: 22 X 30CM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R$ 401,46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R$ 1.605,83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10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Jogo</w:t>
            </w:r>
          </w:p>
        </w:tc>
        <w:tc>
          <w:tcPr>
            <w:tcW w:type="dxa" w:w="1843"/>
          </w:tcPr>
          <w:p>
            <w:r>
              <w:rPr>
                <w:b/>
              </w:rPr>
              <w:t>XPRO</w:t>
            </w:r>
          </w:p>
        </w:tc>
        <w:tc>
          <w:tcPr>
            <w:tcW w:type="dxa" w:w="2835"/>
          </w:tcPr>
          <w:p>
            <w:r>
              <w:rPr>
                <w:b/>
              </w:rPr>
              <w:t>KIT P2</w:t>
            </w:r>
          </w:p>
        </w:tc>
        <w:tc>
          <w:tcPr>
            <w:tcW w:type="dxa" w:w="2835"/>
          </w:tcPr>
          <w:p>
            <w:r>
              <w:t>Instrumento Musical - Percursão Instrumento Musical - Percursão Tipo: Prato, Material: Bronze, Componentes: 2 Pratos, Tamanho: 18POL, Características Adicionais: Correias Em Couro E Protetores De Mão.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R$ 507,65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R$ 2.030,62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11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Jogo</w:t>
            </w:r>
          </w:p>
        </w:tc>
        <w:tc>
          <w:tcPr>
            <w:tcW w:type="dxa" w:w="1843"/>
          </w:tcPr>
          <w:p>
            <w:r>
              <w:rPr>
                <w:b/>
              </w:rPr>
              <w:t>XPRO</w:t>
            </w:r>
          </w:p>
        </w:tc>
        <w:tc>
          <w:tcPr>
            <w:tcW w:type="dxa" w:w="2835"/>
          </w:tcPr>
          <w:p>
            <w:r>
              <w:rPr>
                <w:b/>
              </w:rPr>
              <w:t>KIT P1</w:t>
            </w:r>
          </w:p>
        </w:tc>
        <w:tc>
          <w:tcPr>
            <w:tcW w:type="dxa" w:w="2835"/>
          </w:tcPr>
          <w:p>
            <w:r>
              <w:t>Instrumento Musical - Percursão Instrumento Musical - Percursão Tipo: Prato, Material: Bronze, Componentes: 2 Pratos, Tamanho: 18POL, Características Adicionais: Correias Em Couro E Protetores De Mão.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R$ 722,93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R$ 2.891,70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12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10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Jogo</w:t>
            </w:r>
          </w:p>
        </w:tc>
        <w:tc>
          <w:tcPr>
            <w:tcW w:type="dxa" w:w="1843"/>
          </w:tcPr>
          <w:p>
            <w:r>
              <w:rPr>
                <w:b/>
              </w:rPr>
              <w:t>LUEN</w:t>
            </w:r>
          </w:p>
        </w:tc>
        <w:tc>
          <w:tcPr>
            <w:tcW w:type="dxa" w:w="2835"/>
          </w:tcPr>
          <w:p>
            <w:r>
              <w:rPr>
                <w:b/>
              </w:rPr>
              <w:t>BAQUETA SURDO 305 MM PAR MADEIRA</w:t>
            </w:r>
          </w:p>
        </w:tc>
        <w:tc>
          <w:tcPr>
            <w:tcW w:type="dxa" w:w="2835"/>
          </w:tcPr>
          <w:p>
            <w:r>
              <w:t>Peças E Acessórios Instrumento Musical Peças E Acessórios Instrumento Musical Tipo: Baqueta, Aplicação: Bombo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R$ 27,37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R$ 273,72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13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10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Jogo</w:t>
            </w:r>
          </w:p>
        </w:tc>
        <w:tc>
          <w:tcPr>
            <w:tcW w:type="dxa" w:w="1843"/>
          </w:tcPr>
          <w:p>
            <w:r>
              <w:rPr>
                <w:b/>
              </w:rPr>
              <w:t>LUEN</w:t>
            </w:r>
          </w:p>
        </w:tc>
        <w:tc>
          <w:tcPr>
            <w:tcW w:type="dxa" w:w="2835"/>
          </w:tcPr>
          <w:p>
            <w:r>
              <w:rPr>
                <w:b/>
              </w:rPr>
              <w:t>BAQUETA SURDO 305 MM PAR MADEIRA</w:t>
            </w:r>
          </w:p>
        </w:tc>
        <w:tc>
          <w:tcPr>
            <w:tcW w:type="dxa" w:w="2835"/>
          </w:tcPr>
          <w:p>
            <w:r>
              <w:t>Peças E Acessórios Instrumento Musical Peças E Acessórios Instrumento Musical Tipo: Baqueta, Aplicação: Bombo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R$ 27,37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R$ 273,72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14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30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LUEN</w:t>
            </w:r>
          </w:p>
        </w:tc>
        <w:tc>
          <w:tcPr>
            <w:tcW w:type="dxa" w:w="2835"/>
          </w:tcPr>
          <w:p>
            <w:r>
              <w:rPr>
                <w:b/>
              </w:rPr>
              <w:t>BAQUETA REPIQUE PONTA NYLON PAR</w:t>
            </w:r>
          </w:p>
        </w:tc>
        <w:tc>
          <w:tcPr>
            <w:tcW w:type="dxa" w:w="2835"/>
          </w:tcPr>
          <w:p>
            <w:r>
              <w:t>Peças E Acessórios Instrumento Musical Peças E Acessórios Instrumento Musical Tipo: Baqueta, Aplicação: Lira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R$ 25,28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R$ 758,27</w:t>
            </w:r>
          </w:p>
        </w:tc>
      </w:tr>
      <w:tr>
        <w:tc>
          <w:tcPr>
            <w:tcW w:type="dxa" w:w="1560"/>
          </w:tcPr>
          <w:p>
            <w:r/>
          </w:p>
        </w:tc>
        <w:tc>
          <w:tcPr>
            <w:tcW w:type="dxa" w:w="1276"/>
          </w:tcPr>
          <w:p>
            <w:r/>
          </w:p>
        </w:tc>
        <w:tc>
          <w:tcPr>
            <w:tcW w:type="dxa" w:w="1134"/>
          </w:tcPr>
          <w:p>
            <w:r/>
          </w:p>
        </w:tc>
        <w:tc>
          <w:tcPr>
            <w:tcW w:type="dxa" w:w="1843"/>
          </w:tcPr>
          <w:p>
            <w:r/>
          </w:p>
        </w:tc>
        <w:tc>
          <w:tcPr>
            <w:tcW w:type="dxa" w:w="2835"/>
          </w:tcPr>
          <w:p>
            <w:r/>
          </w:p>
        </w:tc>
        <w:tc>
          <w:tcPr>
            <w:tcW w:type="dxa" w:w="2835"/>
          </w:tcPr>
          <w:p>
            <w:pPr>
              <w:jc w:val="center"/>
            </w:pPr>
            <w:r>
              <w:rPr>
                <w:b/>
              </w:rPr>
              <w:t>TOTAL GERAL</w:t>
            </w:r>
          </w:p>
        </w:tc>
        <w:tc>
          <w:tcPr>
            <w:tcW w:type="dxa" w:w="2551"/>
          </w:tcPr>
          <w:p>
            <w:r/>
          </w:p>
        </w:tc>
        <w:tc>
          <w:tcPr>
            <w:tcW w:type="dxa" w:w="1985"/>
          </w:tcPr>
          <w:p>
            <w:pPr>
              <w:jc w:val="center"/>
            </w:pPr>
            <w:r>
              <w:rPr>
                <w:b/>
              </w:rPr>
              <w:t>R$ 52.882,46</w:t>
            </w:r>
          </w:p>
        </w:tc>
      </w:tr>
    </w:tbl>
    <w:p w14:paraId="204F98B2" w14:textId="7ED16AAF" w:rsidR="003F6145" w:rsidRPr="00E548E0" w:rsidRDefault="003F6145" w:rsidP="009E2884">
      <w:pPr>
        <w:autoSpaceDE w:val="0"/>
        <w:autoSpaceDN w:val="0"/>
        <w:adjustRightInd w:val="0"/>
        <w:rPr>
          <w:rFonts w:eastAsia="Verdana-Bold" w:cstheme="minorHAnsi"/>
          <w:noProof/>
          <w:sz w:val="18"/>
          <w:szCs w:val="18"/>
          <w:u w:val="single"/>
          <w:lang w:val="pt-PT"/>
        </w:rPr>
      </w:pPr>
    </w:p>
    <w:p w14:paraId="0F37C9A7" w14:textId="2600B3A1" w:rsidR="00475635" w:rsidRDefault="00475635" w:rsidP="009E2884">
      <w:pPr>
        <w:autoSpaceDE w:val="0"/>
        <w:autoSpaceDN w:val="0"/>
        <w:adjustRightInd w:val="0"/>
        <w:rPr>
          <w:rFonts w:eastAsia="Verdana-Bold" w:cstheme="minorHAnsi"/>
          <w:noProof/>
          <w:sz w:val="18"/>
          <w:szCs w:val="18"/>
          <w:lang w:val="pt-PT"/>
        </w:rPr>
      </w:pPr>
    </w:p>
    <w:p w14:paraId="10A917CD" w14:textId="3A26CEE8" w:rsidR="00C13468" w:rsidRDefault="00CE1E91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  <w:r>
        <w:rPr>
          <w:rFonts w:eastAsia="Verdana-Bold" w:cstheme="minorHAnsi"/>
          <w:noProof/>
          <w:sz w:val="18"/>
          <w:szCs w:val="18"/>
          <w:lang w:val="pt-PT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575C993" wp14:editId="1C010FD9">
                <wp:simplePos x="0" y="0"/>
                <wp:positionH relativeFrom="margin">
                  <wp:posOffset>0</wp:posOffset>
                </wp:positionH>
                <wp:positionV relativeFrom="page">
                  <wp:posOffset>5353050</wp:posOffset>
                </wp:positionV>
                <wp:extent cx="5181600" cy="1066800"/>
                <wp:effectExtent l="0" t="0" r="0" b="0"/>
                <wp:wrapNone/>
                <wp:docPr id="908541726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81600" cy="1066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334E713" w14:textId="77777777" w:rsidR="00C75520" w:rsidRPr="001A340F" w:rsidRDefault="00C75520" w:rsidP="00C7552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</w:pPr>
                            <w:r w:rsidRPr="00B13211">
                              <w:rPr>
                                <w:rFonts w:eastAsia="Verdana-Bold" w:cstheme="minorHAnsi"/>
                                <w:color w:val="00B0F0"/>
                                <w:szCs w:val="16"/>
                                <w:lang w:val="pt-PT"/>
                              </w:rPr>
                              <w:t>*</w:t>
                            </w:r>
                            <w:r w:rsidRPr="001A340F"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  <w:t xml:space="preserve">Nos preços acima estão inclusas todas as despesas com impostos, fretes taxas, descargas e quaisquer outras que incidam direta ou indiretamente no fornecimento dos materiais desta licitação.  </w:t>
                            </w:r>
                            <w:r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  <w:br/>
                            </w:r>
                            <w:r w:rsidRPr="00B13211">
                              <w:rPr>
                                <w:rFonts w:eastAsia="Verdana-Bold" w:cstheme="minorHAnsi"/>
                                <w:color w:val="00B0F0"/>
                                <w:szCs w:val="16"/>
                                <w:lang w:val="pt-PT"/>
                              </w:rPr>
                              <w:t>*</w:t>
                            </w:r>
                            <w:r w:rsidRPr="001A340F"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  <w:t xml:space="preserve"> A entrega dos materiais será feita no local determinado pelo Órgão Licitante </w:t>
                            </w:r>
                            <w:r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  <w:br/>
                            </w:r>
                            <w:r w:rsidRPr="00B13211">
                              <w:rPr>
                                <w:rFonts w:eastAsia="Verdana-Bold" w:cstheme="minorHAnsi"/>
                                <w:color w:val="00B0F0"/>
                                <w:szCs w:val="16"/>
                                <w:lang w:val="pt-PT"/>
                              </w:rPr>
                              <w:t>**</w:t>
                            </w:r>
                            <w:r w:rsidRPr="001A340F"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  <w:t xml:space="preserve"> O prazo de validade da proposta não será inferior a 60 (trinta) dias, a contar da data de sua apresentação.</w:t>
                            </w:r>
                          </w:p>
                          <w:p w14:paraId="2F91A1CA" w14:textId="77777777" w:rsidR="00C75520" w:rsidRPr="001A340F" w:rsidRDefault="00C75520" w:rsidP="00C7552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</w:pPr>
                          </w:p>
                          <w:p w14:paraId="00F88CB7" w14:textId="77777777" w:rsidR="00C75520" w:rsidRPr="001A340F" w:rsidRDefault="00C75520" w:rsidP="00C7552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</w:pPr>
                            <w:r w:rsidRPr="001A340F"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  <w:t>- Dados Bancários:</w:t>
                            </w:r>
                          </w:p>
                          <w:p w14:paraId="5A3B0326" w14:textId="77777777" w:rsidR="00C75520" w:rsidRPr="001A340F" w:rsidRDefault="00C75520" w:rsidP="00C75520">
                            <w:pPr>
                              <w:pStyle w:val="PargrafodaLista"/>
                              <w:numPr>
                                <w:ilvl w:val="0"/>
                                <w:numId w:val="16"/>
                              </w:numPr>
                              <w:autoSpaceDE w:val="0"/>
                              <w:autoSpaceDN w:val="0"/>
                              <w:adjustRightInd w:val="0"/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</w:pPr>
                            <w:r w:rsidRPr="001A340F"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  <w:t>Banco do Brasil        (001) Agência: 4770-8    Conta Corrente: 106261-1</w:t>
                            </w:r>
                          </w:p>
                          <w:p w14:paraId="24F4AB43" w14:textId="77777777" w:rsidR="00C75520" w:rsidRPr="00475635" w:rsidRDefault="00C75520" w:rsidP="00C75520">
                            <w:pPr>
                              <w:pStyle w:val="PargrafodaLista"/>
                              <w:numPr>
                                <w:ilvl w:val="0"/>
                                <w:numId w:val="16"/>
                              </w:numPr>
                              <w:autoSpaceDE w:val="0"/>
                              <w:autoSpaceDN w:val="0"/>
                              <w:adjustRightInd w:val="0"/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</w:pPr>
                            <w:r w:rsidRPr="001A340F"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  <w:t xml:space="preserve">Caixa Econ. Federal  (104) Agencia: 04079     Conta Corrente: </w:t>
                            </w:r>
                            <w:r w:rsidRPr="001A340F"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BR"/>
                              </w:rPr>
                              <w:t>000577897543-7</w:t>
                            </w:r>
                          </w:p>
                          <w:p w14:paraId="72D8C9EC" w14:textId="77777777" w:rsidR="00475635" w:rsidRDefault="00475635" w:rsidP="0047563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</w:pPr>
                          </w:p>
                          <w:p w14:paraId="2D1F665E" w14:textId="77777777" w:rsidR="00475635" w:rsidRDefault="00475635" w:rsidP="0047563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</w:pPr>
                          </w:p>
                          <w:p w14:paraId="27511CC5" w14:textId="77777777" w:rsidR="00475635" w:rsidRDefault="00475635" w:rsidP="0047563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</w:pPr>
                          </w:p>
                          <w:p w14:paraId="62A6439F" w14:textId="77777777" w:rsidR="00475635" w:rsidRDefault="00475635" w:rsidP="0047563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</w:pPr>
                          </w:p>
                          <w:p w14:paraId="1EC0E499" w14:textId="77777777" w:rsidR="00475635" w:rsidRDefault="00475635" w:rsidP="0047563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</w:pPr>
                          </w:p>
                          <w:p w14:paraId="6A5D15BD" w14:textId="77777777" w:rsidR="00475635" w:rsidRDefault="00475635" w:rsidP="0047563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</w:pPr>
                          </w:p>
                          <w:p w14:paraId="01ED7738" w14:textId="77777777" w:rsidR="00475635" w:rsidRPr="00475635" w:rsidRDefault="00475635" w:rsidP="0047563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</w:pPr>
                          </w:p>
                          <w:p w14:paraId="157F2D76" w14:textId="77777777" w:rsidR="00C75520" w:rsidRPr="004B3CD2" w:rsidRDefault="00C75520">
                            <w:pPr>
                              <w:rPr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75C993" id="_x0000_s1027" type="#_x0000_t202" style="position:absolute;margin-left:0;margin-top:421.5pt;width:408pt;height:84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" filled="f" stroked="f" strokeweight=".5pt">
                <v:textbox>
                  <w:txbxContent>
                    <w:p w14:paraId="5334E713" w14:textId="77777777" w:rsidR="00C75520" w:rsidRPr="001A340F" w:rsidRDefault="00C75520" w:rsidP="00C75520">
                      <w:pPr>
                        <w:autoSpaceDE w:val="0"/>
                        <w:autoSpaceDN w:val="0"/>
                        <w:adjustRightInd w:val="0"/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</w:pPr>
                      <w:r w:rsidRPr="00B13211">
                        <w:rPr>
                          <w:rFonts w:eastAsia="Verdana-Bold" w:cstheme="minorHAnsi"/>
                          <w:color w:val="00B0F0"/>
                          <w:szCs w:val="16"/>
                          <w:lang w:val="pt-PT"/>
                        </w:rPr>
                        <w:t>*</w:t>
                      </w:r>
                      <w:r w:rsidRPr="001A340F"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  <w:t xml:space="preserve">Nos preços acima estão inclusas todas as despesas com impostos, fretes taxas, descargas e quaisquer outras que incidam direta ou indiretamente no fornecimento dos materiais desta licitação.  </w:t>
                      </w:r>
                      <w:r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  <w:br/>
                      </w:r>
                      <w:r w:rsidRPr="00B13211">
                        <w:rPr>
                          <w:rFonts w:eastAsia="Verdana-Bold" w:cstheme="minorHAnsi"/>
                          <w:color w:val="00B0F0"/>
                          <w:szCs w:val="16"/>
                          <w:lang w:val="pt-PT"/>
                        </w:rPr>
                        <w:t>*</w:t>
                      </w:r>
                      <w:r w:rsidRPr="001A340F"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  <w:t xml:space="preserve"> A entrega dos materiais será feita no local determinado pelo Órgão Licitante </w:t>
                      </w:r>
                      <w:r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  <w:br/>
                      </w:r>
                      <w:r w:rsidRPr="00B13211">
                        <w:rPr>
                          <w:rFonts w:eastAsia="Verdana-Bold" w:cstheme="minorHAnsi"/>
                          <w:color w:val="00B0F0"/>
                          <w:szCs w:val="16"/>
                          <w:lang w:val="pt-PT"/>
                        </w:rPr>
                        <w:t>**</w:t>
                      </w:r>
                      <w:r w:rsidRPr="001A340F"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  <w:t xml:space="preserve"> O prazo de validade da proposta não será inferior a 60 (trinta) dias, a contar da data de sua apresentação.</w:t>
                      </w:r>
                    </w:p>
                    <w:p w14:paraId="2F91A1CA" w14:textId="77777777" w:rsidR="00C75520" w:rsidRPr="001A340F" w:rsidRDefault="00C75520" w:rsidP="00C75520">
                      <w:pPr>
                        <w:autoSpaceDE w:val="0"/>
                        <w:autoSpaceDN w:val="0"/>
                        <w:adjustRightInd w:val="0"/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</w:pPr>
                    </w:p>
                    <w:p w14:paraId="00F88CB7" w14:textId="77777777" w:rsidR="00C75520" w:rsidRPr="001A340F" w:rsidRDefault="00C75520" w:rsidP="00C75520">
                      <w:pPr>
                        <w:autoSpaceDE w:val="0"/>
                        <w:autoSpaceDN w:val="0"/>
                        <w:adjustRightInd w:val="0"/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</w:pPr>
                      <w:r w:rsidRPr="001A340F"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  <w:t>- Dados Bancários:</w:t>
                      </w:r>
                    </w:p>
                    <w:p w14:paraId="5A3B0326" w14:textId="77777777" w:rsidR="00C75520" w:rsidRPr="001A340F" w:rsidRDefault="00C75520" w:rsidP="00C75520">
                      <w:pPr>
                        <w:pStyle w:val="PargrafodaLista"/>
                        <w:numPr>
                          <w:ilvl w:val="0"/>
                          <w:numId w:val="16"/>
                        </w:numPr>
                        <w:autoSpaceDE w:val="0"/>
                        <w:autoSpaceDN w:val="0"/>
                        <w:adjustRightInd w:val="0"/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</w:pPr>
                      <w:r w:rsidRPr="001A340F"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  <w:t>Banco do Brasil        (001) Agência: 4770-8    Conta Corrente: 106261-1</w:t>
                      </w:r>
                    </w:p>
                    <w:p w14:paraId="24F4AB43" w14:textId="77777777" w:rsidR="00C75520" w:rsidRPr="00475635" w:rsidRDefault="00C75520" w:rsidP="00C75520">
                      <w:pPr>
                        <w:pStyle w:val="PargrafodaLista"/>
                        <w:numPr>
                          <w:ilvl w:val="0"/>
                          <w:numId w:val="16"/>
                        </w:numPr>
                        <w:autoSpaceDE w:val="0"/>
                        <w:autoSpaceDN w:val="0"/>
                        <w:adjustRightInd w:val="0"/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</w:pPr>
                      <w:r w:rsidRPr="001A340F"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  <w:t xml:space="preserve">Caixa Econ. Federal  (104) Agencia: 04079     Conta Corrente: </w:t>
                      </w:r>
                      <w:r w:rsidRPr="001A340F"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BR"/>
                        </w:rPr>
                        <w:t>000577897543-7</w:t>
                      </w:r>
                    </w:p>
                    <w:p w14:paraId="72D8C9EC" w14:textId="77777777" w:rsidR="00475635" w:rsidRDefault="00475635" w:rsidP="00475635">
                      <w:pPr>
                        <w:autoSpaceDE w:val="0"/>
                        <w:autoSpaceDN w:val="0"/>
                        <w:adjustRightInd w:val="0"/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</w:pPr>
                    </w:p>
                    <w:p w14:paraId="2D1F665E" w14:textId="77777777" w:rsidR="00475635" w:rsidRDefault="00475635" w:rsidP="00475635">
                      <w:pPr>
                        <w:autoSpaceDE w:val="0"/>
                        <w:autoSpaceDN w:val="0"/>
                        <w:adjustRightInd w:val="0"/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</w:pPr>
                    </w:p>
                    <w:p w14:paraId="27511CC5" w14:textId="77777777" w:rsidR="00475635" w:rsidRDefault="00475635" w:rsidP="00475635">
                      <w:pPr>
                        <w:autoSpaceDE w:val="0"/>
                        <w:autoSpaceDN w:val="0"/>
                        <w:adjustRightInd w:val="0"/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</w:pPr>
                    </w:p>
                    <w:p w14:paraId="62A6439F" w14:textId="77777777" w:rsidR="00475635" w:rsidRDefault="00475635" w:rsidP="00475635">
                      <w:pPr>
                        <w:autoSpaceDE w:val="0"/>
                        <w:autoSpaceDN w:val="0"/>
                        <w:adjustRightInd w:val="0"/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</w:pPr>
                    </w:p>
                    <w:p w14:paraId="1EC0E499" w14:textId="77777777" w:rsidR="00475635" w:rsidRDefault="00475635" w:rsidP="00475635">
                      <w:pPr>
                        <w:autoSpaceDE w:val="0"/>
                        <w:autoSpaceDN w:val="0"/>
                        <w:adjustRightInd w:val="0"/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</w:pPr>
                    </w:p>
                    <w:p w14:paraId="6A5D15BD" w14:textId="77777777" w:rsidR="00475635" w:rsidRDefault="00475635" w:rsidP="00475635">
                      <w:pPr>
                        <w:autoSpaceDE w:val="0"/>
                        <w:autoSpaceDN w:val="0"/>
                        <w:adjustRightInd w:val="0"/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</w:pPr>
                    </w:p>
                    <w:p w14:paraId="01ED7738" w14:textId="77777777" w:rsidR="00475635" w:rsidRPr="00475635" w:rsidRDefault="00475635" w:rsidP="00475635">
                      <w:pPr>
                        <w:autoSpaceDE w:val="0"/>
                        <w:autoSpaceDN w:val="0"/>
                        <w:adjustRightInd w:val="0"/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</w:pPr>
                    </w:p>
                    <w:p w14:paraId="157F2D76" w14:textId="77777777" w:rsidR="00C75520" w:rsidRPr="004B3CD2" w:rsidRDefault="00C75520">
                      <w:pPr>
                        <w:rPr>
                          <w:lang w:val="pt-BR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0961E99B" w14:textId="77777777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4BE77822" w14:textId="47645D41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1F4616AA" w14:textId="1B3A5BC1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59322B1B" w14:textId="71AEA39A" w:rsidR="007E60E6" w:rsidRPr="006540E2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u w:val="single"/>
          <w:lang w:val="pt-PT"/>
        </w:rPr>
      </w:pPr>
    </w:p>
    <w:p w14:paraId="1A89190C" w14:textId="38F2298F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7360542B" w14:textId="30DF7D75" w:rsidR="00022745" w:rsidRPr="00022745" w:rsidRDefault="00022745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BD496DC" w14:textId="38C44368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FDB6DBC" w14:textId="58CA92D1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4F25B25" w14:textId="5BDAA6EB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52BAE331" w14:textId="79DF8386" w:rsidR="007E60E6" w:rsidRPr="00022745" w:rsidRDefault="003B35AF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  <w:r>
        <w:rPr>
          <w:rFonts w:eastAsia="Verdana-Bold" w:cstheme="minorHAnsi"/>
          <w:sz w:val="18"/>
          <w:szCs w:val="18"/>
        </w:rPr>
        <w:t>–</w:t>
      </w:r>
    </w:p>
    <w:p w14:paraId="3DEEB7E9" w14:textId="1DD3E3EF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A9E5842" w14:textId="33436535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A93A466" w14:textId="6AC75F9E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6715132B" w14:textId="1AF8C3AF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E4DB710" w14:textId="3C6940DE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E4218AE" w14:textId="7174F3B3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6698C2E6" w14:textId="143C3049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181769DA" w14:textId="76B30CAF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364ADA9" w14:textId="7C44078B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45B5279" w14:textId="33AB29BA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08D9DC29" w14:textId="016180A6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C9CB541" w14:textId="64472F07" w:rsidR="007E60E6" w:rsidRPr="00022745" w:rsidRDefault="009A79C2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  <w:r>
        <w:rPr>
          <w:rFonts w:eastAsia="Verdana-Bold" w:cstheme="minorHAnsi"/>
          <w:noProof/>
          <w:sz w:val="18"/>
          <w:szCs w:val="18"/>
        </w:rPr>
        <w:t xml:space="preserve">                                      </w:t>
      </w:r>
    </w:p>
    <w:p w14:paraId="1E116AE2" w14:textId="06D32E1C" w:rsidR="00180B89" w:rsidRDefault="00180B89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8E258D4" w14:textId="5800F780" w:rsidR="00792C5F" w:rsidRDefault="00792C5F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5F0A7F4" w14:textId="42CE5BB6" w:rsidR="00792C5F" w:rsidRDefault="00792C5F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3A5EC0A7" w14:textId="699F7146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1DC35E5C" w14:textId="2DA01C53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1D2A2C5" w14:textId="3869DCF2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BFE9CDC" w14:textId="171D7D0C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CF295A8" w14:textId="68D09AA5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269A52E1" w14:textId="77777777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4F84973B" w14:textId="77777777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4F1BACD3" w14:textId="77777777" w:rsidR="005C1898" w:rsidRDefault="005C1898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sectPr w:rsidR="005C1898" w:rsidSect="00C75520">
      <w:headerReference w:type="default" r:id="rId13"/>
      <w:footerReference w:type="default" r:id="rId14"/>
      <w:pgSz w:w="16840" w:h="11907" w:orient="landscape" w:code="9"/>
      <w:pgMar w:top="720" w:right="720" w:bottom="720" w:left="720" w:header="454" w:footer="45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A273F7" w14:textId="77777777" w:rsidR="005276C1" w:rsidRDefault="005276C1" w:rsidP="00C371B1">
      <w:r>
        <w:separator/>
      </w:r>
    </w:p>
  </w:endnote>
  <w:endnote w:type="continuationSeparator" w:id="0">
    <w:p w14:paraId="286A9EC4" w14:textId="77777777" w:rsidR="005276C1" w:rsidRDefault="005276C1" w:rsidP="00C371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-Bold">
    <w:altName w:val="Klee One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07911A" w14:textId="4FB7D641" w:rsidR="00C371B1" w:rsidRPr="00A07088" w:rsidRDefault="00ED33D5" w:rsidP="00ED33D5">
    <w:pPr>
      <w:pStyle w:val="Rodap"/>
      <w:rPr>
        <w:sz w:val="18"/>
        <w:szCs w:val="18"/>
        <w:lang w:val="pt-BR"/>
      </w:rPr>
    </w:pPr>
    <w:r w:rsidRPr="00A07088">
      <w:rPr>
        <w:sz w:val="18"/>
        <w:szCs w:val="18"/>
        <w:lang w:val="pt-BR"/>
      </w:rPr>
      <w:t xml:space="preserve">ARTE COMERCIAL LTDA – </w:t>
    </w:r>
    <w:r w:rsidR="00794BD0" w:rsidRPr="00A07088">
      <w:rPr>
        <w:sz w:val="18"/>
        <w:szCs w:val="18"/>
        <w:lang w:val="pt-BR"/>
      </w:rPr>
      <w:t xml:space="preserve">Av. Esperança, 808 </w:t>
    </w:r>
    <w:r w:rsidR="007E7419" w:rsidRPr="00A07088">
      <w:rPr>
        <w:sz w:val="18"/>
        <w:szCs w:val="18"/>
        <w:lang w:val="pt-BR"/>
      </w:rPr>
      <w:t>apto</w:t>
    </w:r>
    <w:r w:rsidR="00794BD0" w:rsidRPr="00A07088">
      <w:rPr>
        <w:sz w:val="18"/>
        <w:szCs w:val="18"/>
        <w:lang w:val="pt-BR"/>
      </w:rPr>
      <w:t xml:space="preserve"> 71 Centro</w:t>
    </w:r>
    <w:r w:rsidRPr="00A07088">
      <w:rPr>
        <w:sz w:val="18"/>
        <w:szCs w:val="18"/>
        <w:lang w:val="pt-BR"/>
      </w:rPr>
      <w:t xml:space="preserve"> -Guarulhos/SP – cep: 07</w:t>
    </w:r>
    <w:r w:rsidR="00794BD0" w:rsidRPr="00A07088">
      <w:rPr>
        <w:sz w:val="18"/>
        <w:szCs w:val="18"/>
        <w:lang w:val="pt-BR"/>
      </w:rPr>
      <w:t>095-005</w:t>
    </w:r>
  </w:p>
  <w:p w14:paraId="4291ADD1" w14:textId="0D6571DD" w:rsidR="003C7B58" w:rsidRPr="00A07088" w:rsidRDefault="00E54069" w:rsidP="00ED33D5">
    <w:pPr>
      <w:pStyle w:val="Rodap"/>
      <w:rPr>
        <w:sz w:val="18"/>
        <w:szCs w:val="18"/>
        <w:lang w:val="pt-BR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65B0CDE8" wp14:editId="39062B0B">
          <wp:simplePos x="0" y="0"/>
          <wp:positionH relativeFrom="leftMargin">
            <wp:posOffset>415568</wp:posOffset>
          </wp:positionH>
          <wp:positionV relativeFrom="paragraph">
            <wp:posOffset>115570</wp:posOffset>
          </wp:positionV>
          <wp:extent cx="165517" cy="165517"/>
          <wp:effectExtent l="0" t="0" r="6350" b="6350"/>
          <wp:wrapNone/>
          <wp:docPr id="1630311536" name="Imagem 5" descr="logotipo do whatsapp png, ícone do whatsapp png, whatsapp ..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tipo do whatsapp png, ícone do whatsapp png, whatsapp ..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517" cy="16551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D33D5" w:rsidRPr="00A07088">
      <w:rPr>
        <w:sz w:val="18"/>
        <w:szCs w:val="18"/>
        <w:lang w:val="pt-BR"/>
      </w:rPr>
      <w:t xml:space="preserve">CNPJ: 05.019519/0001-35   </w:t>
    </w:r>
    <w:r w:rsidR="00FE0034" w:rsidRPr="00A07088">
      <w:rPr>
        <w:sz w:val="18"/>
        <w:szCs w:val="18"/>
        <w:lang w:val="pt-BR"/>
      </w:rPr>
      <w:t>Insc. Estadual:</w:t>
    </w:r>
    <w:r w:rsidR="00ED33D5" w:rsidRPr="00A07088">
      <w:rPr>
        <w:sz w:val="18"/>
        <w:szCs w:val="18"/>
        <w:lang w:val="pt-BR"/>
      </w:rPr>
      <w:t xml:space="preserve"> </w:t>
    </w:r>
    <w:r w:rsidR="00FE0034" w:rsidRPr="00A07088">
      <w:rPr>
        <w:sz w:val="18"/>
        <w:szCs w:val="18"/>
        <w:lang w:val="pt-BR"/>
      </w:rPr>
      <w:t xml:space="preserve">336.688.431.110 - e-mail: </w:t>
    </w:r>
    <w:r w:rsidR="005F4244">
      <w:fldChar w:fldCharType="begin"/>
    </w:r>
    <w:r w:rsidR="005F4244" w:rsidRPr="009241EA">
      <w:rPr>
        <w:lang w:val="pt-BR"/>
      </w:rPr>
      <w:instrText>HYPERLINK "mailto:pietro@artecomercialbrasil.com.br"</w:instrText>
    </w:r>
    <w:r w:rsidR="005F4244">
      <w:fldChar w:fldCharType="separate"/>
    </w:r>
    <w:r w:rsidR="005F4244" w:rsidRPr="00DD162E">
      <w:rPr>
        <w:rStyle w:val="Hyperlink"/>
        <w:sz w:val="18"/>
        <w:szCs w:val="18"/>
        <w:lang w:val="pt-BR"/>
      </w:rPr>
      <w:t>pietro@artecomercialbrasil.com.br</w:t>
    </w:r>
    <w:r w:rsidR="005F4244">
      <w:fldChar w:fldCharType="end"/>
    </w:r>
    <w:r w:rsidR="005F4244">
      <w:rPr>
        <w:sz w:val="18"/>
        <w:szCs w:val="18"/>
        <w:lang w:val="pt-BR"/>
      </w:rPr>
      <w:t xml:space="preserve"> </w:t>
    </w:r>
  </w:p>
  <w:p w14:paraId="75DDA385" w14:textId="3CAE0D61" w:rsidR="00ED33D5" w:rsidRPr="00A07088" w:rsidRDefault="00E54069" w:rsidP="00ED33D5">
    <w:pPr>
      <w:pStyle w:val="Rodap"/>
      <w:rPr>
        <w:sz w:val="18"/>
        <w:szCs w:val="18"/>
        <w:lang w:val="pt-BR"/>
      </w:rPr>
    </w:pPr>
    <w:r>
      <w:rPr>
        <w:sz w:val="18"/>
        <w:szCs w:val="18"/>
        <w:lang w:val="pt-BR"/>
      </w:rPr>
      <w:t xml:space="preserve">   </w:t>
    </w:r>
    <w:r w:rsidR="00D441E2">
      <w:rPr>
        <w:sz w:val="18"/>
        <w:szCs w:val="18"/>
        <w:lang w:val="pt-BR"/>
      </w:rPr>
      <w:t>Whatsapp:</w:t>
    </w:r>
    <w:r w:rsidR="00FE0034" w:rsidRPr="00A07088">
      <w:rPr>
        <w:sz w:val="18"/>
        <w:szCs w:val="18"/>
        <w:lang w:val="pt-BR"/>
      </w:rPr>
      <w:t xml:space="preserve"> </w:t>
    </w:r>
    <w:r w:rsidR="00D441E2">
      <w:rPr>
        <w:sz w:val="18"/>
        <w:szCs w:val="18"/>
        <w:lang w:val="pt-BR"/>
      </w:rPr>
      <w:t>+55 11 99410-3374</w:t>
    </w:r>
    <w:r w:rsidR="00D6589D">
      <w:rPr>
        <w:sz w:val="18"/>
        <w:szCs w:val="18"/>
        <w:lang w:val="pt-BR"/>
      </w:rPr>
      <w:t xml:space="preserve">     </w:t>
    </w:r>
    <w:hyperlink r:id="rId2" w:history="1">
      <w:r w:rsidR="005F4244" w:rsidRPr="00DD162E">
        <w:rPr>
          <w:rStyle w:val="Hyperlink"/>
          <w:sz w:val="18"/>
          <w:szCs w:val="18"/>
          <w:lang w:val="pt-BR"/>
        </w:rPr>
        <w:t>http://wa.me/5511994103374</w:t>
      </w:r>
    </w:hyperlink>
    <w:r w:rsidR="00D6589D">
      <w:rPr>
        <w:sz w:val="18"/>
        <w:szCs w:val="18"/>
        <w:lang w:val="pt-BR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44096F" w14:textId="77777777" w:rsidR="005276C1" w:rsidRDefault="005276C1" w:rsidP="00C371B1">
      <w:r>
        <w:separator/>
      </w:r>
    </w:p>
  </w:footnote>
  <w:footnote w:type="continuationSeparator" w:id="0">
    <w:p w14:paraId="3DA34C8E" w14:textId="77777777" w:rsidR="005276C1" w:rsidRDefault="005276C1" w:rsidP="00C371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5732FE" w14:textId="449A90A6" w:rsidR="00141542" w:rsidRPr="00547E48" w:rsidRDefault="00D635A1" w:rsidP="00547E48">
    <w:pPr>
      <w:pStyle w:val="Cabealho"/>
    </w:pPr>
    <w:r w:rsidRPr="00F224ED">
      <w:rPr>
        <w:noProof/>
        <w:color w:val="7F7F7F" w:themeColor="text1" w:themeTint="80"/>
      </w:rPr>
      <w:drawing>
        <wp:inline distT="0" distB="0" distL="0" distR="0" wp14:anchorId="78AC1561" wp14:editId="7CBD2BB6">
          <wp:extent cx="777240" cy="339395"/>
          <wp:effectExtent l="0" t="0" r="3810" b="3810"/>
          <wp:docPr id="1953171330" name="Imagem 7" descr="Desenho com traços pretos em fundo branco&#10;&#10;O conteúdo gerado por IA pode estar incorre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53171330" name="Imagem 7" descr="Desenho com traços pretos em fundo branco&#10;&#10;O conteúdo gerado por IA pode estar incorreto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2332" cy="35035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7D15E4" w:rsidRPr="00F224ED">
      <w:rPr>
        <w:noProof/>
        <w:color w:val="7F7F7F" w:themeColor="text1" w:themeTint="80"/>
      </w:rPr>
      <w:drawing>
        <wp:inline distT="0" distB="0" distL="0" distR="0" wp14:anchorId="535AEC79" wp14:editId="4F5E1D7D">
          <wp:extent cx="1209040" cy="381000"/>
          <wp:effectExtent l="0" t="0" r="0" b="0"/>
          <wp:docPr id="354906381" name="Imagem 4" descr="Text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54906381" name="Imagem 4" descr="Text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8312" cy="38392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7D15E4" w:rsidRPr="00F224ED">
      <w:rPr>
        <w:noProof/>
        <w:color w:val="7F7F7F" w:themeColor="text1" w:themeTint="80"/>
      </w:rPr>
      <w:drawing>
        <wp:inline distT="0" distB="0" distL="0" distR="0" wp14:anchorId="40925578" wp14:editId="0827373C">
          <wp:extent cx="1287780" cy="405813"/>
          <wp:effectExtent l="0" t="0" r="0" b="0"/>
          <wp:docPr id="305658826" name="Imagem 5" descr="Logotip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5658826" name="Imagem 5" descr="Logotip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94273" cy="40785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336755" w:rsidRPr="00F224ED">
      <w:rPr>
        <w:noProof/>
        <w:color w:val="7F7F7F" w:themeColor="text1" w:themeTint="80"/>
      </w:rPr>
      <w:drawing>
        <wp:inline distT="0" distB="0" distL="0" distR="0" wp14:anchorId="39D81AD5" wp14:editId="6FD4273F">
          <wp:extent cx="1181100" cy="372195"/>
          <wp:effectExtent l="0" t="0" r="0" b="0"/>
          <wp:docPr id="1356615598" name="Imagem 6" descr="Logotip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56615598" name="Imagem 6" descr="Logotip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94453" cy="37640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F224ED">
      <w:rPr>
        <w:noProof/>
        <w:color w:val="7F7F7F" w:themeColor="text1" w:themeTint="80"/>
      </w:rPr>
      <w:drawing>
        <wp:inline distT="0" distB="0" distL="0" distR="0" wp14:anchorId="060EAADF" wp14:editId="7BBDD984">
          <wp:extent cx="1234440" cy="389004"/>
          <wp:effectExtent l="0" t="0" r="0" b="0"/>
          <wp:docPr id="1407504856" name="Imagem 3" descr="Desenho com traços pretos em fundo branco&#10;&#10;Descrição gerada automaticamente com confiança baix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07504856" name="Imagem 3" descr="Desenho com traços pretos em fundo branco&#10;&#10;Descrição gerada automaticamente com confiança baixa"/>
                  <pic:cNvPicPr>
                    <a:picLocks noChangeAspect="1" noChangeArrowheads="1"/>
                  </pic:cNvPicPr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3409" cy="39813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0532D1" w:rsidRPr="00CE28CC">
      <w:rPr>
        <w:noProof/>
        <w:highlight w:val="yellow"/>
      </w:rPr>
      <w:drawing>
        <wp:inline distT="0" distB="0" distL="0" distR="0" wp14:anchorId="3BE316D1" wp14:editId="1D803E90">
          <wp:extent cx="918945" cy="409516"/>
          <wp:effectExtent l="0" t="0" r="0" b="0"/>
          <wp:docPr id="856549441" name="Imagem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 rotWithShape="1">
                  <a:blip r:embed="rId6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7936" b="13063"/>
                  <a:stretch>
                    <a:fillRect/>
                  </a:stretch>
                </pic:blipFill>
                <pic:spPr bwMode="auto">
                  <a:xfrm>
                    <a:off x="0" y="0"/>
                    <a:ext cx="987609" cy="44011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alt="Logo placeholder" style="width:3in;height:3in;visibility:visible;mso-wrap-style:square" o:bullet="t">
        <v:imagedata r:id="rId1" o:title="Logo placeholder"/>
      </v:shape>
    </w:pict>
  </w:numPicBullet>
  <w:abstractNum w:abstractNumId="0" w15:restartNumberingAfterBreak="0">
    <w:nsid w:val="FFFFFF7C"/>
    <w:multiLevelType w:val="singleLevel"/>
    <w:tmpl w:val="8AA2F14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D1EB4B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4A44E1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28C740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2ECB13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9C8DF0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F0E7A6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05683B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774B28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B16C2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707DD3"/>
    <w:multiLevelType w:val="hybridMultilevel"/>
    <w:tmpl w:val="C8F289C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DD315DA"/>
    <w:multiLevelType w:val="hybridMultilevel"/>
    <w:tmpl w:val="F0B885D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E5A3F3D"/>
    <w:multiLevelType w:val="hybridMultilevel"/>
    <w:tmpl w:val="23BC29EE"/>
    <w:lvl w:ilvl="0" w:tplc="04C2F4F8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23484476"/>
    <w:multiLevelType w:val="hybridMultilevel"/>
    <w:tmpl w:val="B45238CE"/>
    <w:lvl w:ilvl="0" w:tplc="0416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AC5D4B"/>
    <w:multiLevelType w:val="multilevel"/>
    <w:tmpl w:val="86588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CE652BB"/>
    <w:multiLevelType w:val="multilevel"/>
    <w:tmpl w:val="51BC2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ECF03EB"/>
    <w:multiLevelType w:val="hybridMultilevel"/>
    <w:tmpl w:val="DA1889F0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1626736063">
    <w:abstractNumId w:val="12"/>
  </w:num>
  <w:num w:numId="2" w16cid:durableId="669405946">
    <w:abstractNumId w:val="9"/>
  </w:num>
  <w:num w:numId="3" w16cid:durableId="1117484370">
    <w:abstractNumId w:val="7"/>
  </w:num>
  <w:num w:numId="4" w16cid:durableId="394284428">
    <w:abstractNumId w:val="6"/>
  </w:num>
  <w:num w:numId="5" w16cid:durableId="1338727338">
    <w:abstractNumId w:val="5"/>
  </w:num>
  <w:num w:numId="6" w16cid:durableId="687801212">
    <w:abstractNumId w:val="4"/>
  </w:num>
  <w:num w:numId="7" w16cid:durableId="874779535">
    <w:abstractNumId w:val="8"/>
  </w:num>
  <w:num w:numId="8" w16cid:durableId="910583904">
    <w:abstractNumId w:val="3"/>
  </w:num>
  <w:num w:numId="9" w16cid:durableId="1088891416">
    <w:abstractNumId w:val="2"/>
  </w:num>
  <w:num w:numId="10" w16cid:durableId="1255169920">
    <w:abstractNumId w:val="1"/>
  </w:num>
  <w:num w:numId="11" w16cid:durableId="716441466">
    <w:abstractNumId w:val="0"/>
  </w:num>
  <w:num w:numId="12" w16cid:durableId="1147551082">
    <w:abstractNumId w:val="13"/>
  </w:num>
  <w:num w:numId="13" w16cid:durableId="1001084681">
    <w:abstractNumId w:val="15"/>
  </w:num>
  <w:num w:numId="14" w16cid:durableId="622539005">
    <w:abstractNumId w:val="11"/>
  </w:num>
  <w:num w:numId="15" w16cid:durableId="1073232909">
    <w:abstractNumId w:val="10"/>
  </w:num>
  <w:num w:numId="16" w16cid:durableId="1708137912">
    <w:abstractNumId w:val="16"/>
  </w:num>
  <w:num w:numId="17" w16cid:durableId="190024420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attachedTemplate r:id="rId1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3073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70D"/>
    <w:rsid w:val="00002266"/>
    <w:rsid w:val="0000256F"/>
    <w:rsid w:val="00002A0E"/>
    <w:rsid w:val="00005190"/>
    <w:rsid w:val="000052CF"/>
    <w:rsid w:val="00005767"/>
    <w:rsid w:val="000067FC"/>
    <w:rsid w:val="00006E3C"/>
    <w:rsid w:val="00007858"/>
    <w:rsid w:val="00010191"/>
    <w:rsid w:val="0001199D"/>
    <w:rsid w:val="0001209E"/>
    <w:rsid w:val="0001354F"/>
    <w:rsid w:val="0001564C"/>
    <w:rsid w:val="00015F42"/>
    <w:rsid w:val="00016039"/>
    <w:rsid w:val="000162EF"/>
    <w:rsid w:val="000176B8"/>
    <w:rsid w:val="000209AC"/>
    <w:rsid w:val="00020F35"/>
    <w:rsid w:val="00021833"/>
    <w:rsid w:val="0002207E"/>
    <w:rsid w:val="00022745"/>
    <w:rsid w:val="00023BC7"/>
    <w:rsid w:val="000249DC"/>
    <w:rsid w:val="00024F1C"/>
    <w:rsid w:val="000256D5"/>
    <w:rsid w:val="00025AF3"/>
    <w:rsid w:val="00027810"/>
    <w:rsid w:val="00027C17"/>
    <w:rsid w:val="000306CC"/>
    <w:rsid w:val="00031D70"/>
    <w:rsid w:val="000332FA"/>
    <w:rsid w:val="00033F9A"/>
    <w:rsid w:val="0003459E"/>
    <w:rsid w:val="000348E1"/>
    <w:rsid w:val="00035123"/>
    <w:rsid w:val="000352DF"/>
    <w:rsid w:val="0003665B"/>
    <w:rsid w:val="000367F3"/>
    <w:rsid w:val="00037BD2"/>
    <w:rsid w:val="00044169"/>
    <w:rsid w:val="00051491"/>
    <w:rsid w:val="000529B6"/>
    <w:rsid w:val="00052FCA"/>
    <w:rsid w:val="000532D1"/>
    <w:rsid w:val="00055D34"/>
    <w:rsid w:val="00060F25"/>
    <w:rsid w:val="000618DC"/>
    <w:rsid w:val="00064765"/>
    <w:rsid w:val="000653AC"/>
    <w:rsid w:val="00065619"/>
    <w:rsid w:val="000708B6"/>
    <w:rsid w:val="000720C6"/>
    <w:rsid w:val="000721FE"/>
    <w:rsid w:val="000725B8"/>
    <w:rsid w:val="000739F1"/>
    <w:rsid w:val="00075515"/>
    <w:rsid w:val="00076D18"/>
    <w:rsid w:val="00076ECA"/>
    <w:rsid w:val="000808ED"/>
    <w:rsid w:val="00080D1A"/>
    <w:rsid w:val="000811C6"/>
    <w:rsid w:val="00081CD4"/>
    <w:rsid w:val="00084C8A"/>
    <w:rsid w:val="000861A2"/>
    <w:rsid w:val="000879D3"/>
    <w:rsid w:val="00087A38"/>
    <w:rsid w:val="00090845"/>
    <w:rsid w:val="00090BDA"/>
    <w:rsid w:val="000911DB"/>
    <w:rsid w:val="000925FC"/>
    <w:rsid w:val="00093031"/>
    <w:rsid w:val="00094097"/>
    <w:rsid w:val="000951CF"/>
    <w:rsid w:val="000953FF"/>
    <w:rsid w:val="00095B35"/>
    <w:rsid w:val="0009674E"/>
    <w:rsid w:val="00097502"/>
    <w:rsid w:val="000A24B5"/>
    <w:rsid w:val="000A28F2"/>
    <w:rsid w:val="000A3653"/>
    <w:rsid w:val="000A3C72"/>
    <w:rsid w:val="000A4343"/>
    <w:rsid w:val="000A6A0A"/>
    <w:rsid w:val="000B0E4D"/>
    <w:rsid w:val="000B154B"/>
    <w:rsid w:val="000B1840"/>
    <w:rsid w:val="000B1C34"/>
    <w:rsid w:val="000B1E44"/>
    <w:rsid w:val="000B3828"/>
    <w:rsid w:val="000B4555"/>
    <w:rsid w:val="000B6C26"/>
    <w:rsid w:val="000B7EB2"/>
    <w:rsid w:val="000C142B"/>
    <w:rsid w:val="000C22D0"/>
    <w:rsid w:val="000C2383"/>
    <w:rsid w:val="000C2FCB"/>
    <w:rsid w:val="000C37C6"/>
    <w:rsid w:val="000C4080"/>
    <w:rsid w:val="000C4880"/>
    <w:rsid w:val="000C7100"/>
    <w:rsid w:val="000C7E04"/>
    <w:rsid w:val="000D2035"/>
    <w:rsid w:val="000D48C9"/>
    <w:rsid w:val="000D49E0"/>
    <w:rsid w:val="000D5842"/>
    <w:rsid w:val="000D5F5A"/>
    <w:rsid w:val="000D686C"/>
    <w:rsid w:val="000D76CC"/>
    <w:rsid w:val="000D7E19"/>
    <w:rsid w:val="000D7E97"/>
    <w:rsid w:val="000E042A"/>
    <w:rsid w:val="000E366E"/>
    <w:rsid w:val="000E3E7B"/>
    <w:rsid w:val="000E4177"/>
    <w:rsid w:val="000E4769"/>
    <w:rsid w:val="000E4CFE"/>
    <w:rsid w:val="000E550D"/>
    <w:rsid w:val="000E550F"/>
    <w:rsid w:val="000E5B12"/>
    <w:rsid w:val="000F0377"/>
    <w:rsid w:val="000F073E"/>
    <w:rsid w:val="000F1048"/>
    <w:rsid w:val="000F1983"/>
    <w:rsid w:val="000F33C1"/>
    <w:rsid w:val="000F5D7E"/>
    <w:rsid w:val="000F63FB"/>
    <w:rsid w:val="000F6B47"/>
    <w:rsid w:val="000F6F16"/>
    <w:rsid w:val="000F76EA"/>
    <w:rsid w:val="000F7D4F"/>
    <w:rsid w:val="00102865"/>
    <w:rsid w:val="001034F2"/>
    <w:rsid w:val="0010459A"/>
    <w:rsid w:val="00105D93"/>
    <w:rsid w:val="0010635B"/>
    <w:rsid w:val="00107584"/>
    <w:rsid w:val="00107938"/>
    <w:rsid w:val="00110E8B"/>
    <w:rsid w:val="001143BA"/>
    <w:rsid w:val="00114941"/>
    <w:rsid w:val="00116839"/>
    <w:rsid w:val="00116E6D"/>
    <w:rsid w:val="00120A53"/>
    <w:rsid w:val="00120D30"/>
    <w:rsid w:val="001216EE"/>
    <w:rsid w:val="001250EC"/>
    <w:rsid w:val="001256D2"/>
    <w:rsid w:val="0012720D"/>
    <w:rsid w:val="00132B15"/>
    <w:rsid w:val="00133B99"/>
    <w:rsid w:val="00135078"/>
    <w:rsid w:val="00135CF1"/>
    <w:rsid w:val="00135EA5"/>
    <w:rsid w:val="001361C4"/>
    <w:rsid w:val="00140EA0"/>
    <w:rsid w:val="001413F8"/>
    <w:rsid w:val="00141542"/>
    <w:rsid w:val="001420D4"/>
    <w:rsid w:val="0014244F"/>
    <w:rsid w:val="001425FA"/>
    <w:rsid w:val="001461B3"/>
    <w:rsid w:val="00150511"/>
    <w:rsid w:val="00151073"/>
    <w:rsid w:val="001528EC"/>
    <w:rsid w:val="001534C9"/>
    <w:rsid w:val="0015397C"/>
    <w:rsid w:val="00153A50"/>
    <w:rsid w:val="00154151"/>
    <w:rsid w:val="00157255"/>
    <w:rsid w:val="00162DA2"/>
    <w:rsid w:val="00163E54"/>
    <w:rsid w:val="001651EA"/>
    <w:rsid w:val="00167163"/>
    <w:rsid w:val="00170D9E"/>
    <w:rsid w:val="00173640"/>
    <w:rsid w:val="00174CF2"/>
    <w:rsid w:val="00175E1E"/>
    <w:rsid w:val="00176A34"/>
    <w:rsid w:val="00177AF3"/>
    <w:rsid w:val="00180B89"/>
    <w:rsid w:val="00180DF9"/>
    <w:rsid w:val="00181F40"/>
    <w:rsid w:val="001822CE"/>
    <w:rsid w:val="0018313F"/>
    <w:rsid w:val="001834F9"/>
    <w:rsid w:val="001857DA"/>
    <w:rsid w:val="001857E6"/>
    <w:rsid w:val="00185E9E"/>
    <w:rsid w:val="001870FB"/>
    <w:rsid w:val="00187C08"/>
    <w:rsid w:val="0019334B"/>
    <w:rsid w:val="00193B3F"/>
    <w:rsid w:val="00194149"/>
    <w:rsid w:val="00194269"/>
    <w:rsid w:val="001947BA"/>
    <w:rsid w:val="001955A1"/>
    <w:rsid w:val="00195D67"/>
    <w:rsid w:val="001A0BD9"/>
    <w:rsid w:val="001A17B4"/>
    <w:rsid w:val="001A2005"/>
    <w:rsid w:val="001A2930"/>
    <w:rsid w:val="001A3133"/>
    <w:rsid w:val="001A3327"/>
    <w:rsid w:val="001A340F"/>
    <w:rsid w:val="001A45D8"/>
    <w:rsid w:val="001A5EA7"/>
    <w:rsid w:val="001A6B82"/>
    <w:rsid w:val="001A7891"/>
    <w:rsid w:val="001A7AC3"/>
    <w:rsid w:val="001B1BA6"/>
    <w:rsid w:val="001B26CB"/>
    <w:rsid w:val="001B6556"/>
    <w:rsid w:val="001B75F4"/>
    <w:rsid w:val="001B7B72"/>
    <w:rsid w:val="001B7ECB"/>
    <w:rsid w:val="001C11C6"/>
    <w:rsid w:val="001C11F5"/>
    <w:rsid w:val="001C3764"/>
    <w:rsid w:val="001C4BFF"/>
    <w:rsid w:val="001C747C"/>
    <w:rsid w:val="001C78AD"/>
    <w:rsid w:val="001C7931"/>
    <w:rsid w:val="001D052B"/>
    <w:rsid w:val="001D1E20"/>
    <w:rsid w:val="001D1FAA"/>
    <w:rsid w:val="001D50A9"/>
    <w:rsid w:val="001D5407"/>
    <w:rsid w:val="001D71F9"/>
    <w:rsid w:val="001D77CF"/>
    <w:rsid w:val="001D7F0D"/>
    <w:rsid w:val="001E077C"/>
    <w:rsid w:val="001E1EB7"/>
    <w:rsid w:val="001E2792"/>
    <w:rsid w:val="001E3921"/>
    <w:rsid w:val="001E3CA1"/>
    <w:rsid w:val="001E480A"/>
    <w:rsid w:val="001E4A8B"/>
    <w:rsid w:val="001E5B80"/>
    <w:rsid w:val="001E6DBC"/>
    <w:rsid w:val="001E6F8A"/>
    <w:rsid w:val="001F06B2"/>
    <w:rsid w:val="001F0F9F"/>
    <w:rsid w:val="001F2890"/>
    <w:rsid w:val="001F5DA4"/>
    <w:rsid w:val="001F62DD"/>
    <w:rsid w:val="001F7193"/>
    <w:rsid w:val="001F79A9"/>
    <w:rsid w:val="00200A5C"/>
    <w:rsid w:val="00201CA4"/>
    <w:rsid w:val="00201FB7"/>
    <w:rsid w:val="002024E6"/>
    <w:rsid w:val="0020264C"/>
    <w:rsid w:val="00202960"/>
    <w:rsid w:val="00202E66"/>
    <w:rsid w:val="00202FB5"/>
    <w:rsid w:val="002034DF"/>
    <w:rsid w:val="002050D0"/>
    <w:rsid w:val="002051A8"/>
    <w:rsid w:val="00205409"/>
    <w:rsid w:val="00205A90"/>
    <w:rsid w:val="00205F43"/>
    <w:rsid w:val="002070C3"/>
    <w:rsid w:val="0020738B"/>
    <w:rsid w:val="00210D51"/>
    <w:rsid w:val="0021277C"/>
    <w:rsid w:val="002133BF"/>
    <w:rsid w:val="00213FEC"/>
    <w:rsid w:val="002150FD"/>
    <w:rsid w:val="00215208"/>
    <w:rsid w:val="002218E0"/>
    <w:rsid w:val="002220B2"/>
    <w:rsid w:val="00222831"/>
    <w:rsid w:val="002228A1"/>
    <w:rsid w:val="00222CFB"/>
    <w:rsid w:val="00223BE7"/>
    <w:rsid w:val="00223F49"/>
    <w:rsid w:val="0022484E"/>
    <w:rsid w:val="00225F6A"/>
    <w:rsid w:val="00230887"/>
    <w:rsid w:val="0023110E"/>
    <w:rsid w:val="0023295B"/>
    <w:rsid w:val="002358E7"/>
    <w:rsid w:val="00235CD0"/>
    <w:rsid w:val="00236D2C"/>
    <w:rsid w:val="00236FE7"/>
    <w:rsid w:val="00240FA4"/>
    <w:rsid w:val="00242428"/>
    <w:rsid w:val="002430C1"/>
    <w:rsid w:val="00243473"/>
    <w:rsid w:val="00245162"/>
    <w:rsid w:val="002455B1"/>
    <w:rsid w:val="00245A2A"/>
    <w:rsid w:val="00245DEB"/>
    <w:rsid w:val="002473F6"/>
    <w:rsid w:val="00247F56"/>
    <w:rsid w:val="002516F0"/>
    <w:rsid w:val="002523E9"/>
    <w:rsid w:val="00252BDE"/>
    <w:rsid w:val="002549BC"/>
    <w:rsid w:val="00261310"/>
    <w:rsid w:val="002614C7"/>
    <w:rsid w:val="00262274"/>
    <w:rsid w:val="002634F2"/>
    <w:rsid w:val="00264D9B"/>
    <w:rsid w:val="00265672"/>
    <w:rsid w:val="00266A54"/>
    <w:rsid w:val="002670FC"/>
    <w:rsid w:val="00267464"/>
    <w:rsid w:val="00267FC2"/>
    <w:rsid w:val="00270A4B"/>
    <w:rsid w:val="00270E87"/>
    <w:rsid w:val="002715FC"/>
    <w:rsid w:val="00271D60"/>
    <w:rsid w:val="00272F38"/>
    <w:rsid w:val="00275BA8"/>
    <w:rsid w:val="0027622F"/>
    <w:rsid w:val="002813A4"/>
    <w:rsid w:val="00282C66"/>
    <w:rsid w:val="00282F92"/>
    <w:rsid w:val="00283E27"/>
    <w:rsid w:val="00283EEC"/>
    <w:rsid w:val="00284F26"/>
    <w:rsid w:val="002859A5"/>
    <w:rsid w:val="00285B12"/>
    <w:rsid w:val="00285F93"/>
    <w:rsid w:val="00286BAB"/>
    <w:rsid w:val="00286D57"/>
    <w:rsid w:val="00287BE4"/>
    <w:rsid w:val="00287FBC"/>
    <w:rsid w:val="0029067F"/>
    <w:rsid w:val="00291AC6"/>
    <w:rsid w:val="00293091"/>
    <w:rsid w:val="00293691"/>
    <w:rsid w:val="00294235"/>
    <w:rsid w:val="00294CA2"/>
    <w:rsid w:val="00296D1C"/>
    <w:rsid w:val="0029715E"/>
    <w:rsid w:val="002A201B"/>
    <w:rsid w:val="002A3202"/>
    <w:rsid w:val="002A3B5E"/>
    <w:rsid w:val="002A4B74"/>
    <w:rsid w:val="002A55A5"/>
    <w:rsid w:val="002A5B8F"/>
    <w:rsid w:val="002A6050"/>
    <w:rsid w:val="002A7E73"/>
    <w:rsid w:val="002B0E28"/>
    <w:rsid w:val="002B46AF"/>
    <w:rsid w:val="002B46C1"/>
    <w:rsid w:val="002B4E4C"/>
    <w:rsid w:val="002B541D"/>
    <w:rsid w:val="002B5B28"/>
    <w:rsid w:val="002B5BC9"/>
    <w:rsid w:val="002B6F14"/>
    <w:rsid w:val="002C095E"/>
    <w:rsid w:val="002C0E24"/>
    <w:rsid w:val="002C1CCB"/>
    <w:rsid w:val="002C2C45"/>
    <w:rsid w:val="002C2F3C"/>
    <w:rsid w:val="002C3995"/>
    <w:rsid w:val="002C4597"/>
    <w:rsid w:val="002C6988"/>
    <w:rsid w:val="002C6C0C"/>
    <w:rsid w:val="002C6D7D"/>
    <w:rsid w:val="002C70AB"/>
    <w:rsid w:val="002C794E"/>
    <w:rsid w:val="002C7DB5"/>
    <w:rsid w:val="002D0CB6"/>
    <w:rsid w:val="002D0CE6"/>
    <w:rsid w:val="002D3639"/>
    <w:rsid w:val="002D4055"/>
    <w:rsid w:val="002D45B7"/>
    <w:rsid w:val="002D45DC"/>
    <w:rsid w:val="002D58AF"/>
    <w:rsid w:val="002D5940"/>
    <w:rsid w:val="002D5ACA"/>
    <w:rsid w:val="002D6B38"/>
    <w:rsid w:val="002D6F61"/>
    <w:rsid w:val="002E028A"/>
    <w:rsid w:val="002E0B0F"/>
    <w:rsid w:val="002E139F"/>
    <w:rsid w:val="002E18C3"/>
    <w:rsid w:val="002E250D"/>
    <w:rsid w:val="002E253B"/>
    <w:rsid w:val="002E3D53"/>
    <w:rsid w:val="002E4963"/>
    <w:rsid w:val="002E6854"/>
    <w:rsid w:val="002F2716"/>
    <w:rsid w:val="002F5381"/>
    <w:rsid w:val="002F6035"/>
    <w:rsid w:val="002F6301"/>
    <w:rsid w:val="002F65AB"/>
    <w:rsid w:val="002F70C1"/>
    <w:rsid w:val="003015A8"/>
    <w:rsid w:val="003023D4"/>
    <w:rsid w:val="00304275"/>
    <w:rsid w:val="00304BC4"/>
    <w:rsid w:val="00311C8E"/>
    <w:rsid w:val="00311C97"/>
    <w:rsid w:val="00312A90"/>
    <w:rsid w:val="00312CB4"/>
    <w:rsid w:val="00314A9D"/>
    <w:rsid w:val="00315992"/>
    <w:rsid w:val="00321824"/>
    <w:rsid w:val="0032186D"/>
    <w:rsid w:val="00322E84"/>
    <w:rsid w:val="00323F70"/>
    <w:rsid w:val="003244F8"/>
    <w:rsid w:val="0032567F"/>
    <w:rsid w:val="00325F09"/>
    <w:rsid w:val="003272DA"/>
    <w:rsid w:val="00332AF4"/>
    <w:rsid w:val="00333D65"/>
    <w:rsid w:val="00336755"/>
    <w:rsid w:val="00336DDA"/>
    <w:rsid w:val="0033707A"/>
    <w:rsid w:val="00340054"/>
    <w:rsid w:val="00340B5A"/>
    <w:rsid w:val="0034189F"/>
    <w:rsid w:val="00341A52"/>
    <w:rsid w:val="00342042"/>
    <w:rsid w:val="0034209F"/>
    <w:rsid w:val="003436BE"/>
    <w:rsid w:val="00344B3C"/>
    <w:rsid w:val="00344DAC"/>
    <w:rsid w:val="0034635D"/>
    <w:rsid w:val="003463DA"/>
    <w:rsid w:val="0035067A"/>
    <w:rsid w:val="0035189E"/>
    <w:rsid w:val="003522FA"/>
    <w:rsid w:val="0035534D"/>
    <w:rsid w:val="00356C8B"/>
    <w:rsid w:val="00356F3B"/>
    <w:rsid w:val="003571C7"/>
    <w:rsid w:val="00360028"/>
    <w:rsid w:val="0036268B"/>
    <w:rsid w:val="0036431F"/>
    <w:rsid w:val="0036474B"/>
    <w:rsid w:val="003717F8"/>
    <w:rsid w:val="003746E8"/>
    <w:rsid w:val="00375078"/>
    <w:rsid w:val="003755BF"/>
    <w:rsid w:val="00375666"/>
    <w:rsid w:val="00375D53"/>
    <w:rsid w:val="0037734E"/>
    <w:rsid w:val="00377856"/>
    <w:rsid w:val="00380A55"/>
    <w:rsid w:val="003819CC"/>
    <w:rsid w:val="00383471"/>
    <w:rsid w:val="003837EF"/>
    <w:rsid w:val="00385353"/>
    <w:rsid w:val="00387B44"/>
    <w:rsid w:val="00387F05"/>
    <w:rsid w:val="00390613"/>
    <w:rsid w:val="00390FF7"/>
    <w:rsid w:val="00394932"/>
    <w:rsid w:val="00394E55"/>
    <w:rsid w:val="00395B28"/>
    <w:rsid w:val="00396378"/>
    <w:rsid w:val="003968D8"/>
    <w:rsid w:val="003970F1"/>
    <w:rsid w:val="003A0736"/>
    <w:rsid w:val="003A0E59"/>
    <w:rsid w:val="003A3168"/>
    <w:rsid w:val="003A3B5B"/>
    <w:rsid w:val="003A3C9A"/>
    <w:rsid w:val="003A46FE"/>
    <w:rsid w:val="003A5D81"/>
    <w:rsid w:val="003A737E"/>
    <w:rsid w:val="003A767A"/>
    <w:rsid w:val="003A7E7C"/>
    <w:rsid w:val="003B034E"/>
    <w:rsid w:val="003B0C5F"/>
    <w:rsid w:val="003B20D7"/>
    <w:rsid w:val="003B23FA"/>
    <w:rsid w:val="003B24EF"/>
    <w:rsid w:val="003B2AD8"/>
    <w:rsid w:val="003B35AF"/>
    <w:rsid w:val="003B3CC7"/>
    <w:rsid w:val="003B3EF2"/>
    <w:rsid w:val="003B7765"/>
    <w:rsid w:val="003C01C3"/>
    <w:rsid w:val="003C25AF"/>
    <w:rsid w:val="003C315B"/>
    <w:rsid w:val="003C3625"/>
    <w:rsid w:val="003C38BC"/>
    <w:rsid w:val="003C5B7A"/>
    <w:rsid w:val="003C7B58"/>
    <w:rsid w:val="003D2DFD"/>
    <w:rsid w:val="003D4462"/>
    <w:rsid w:val="003D4465"/>
    <w:rsid w:val="003D545B"/>
    <w:rsid w:val="003D62A1"/>
    <w:rsid w:val="003D680F"/>
    <w:rsid w:val="003D7C92"/>
    <w:rsid w:val="003E0310"/>
    <w:rsid w:val="003E0AAE"/>
    <w:rsid w:val="003E1959"/>
    <w:rsid w:val="003E1F35"/>
    <w:rsid w:val="003E28C7"/>
    <w:rsid w:val="003E2F1C"/>
    <w:rsid w:val="003E44B1"/>
    <w:rsid w:val="003E5FCD"/>
    <w:rsid w:val="003E6173"/>
    <w:rsid w:val="003E7044"/>
    <w:rsid w:val="003E762B"/>
    <w:rsid w:val="003E7BDC"/>
    <w:rsid w:val="003E7F28"/>
    <w:rsid w:val="003F2A4B"/>
    <w:rsid w:val="003F3637"/>
    <w:rsid w:val="003F4AE5"/>
    <w:rsid w:val="003F5C8D"/>
    <w:rsid w:val="003F6145"/>
    <w:rsid w:val="003F6B5B"/>
    <w:rsid w:val="003F7DFE"/>
    <w:rsid w:val="0040290D"/>
    <w:rsid w:val="004033C4"/>
    <w:rsid w:val="0040351B"/>
    <w:rsid w:val="00403AF2"/>
    <w:rsid w:val="004051B6"/>
    <w:rsid w:val="00405F85"/>
    <w:rsid w:val="00410E18"/>
    <w:rsid w:val="004111A1"/>
    <w:rsid w:val="00411893"/>
    <w:rsid w:val="00412FEE"/>
    <w:rsid w:val="0041484E"/>
    <w:rsid w:val="004150BF"/>
    <w:rsid w:val="0041674B"/>
    <w:rsid w:val="00416774"/>
    <w:rsid w:val="00420E3E"/>
    <w:rsid w:val="00421CA1"/>
    <w:rsid w:val="0042294D"/>
    <w:rsid w:val="0042426F"/>
    <w:rsid w:val="00427260"/>
    <w:rsid w:val="0042761B"/>
    <w:rsid w:val="00430AD8"/>
    <w:rsid w:val="00432A0C"/>
    <w:rsid w:val="004333CF"/>
    <w:rsid w:val="004345D5"/>
    <w:rsid w:val="0043599A"/>
    <w:rsid w:val="0043633A"/>
    <w:rsid w:val="0043762D"/>
    <w:rsid w:val="00440041"/>
    <w:rsid w:val="00441785"/>
    <w:rsid w:val="00442CDA"/>
    <w:rsid w:val="0044364D"/>
    <w:rsid w:val="004444D7"/>
    <w:rsid w:val="0044572E"/>
    <w:rsid w:val="00445BC0"/>
    <w:rsid w:val="00447202"/>
    <w:rsid w:val="0045012F"/>
    <w:rsid w:val="00451826"/>
    <w:rsid w:val="00452157"/>
    <w:rsid w:val="004525CB"/>
    <w:rsid w:val="0045396C"/>
    <w:rsid w:val="0045527D"/>
    <w:rsid w:val="0045540E"/>
    <w:rsid w:val="0045588D"/>
    <w:rsid w:val="00455AF8"/>
    <w:rsid w:val="00457CDA"/>
    <w:rsid w:val="00461534"/>
    <w:rsid w:val="004642BC"/>
    <w:rsid w:val="00464D41"/>
    <w:rsid w:val="00464F15"/>
    <w:rsid w:val="00466BBD"/>
    <w:rsid w:val="00466C45"/>
    <w:rsid w:val="00467559"/>
    <w:rsid w:val="0047410C"/>
    <w:rsid w:val="00474638"/>
    <w:rsid w:val="00474DC1"/>
    <w:rsid w:val="00475635"/>
    <w:rsid w:val="00477BBF"/>
    <w:rsid w:val="00480937"/>
    <w:rsid w:val="00481BAE"/>
    <w:rsid w:val="00481BAF"/>
    <w:rsid w:val="00481CC0"/>
    <w:rsid w:val="00481D96"/>
    <w:rsid w:val="00482F7B"/>
    <w:rsid w:val="00483585"/>
    <w:rsid w:val="004837F5"/>
    <w:rsid w:val="00483A8E"/>
    <w:rsid w:val="004873C9"/>
    <w:rsid w:val="004875A2"/>
    <w:rsid w:val="004875C1"/>
    <w:rsid w:val="0048791A"/>
    <w:rsid w:val="004901B9"/>
    <w:rsid w:val="00495123"/>
    <w:rsid w:val="004A2A5A"/>
    <w:rsid w:val="004A4844"/>
    <w:rsid w:val="004A4CBB"/>
    <w:rsid w:val="004A5821"/>
    <w:rsid w:val="004A5B91"/>
    <w:rsid w:val="004A5C32"/>
    <w:rsid w:val="004A619A"/>
    <w:rsid w:val="004A6855"/>
    <w:rsid w:val="004B3A77"/>
    <w:rsid w:val="004B3CD2"/>
    <w:rsid w:val="004C06B9"/>
    <w:rsid w:val="004C1445"/>
    <w:rsid w:val="004C1705"/>
    <w:rsid w:val="004C2755"/>
    <w:rsid w:val="004C518D"/>
    <w:rsid w:val="004C5B5F"/>
    <w:rsid w:val="004C5B64"/>
    <w:rsid w:val="004C5FC6"/>
    <w:rsid w:val="004C64B5"/>
    <w:rsid w:val="004C7E52"/>
    <w:rsid w:val="004D11A7"/>
    <w:rsid w:val="004D2451"/>
    <w:rsid w:val="004D2AE6"/>
    <w:rsid w:val="004D4204"/>
    <w:rsid w:val="004D455F"/>
    <w:rsid w:val="004D5EC5"/>
    <w:rsid w:val="004D796A"/>
    <w:rsid w:val="004E16E7"/>
    <w:rsid w:val="004E178A"/>
    <w:rsid w:val="004E2293"/>
    <w:rsid w:val="004E2A42"/>
    <w:rsid w:val="004E3E83"/>
    <w:rsid w:val="004E42CE"/>
    <w:rsid w:val="004E5C0E"/>
    <w:rsid w:val="004E6BF7"/>
    <w:rsid w:val="004E6CAA"/>
    <w:rsid w:val="004E716A"/>
    <w:rsid w:val="004F202D"/>
    <w:rsid w:val="004F43B6"/>
    <w:rsid w:val="004F508F"/>
    <w:rsid w:val="00500FD7"/>
    <w:rsid w:val="0050123A"/>
    <w:rsid w:val="00503053"/>
    <w:rsid w:val="0050566C"/>
    <w:rsid w:val="00506115"/>
    <w:rsid w:val="00506DBF"/>
    <w:rsid w:val="00506E8B"/>
    <w:rsid w:val="005072AB"/>
    <w:rsid w:val="005077BF"/>
    <w:rsid w:val="00512EBF"/>
    <w:rsid w:val="005138E0"/>
    <w:rsid w:val="0051533A"/>
    <w:rsid w:val="00516B43"/>
    <w:rsid w:val="00517D1B"/>
    <w:rsid w:val="005209B5"/>
    <w:rsid w:val="00521569"/>
    <w:rsid w:val="005218CB"/>
    <w:rsid w:val="00521D99"/>
    <w:rsid w:val="005232EB"/>
    <w:rsid w:val="005237DB"/>
    <w:rsid w:val="0052397E"/>
    <w:rsid w:val="005244A7"/>
    <w:rsid w:val="00526366"/>
    <w:rsid w:val="005274D9"/>
    <w:rsid w:val="005276C1"/>
    <w:rsid w:val="00531BF6"/>
    <w:rsid w:val="00531D1B"/>
    <w:rsid w:val="00532331"/>
    <w:rsid w:val="00532701"/>
    <w:rsid w:val="005328DA"/>
    <w:rsid w:val="00533534"/>
    <w:rsid w:val="0053373D"/>
    <w:rsid w:val="00534CFC"/>
    <w:rsid w:val="005408CD"/>
    <w:rsid w:val="00540B1D"/>
    <w:rsid w:val="005417C9"/>
    <w:rsid w:val="005423D9"/>
    <w:rsid w:val="00547231"/>
    <w:rsid w:val="00547617"/>
    <w:rsid w:val="00547E48"/>
    <w:rsid w:val="00550BDF"/>
    <w:rsid w:val="00550EE0"/>
    <w:rsid w:val="005539DC"/>
    <w:rsid w:val="00553B61"/>
    <w:rsid w:val="0055404A"/>
    <w:rsid w:val="005549D7"/>
    <w:rsid w:val="00554C1E"/>
    <w:rsid w:val="00556FFA"/>
    <w:rsid w:val="005572FF"/>
    <w:rsid w:val="00557708"/>
    <w:rsid w:val="005602A5"/>
    <w:rsid w:val="00560683"/>
    <w:rsid w:val="00560EB6"/>
    <w:rsid w:val="0056139B"/>
    <w:rsid w:val="005636A9"/>
    <w:rsid w:val="0056527A"/>
    <w:rsid w:val="00570268"/>
    <w:rsid w:val="0057082E"/>
    <w:rsid w:val="00570E05"/>
    <w:rsid w:val="005710FC"/>
    <w:rsid w:val="00574108"/>
    <w:rsid w:val="00576216"/>
    <w:rsid w:val="00576D73"/>
    <w:rsid w:val="00577B9B"/>
    <w:rsid w:val="005835C9"/>
    <w:rsid w:val="0058411E"/>
    <w:rsid w:val="00584800"/>
    <w:rsid w:val="005865E7"/>
    <w:rsid w:val="00586FAB"/>
    <w:rsid w:val="00587CCF"/>
    <w:rsid w:val="0059086E"/>
    <w:rsid w:val="00590B40"/>
    <w:rsid w:val="00591352"/>
    <w:rsid w:val="00592055"/>
    <w:rsid w:val="005951C1"/>
    <w:rsid w:val="00596098"/>
    <w:rsid w:val="005A0106"/>
    <w:rsid w:val="005A0B95"/>
    <w:rsid w:val="005A15FC"/>
    <w:rsid w:val="005A3E89"/>
    <w:rsid w:val="005A4217"/>
    <w:rsid w:val="005A4CB5"/>
    <w:rsid w:val="005A5148"/>
    <w:rsid w:val="005A5568"/>
    <w:rsid w:val="005A5574"/>
    <w:rsid w:val="005A6039"/>
    <w:rsid w:val="005A7FDA"/>
    <w:rsid w:val="005B214B"/>
    <w:rsid w:val="005B2B44"/>
    <w:rsid w:val="005B3C9B"/>
    <w:rsid w:val="005B3DCB"/>
    <w:rsid w:val="005B603F"/>
    <w:rsid w:val="005C0A45"/>
    <w:rsid w:val="005C11CF"/>
    <w:rsid w:val="005C1898"/>
    <w:rsid w:val="005C3711"/>
    <w:rsid w:val="005C3771"/>
    <w:rsid w:val="005C38E4"/>
    <w:rsid w:val="005C40D0"/>
    <w:rsid w:val="005C7077"/>
    <w:rsid w:val="005C7240"/>
    <w:rsid w:val="005D0360"/>
    <w:rsid w:val="005D0C7A"/>
    <w:rsid w:val="005D0E2D"/>
    <w:rsid w:val="005D2191"/>
    <w:rsid w:val="005D301A"/>
    <w:rsid w:val="005D4AF6"/>
    <w:rsid w:val="005D5D1C"/>
    <w:rsid w:val="005E0BBF"/>
    <w:rsid w:val="005E0C36"/>
    <w:rsid w:val="005E27A4"/>
    <w:rsid w:val="005E2EF8"/>
    <w:rsid w:val="005E627C"/>
    <w:rsid w:val="005E722A"/>
    <w:rsid w:val="005F11E4"/>
    <w:rsid w:val="005F187A"/>
    <w:rsid w:val="005F3761"/>
    <w:rsid w:val="005F3927"/>
    <w:rsid w:val="005F3DD5"/>
    <w:rsid w:val="005F4244"/>
    <w:rsid w:val="005F4A43"/>
    <w:rsid w:val="005F5FCB"/>
    <w:rsid w:val="005F67C5"/>
    <w:rsid w:val="006002E5"/>
    <w:rsid w:val="006044E7"/>
    <w:rsid w:val="00605C58"/>
    <w:rsid w:val="00607321"/>
    <w:rsid w:val="00611875"/>
    <w:rsid w:val="00611D29"/>
    <w:rsid w:val="00614879"/>
    <w:rsid w:val="006158D0"/>
    <w:rsid w:val="0061622D"/>
    <w:rsid w:val="006166EF"/>
    <w:rsid w:val="00624204"/>
    <w:rsid w:val="00624BF5"/>
    <w:rsid w:val="00625042"/>
    <w:rsid w:val="006260D2"/>
    <w:rsid w:val="00626720"/>
    <w:rsid w:val="00630F02"/>
    <w:rsid w:val="00631265"/>
    <w:rsid w:val="0063342E"/>
    <w:rsid w:val="006342EA"/>
    <w:rsid w:val="0063488A"/>
    <w:rsid w:val="00635D2C"/>
    <w:rsid w:val="0063616A"/>
    <w:rsid w:val="00640267"/>
    <w:rsid w:val="00641D7A"/>
    <w:rsid w:val="00642779"/>
    <w:rsid w:val="00642EFE"/>
    <w:rsid w:val="0064416C"/>
    <w:rsid w:val="00644292"/>
    <w:rsid w:val="00644FCE"/>
    <w:rsid w:val="006452CF"/>
    <w:rsid w:val="0064563A"/>
    <w:rsid w:val="00645C91"/>
    <w:rsid w:val="00646822"/>
    <w:rsid w:val="00647F08"/>
    <w:rsid w:val="0065111E"/>
    <w:rsid w:val="00653543"/>
    <w:rsid w:val="006540E2"/>
    <w:rsid w:val="00656BFE"/>
    <w:rsid w:val="006608EE"/>
    <w:rsid w:val="00661603"/>
    <w:rsid w:val="00661F0A"/>
    <w:rsid w:val="00663E19"/>
    <w:rsid w:val="00664631"/>
    <w:rsid w:val="006647CF"/>
    <w:rsid w:val="00665DB3"/>
    <w:rsid w:val="00666B59"/>
    <w:rsid w:val="00667D2D"/>
    <w:rsid w:val="0067092C"/>
    <w:rsid w:val="0067145F"/>
    <w:rsid w:val="0067290C"/>
    <w:rsid w:val="00673EDB"/>
    <w:rsid w:val="0067400F"/>
    <w:rsid w:val="006741BE"/>
    <w:rsid w:val="00675164"/>
    <w:rsid w:val="00676AB7"/>
    <w:rsid w:val="0067765A"/>
    <w:rsid w:val="00677BBE"/>
    <w:rsid w:val="00677C30"/>
    <w:rsid w:val="00677FD9"/>
    <w:rsid w:val="00680212"/>
    <w:rsid w:val="00681C03"/>
    <w:rsid w:val="006826EA"/>
    <w:rsid w:val="006835ED"/>
    <w:rsid w:val="006836B1"/>
    <w:rsid w:val="00684BF9"/>
    <w:rsid w:val="00686194"/>
    <w:rsid w:val="00686487"/>
    <w:rsid w:val="00686F4E"/>
    <w:rsid w:val="0068794C"/>
    <w:rsid w:val="00690070"/>
    <w:rsid w:val="00690C96"/>
    <w:rsid w:val="00691194"/>
    <w:rsid w:val="00693D9A"/>
    <w:rsid w:val="00694612"/>
    <w:rsid w:val="006A3612"/>
    <w:rsid w:val="006A46D6"/>
    <w:rsid w:val="006A601E"/>
    <w:rsid w:val="006A62FB"/>
    <w:rsid w:val="006A7572"/>
    <w:rsid w:val="006B0578"/>
    <w:rsid w:val="006B07E1"/>
    <w:rsid w:val="006B0F25"/>
    <w:rsid w:val="006B13E4"/>
    <w:rsid w:val="006B1AB2"/>
    <w:rsid w:val="006B7A08"/>
    <w:rsid w:val="006B7AAA"/>
    <w:rsid w:val="006C18DC"/>
    <w:rsid w:val="006C31F8"/>
    <w:rsid w:val="006C3EF7"/>
    <w:rsid w:val="006C4AEE"/>
    <w:rsid w:val="006C5485"/>
    <w:rsid w:val="006C54C2"/>
    <w:rsid w:val="006C57D4"/>
    <w:rsid w:val="006C5ED4"/>
    <w:rsid w:val="006C61A3"/>
    <w:rsid w:val="006C7521"/>
    <w:rsid w:val="006C7F38"/>
    <w:rsid w:val="006D0EBE"/>
    <w:rsid w:val="006D0F97"/>
    <w:rsid w:val="006D290D"/>
    <w:rsid w:val="006D2D87"/>
    <w:rsid w:val="006D3566"/>
    <w:rsid w:val="006D402E"/>
    <w:rsid w:val="006D47C3"/>
    <w:rsid w:val="006D4BE1"/>
    <w:rsid w:val="006D4DE5"/>
    <w:rsid w:val="006D6088"/>
    <w:rsid w:val="006E08E3"/>
    <w:rsid w:val="006E0F2F"/>
    <w:rsid w:val="006E1560"/>
    <w:rsid w:val="006E73C0"/>
    <w:rsid w:val="006F0370"/>
    <w:rsid w:val="006F140B"/>
    <w:rsid w:val="006F1AC7"/>
    <w:rsid w:val="006F1CB2"/>
    <w:rsid w:val="006F227C"/>
    <w:rsid w:val="006F2B9D"/>
    <w:rsid w:val="006F2BD6"/>
    <w:rsid w:val="006F2C48"/>
    <w:rsid w:val="006F79FA"/>
    <w:rsid w:val="006F7B6A"/>
    <w:rsid w:val="00700971"/>
    <w:rsid w:val="00700A3D"/>
    <w:rsid w:val="00700C19"/>
    <w:rsid w:val="00700D5F"/>
    <w:rsid w:val="0070106E"/>
    <w:rsid w:val="00701639"/>
    <w:rsid w:val="00701E8F"/>
    <w:rsid w:val="00701EE2"/>
    <w:rsid w:val="00702E5B"/>
    <w:rsid w:val="00702FB6"/>
    <w:rsid w:val="00704236"/>
    <w:rsid w:val="007043C0"/>
    <w:rsid w:val="00704C33"/>
    <w:rsid w:val="00705699"/>
    <w:rsid w:val="00707EDA"/>
    <w:rsid w:val="007107CB"/>
    <w:rsid w:val="00710B78"/>
    <w:rsid w:val="00710BB4"/>
    <w:rsid w:val="00710D77"/>
    <w:rsid w:val="00712E13"/>
    <w:rsid w:val="00713FB2"/>
    <w:rsid w:val="007141CB"/>
    <w:rsid w:val="00714647"/>
    <w:rsid w:val="00716905"/>
    <w:rsid w:val="00716BD9"/>
    <w:rsid w:val="007171DE"/>
    <w:rsid w:val="007172C2"/>
    <w:rsid w:val="00721CC9"/>
    <w:rsid w:val="007235A6"/>
    <w:rsid w:val="00723793"/>
    <w:rsid w:val="00724A52"/>
    <w:rsid w:val="00731295"/>
    <w:rsid w:val="00732A37"/>
    <w:rsid w:val="00733A0E"/>
    <w:rsid w:val="00734B15"/>
    <w:rsid w:val="00735C31"/>
    <w:rsid w:val="0073759A"/>
    <w:rsid w:val="00740563"/>
    <w:rsid w:val="00740984"/>
    <w:rsid w:val="00741093"/>
    <w:rsid w:val="00741427"/>
    <w:rsid w:val="00742240"/>
    <w:rsid w:val="00742426"/>
    <w:rsid w:val="0074542B"/>
    <w:rsid w:val="00746D5D"/>
    <w:rsid w:val="00750080"/>
    <w:rsid w:val="0075068A"/>
    <w:rsid w:val="00750A6C"/>
    <w:rsid w:val="007527FC"/>
    <w:rsid w:val="00752929"/>
    <w:rsid w:val="0075315A"/>
    <w:rsid w:val="0075370C"/>
    <w:rsid w:val="0075432C"/>
    <w:rsid w:val="00755100"/>
    <w:rsid w:val="0075547D"/>
    <w:rsid w:val="00755C66"/>
    <w:rsid w:val="00755F57"/>
    <w:rsid w:val="00756E95"/>
    <w:rsid w:val="00757C5D"/>
    <w:rsid w:val="00757E50"/>
    <w:rsid w:val="00761694"/>
    <w:rsid w:val="00761912"/>
    <w:rsid w:val="00762E9D"/>
    <w:rsid w:val="00764CBC"/>
    <w:rsid w:val="00765C38"/>
    <w:rsid w:val="00765E19"/>
    <w:rsid w:val="00766EB7"/>
    <w:rsid w:val="00767E38"/>
    <w:rsid w:val="0077161B"/>
    <w:rsid w:val="0077366F"/>
    <w:rsid w:val="0077688C"/>
    <w:rsid w:val="00777066"/>
    <w:rsid w:val="00783B3A"/>
    <w:rsid w:val="00783E8E"/>
    <w:rsid w:val="00785679"/>
    <w:rsid w:val="007868E7"/>
    <w:rsid w:val="007876D6"/>
    <w:rsid w:val="00790072"/>
    <w:rsid w:val="0079114A"/>
    <w:rsid w:val="00792C5F"/>
    <w:rsid w:val="00793866"/>
    <w:rsid w:val="00794BD0"/>
    <w:rsid w:val="0079799F"/>
    <w:rsid w:val="00797D67"/>
    <w:rsid w:val="007A0B0F"/>
    <w:rsid w:val="007A1727"/>
    <w:rsid w:val="007A7327"/>
    <w:rsid w:val="007B38EB"/>
    <w:rsid w:val="007B4BEF"/>
    <w:rsid w:val="007B4C31"/>
    <w:rsid w:val="007B7302"/>
    <w:rsid w:val="007C050B"/>
    <w:rsid w:val="007C370C"/>
    <w:rsid w:val="007C3CF5"/>
    <w:rsid w:val="007C66BD"/>
    <w:rsid w:val="007C737C"/>
    <w:rsid w:val="007D01C4"/>
    <w:rsid w:val="007D093D"/>
    <w:rsid w:val="007D0BD8"/>
    <w:rsid w:val="007D1385"/>
    <w:rsid w:val="007D15E4"/>
    <w:rsid w:val="007D3244"/>
    <w:rsid w:val="007D3841"/>
    <w:rsid w:val="007D50F6"/>
    <w:rsid w:val="007D514C"/>
    <w:rsid w:val="007D679E"/>
    <w:rsid w:val="007D74F8"/>
    <w:rsid w:val="007D7B0A"/>
    <w:rsid w:val="007E17E9"/>
    <w:rsid w:val="007E2B61"/>
    <w:rsid w:val="007E365B"/>
    <w:rsid w:val="007E3A3B"/>
    <w:rsid w:val="007E3EDF"/>
    <w:rsid w:val="007E48D2"/>
    <w:rsid w:val="007E552B"/>
    <w:rsid w:val="007E60E6"/>
    <w:rsid w:val="007E71C1"/>
    <w:rsid w:val="007E7419"/>
    <w:rsid w:val="007F09E7"/>
    <w:rsid w:val="007F242B"/>
    <w:rsid w:val="007F36D8"/>
    <w:rsid w:val="007F39A6"/>
    <w:rsid w:val="007F42AA"/>
    <w:rsid w:val="007F4F6A"/>
    <w:rsid w:val="007F5A44"/>
    <w:rsid w:val="007F5D18"/>
    <w:rsid w:val="007F63E3"/>
    <w:rsid w:val="007F7BAE"/>
    <w:rsid w:val="00800EAD"/>
    <w:rsid w:val="00800FF7"/>
    <w:rsid w:val="0080270D"/>
    <w:rsid w:val="008027B4"/>
    <w:rsid w:val="00803322"/>
    <w:rsid w:val="008034A0"/>
    <w:rsid w:val="00806337"/>
    <w:rsid w:val="00806442"/>
    <w:rsid w:val="00806DFA"/>
    <w:rsid w:val="00810211"/>
    <w:rsid w:val="008124A0"/>
    <w:rsid w:val="00813423"/>
    <w:rsid w:val="008137E1"/>
    <w:rsid w:val="008148CC"/>
    <w:rsid w:val="0081635C"/>
    <w:rsid w:val="008171B1"/>
    <w:rsid w:val="00820001"/>
    <w:rsid w:val="00820427"/>
    <w:rsid w:val="0082088E"/>
    <w:rsid w:val="008211F8"/>
    <w:rsid w:val="008229F6"/>
    <w:rsid w:val="00823F41"/>
    <w:rsid w:val="00824BC9"/>
    <w:rsid w:val="00824DA7"/>
    <w:rsid w:val="008253F1"/>
    <w:rsid w:val="008273BF"/>
    <w:rsid w:val="00830B22"/>
    <w:rsid w:val="00834ACC"/>
    <w:rsid w:val="008363E3"/>
    <w:rsid w:val="00842E8A"/>
    <w:rsid w:val="00843E68"/>
    <w:rsid w:val="00844E56"/>
    <w:rsid w:val="00847AA3"/>
    <w:rsid w:val="00847EF3"/>
    <w:rsid w:val="00851E2D"/>
    <w:rsid w:val="00852AAD"/>
    <w:rsid w:val="00852BB1"/>
    <w:rsid w:val="00854798"/>
    <w:rsid w:val="00855000"/>
    <w:rsid w:val="00856687"/>
    <w:rsid w:val="00861A12"/>
    <w:rsid w:val="008626E4"/>
    <w:rsid w:val="00862C9E"/>
    <w:rsid w:val="00863610"/>
    <w:rsid w:val="00863D00"/>
    <w:rsid w:val="00864B5A"/>
    <w:rsid w:val="008666F4"/>
    <w:rsid w:val="00866892"/>
    <w:rsid w:val="00866C75"/>
    <w:rsid w:val="00867974"/>
    <w:rsid w:val="00867BFA"/>
    <w:rsid w:val="0087103C"/>
    <w:rsid w:val="00871297"/>
    <w:rsid w:val="00871830"/>
    <w:rsid w:val="00872DEF"/>
    <w:rsid w:val="0087336F"/>
    <w:rsid w:val="00876781"/>
    <w:rsid w:val="00877D14"/>
    <w:rsid w:val="00877E20"/>
    <w:rsid w:val="00882E31"/>
    <w:rsid w:val="00883533"/>
    <w:rsid w:val="00884168"/>
    <w:rsid w:val="00884E43"/>
    <w:rsid w:val="008876F3"/>
    <w:rsid w:val="00890B23"/>
    <w:rsid w:val="00890CD5"/>
    <w:rsid w:val="0089427B"/>
    <w:rsid w:val="00895A72"/>
    <w:rsid w:val="00895D63"/>
    <w:rsid w:val="00895F6E"/>
    <w:rsid w:val="00896976"/>
    <w:rsid w:val="008A15E8"/>
    <w:rsid w:val="008A38EF"/>
    <w:rsid w:val="008A662A"/>
    <w:rsid w:val="008A7D1D"/>
    <w:rsid w:val="008B0ADE"/>
    <w:rsid w:val="008B0B0B"/>
    <w:rsid w:val="008B0FBA"/>
    <w:rsid w:val="008B10C5"/>
    <w:rsid w:val="008B13B1"/>
    <w:rsid w:val="008B74BD"/>
    <w:rsid w:val="008B7BF2"/>
    <w:rsid w:val="008B7C96"/>
    <w:rsid w:val="008C416B"/>
    <w:rsid w:val="008C4983"/>
    <w:rsid w:val="008C55CC"/>
    <w:rsid w:val="008C5A0E"/>
    <w:rsid w:val="008C7443"/>
    <w:rsid w:val="008D195E"/>
    <w:rsid w:val="008D317F"/>
    <w:rsid w:val="008D5644"/>
    <w:rsid w:val="008D5EB4"/>
    <w:rsid w:val="008E11F9"/>
    <w:rsid w:val="008E3A80"/>
    <w:rsid w:val="008E45DF"/>
    <w:rsid w:val="008E46F9"/>
    <w:rsid w:val="008E4C9D"/>
    <w:rsid w:val="008E5FEF"/>
    <w:rsid w:val="008E6A19"/>
    <w:rsid w:val="008E74F5"/>
    <w:rsid w:val="008E7FD6"/>
    <w:rsid w:val="008F0889"/>
    <w:rsid w:val="008F1349"/>
    <w:rsid w:val="008F224D"/>
    <w:rsid w:val="008F2A67"/>
    <w:rsid w:val="008F361A"/>
    <w:rsid w:val="009000F7"/>
    <w:rsid w:val="0090025D"/>
    <w:rsid w:val="009004D5"/>
    <w:rsid w:val="0090127A"/>
    <w:rsid w:val="009018AD"/>
    <w:rsid w:val="00902B56"/>
    <w:rsid w:val="009046C7"/>
    <w:rsid w:val="00904CB0"/>
    <w:rsid w:val="0090513B"/>
    <w:rsid w:val="00906C67"/>
    <w:rsid w:val="0090776E"/>
    <w:rsid w:val="009077B9"/>
    <w:rsid w:val="00907DED"/>
    <w:rsid w:val="00911E86"/>
    <w:rsid w:val="0091237B"/>
    <w:rsid w:val="00913FAA"/>
    <w:rsid w:val="00914E09"/>
    <w:rsid w:val="00914E1B"/>
    <w:rsid w:val="00914E7D"/>
    <w:rsid w:val="0091753E"/>
    <w:rsid w:val="00920144"/>
    <w:rsid w:val="009227F6"/>
    <w:rsid w:val="00922977"/>
    <w:rsid w:val="0092394A"/>
    <w:rsid w:val="0092405F"/>
    <w:rsid w:val="009241EA"/>
    <w:rsid w:val="00924C74"/>
    <w:rsid w:val="00924E26"/>
    <w:rsid w:val="00924F52"/>
    <w:rsid w:val="0092645D"/>
    <w:rsid w:val="00926736"/>
    <w:rsid w:val="00926855"/>
    <w:rsid w:val="00926FAD"/>
    <w:rsid w:val="009302A9"/>
    <w:rsid w:val="0093067E"/>
    <w:rsid w:val="00930A9E"/>
    <w:rsid w:val="00930F4D"/>
    <w:rsid w:val="00932C5A"/>
    <w:rsid w:val="009355BA"/>
    <w:rsid w:val="0093615D"/>
    <w:rsid w:val="009365B2"/>
    <w:rsid w:val="00937FA6"/>
    <w:rsid w:val="009404FD"/>
    <w:rsid w:val="00941352"/>
    <w:rsid w:val="00941E76"/>
    <w:rsid w:val="00942F53"/>
    <w:rsid w:val="0094306A"/>
    <w:rsid w:val="00944AFA"/>
    <w:rsid w:val="00945A60"/>
    <w:rsid w:val="009461A6"/>
    <w:rsid w:val="009466B8"/>
    <w:rsid w:val="00946EAF"/>
    <w:rsid w:val="00950982"/>
    <w:rsid w:val="00951B25"/>
    <w:rsid w:val="009524DE"/>
    <w:rsid w:val="00953D43"/>
    <w:rsid w:val="00954EF9"/>
    <w:rsid w:val="00957787"/>
    <w:rsid w:val="0096027E"/>
    <w:rsid w:val="009607B7"/>
    <w:rsid w:val="00960F84"/>
    <w:rsid w:val="0096293B"/>
    <w:rsid w:val="0096295B"/>
    <w:rsid w:val="00963421"/>
    <w:rsid w:val="009640F7"/>
    <w:rsid w:val="00964202"/>
    <w:rsid w:val="00964E56"/>
    <w:rsid w:val="00964F9A"/>
    <w:rsid w:val="009676FC"/>
    <w:rsid w:val="00967ADF"/>
    <w:rsid w:val="0097045C"/>
    <w:rsid w:val="00970D17"/>
    <w:rsid w:val="009711B6"/>
    <w:rsid w:val="00971479"/>
    <w:rsid w:val="009725F5"/>
    <w:rsid w:val="00972AA5"/>
    <w:rsid w:val="00972C6B"/>
    <w:rsid w:val="009731D5"/>
    <w:rsid w:val="00973AA9"/>
    <w:rsid w:val="0097412A"/>
    <w:rsid w:val="00974EE5"/>
    <w:rsid w:val="00974FDC"/>
    <w:rsid w:val="009756CA"/>
    <w:rsid w:val="00975DD1"/>
    <w:rsid w:val="009770BB"/>
    <w:rsid w:val="009771B0"/>
    <w:rsid w:val="009774D5"/>
    <w:rsid w:val="009777D9"/>
    <w:rsid w:val="00981166"/>
    <w:rsid w:val="00984CED"/>
    <w:rsid w:val="009859D2"/>
    <w:rsid w:val="009877CC"/>
    <w:rsid w:val="009903F3"/>
    <w:rsid w:val="00992503"/>
    <w:rsid w:val="00993D7D"/>
    <w:rsid w:val="009950E7"/>
    <w:rsid w:val="00995174"/>
    <w:rsid w:val="00995DDC"/>
    <w:rsid w:val="00996154"/>
    <w:rsid w:val="009A038C"/>
    <w:rsid w:val="009A0A91"/>
    <w:rsid w:val="009A0DB7"/>
    <w:rsid w:val="009A3C54"/>
    <w:rsid w:val="009A43EC"/>
    <w:rsid w:val="009A4A21"/>
    <w:rsid w:val="009A4CA1"/>
    <w:rsid w:val="009A4FAD"/>
    <w:rsid w:val="009A6C76"/>
    <w:rsid w:val="009A7376"/>
    <w:rsid w:val="009A79C2"/>
    <w:rsid w:val="009B058F"/>
    <w:rsid w:val="009B3304"/>
    <w:rsid w:val="009B369B"/>
    <w:rsid w:val="009B43B2"/>
    <w:rsid w:val="009B55DC"/>
    <w:rsid w:val="009B62FE"/>
    <w:rsid w:val="009B6327"/>
    <w:rsid w:val="009B6F91"/>
    <w:rsid w:val="009C108F"/>
    <w:rsid w:val="009C1689"/>
    <w:rsid w:val="009C1D6B"/>
    <w:rsid w:val="009C20A3"/>
    <w:rsid w:val="009C210C"/>
    <w:rsid w:val="009C2484"/>
    <w:rsid w:val="009C27BE"/>
    <w:rsid w:val="009C317E"/>
    <w:rsid w:val="009C48AF"/>
    <w:rsid w:val="009C4FF8"/>
    <w:rsid w:val="009C67D4"/>
    <w:rsid w:val="009C711E"/>
    <w:rsid w:val="009C730B"/>
    <w:rsid w:val="009D0922"/>
    <w:rsid w:val="009D0ECF"/>
    <w:rsid w:val="009D1E00"/>
    <w:rsid w:val="009D2367"/>
    <w:rsid w:val="009D27C9"/>
    <w:rsid w:val="009D375B"/>
    <w:rsid w:val="009D4027"/>
    <w:rsid w:val="009D6439"/>
    <w:rsid w:val="009D64B6"/>
    <w:rsid w:val="009D7158"/>
    <w:rsid w:val="009E1268"/>
    <w:rsid w:val="009E2884"/>
    <w:rsid w:val="009E2925"/>
    <w:rsid w:val="009E2AEE"/>
    <w:rsid w:val="009E3241"/>
    <w:rsid w:val="009E75B0"/>
    <w:rsid w:val="009F237B"/>
    <w:rsid w:val="009F32EF"/>
    <w:rsid w:val="009F3D52"/>
    <w:rsid w:val="009F548D"/>
    <w:rsid w:val="009F578D"/>
    <w:rsid w:val="009F5ABC"/>
    <w:rsid w:val="009F6A7C"/>
    <w:rsid w:val="00A0153E"/>
    <w:rsid w:val="00A031A1"/>
    <w:rsid w:val="00A06C62"/>
    <w:rsid w:val="00A07088"/>
    <w:rsid w:val="00A071FA"/>
    <w:rsid w:val="00A0733B"/>
    <w:rsid w:val="00A120CE"/>
    <w:rsid w:val="00A12875"/>
    <w:rsid w:val="00A12F15"/>
    <w:rsid w:val="00A153A4"/>
    <w:rsid w:val="00A16265"/>
    <w:rsid w:val="00A16934"/>
    <w:rsid w:val="00A1763B"/>
    <w:rsid w:val="00A1791C"/>
    <w:rsid w:val="00A20916"/>
    <w:rsid w:val="00A224E5"/>
    <w:rsid w:val="00A249E8"/>
    <w:rsid w:val="00A24AC7"/>
    <w:rsid w:val="00A2606E"/>
    <w:rsid w:val="00A26D7D"/>
    <w:rsid w:val="00A273AE"/>
    <w:rsid w:val="00A30952"/>
    <w:rsid w:val="00A311F8"/>
    <w:rsid w:val="00A32C48"/>
    <w:rsid w:val="00A32F12"/>
    <w:rsid w:val="00A330E9"/>
    <w:rsid w:val="00A34C5A"/>
    <w:rsid w:val="00A3570F"/>
    <w:rsid w:val="00A36C3B"/>
    <w:rsid w:val="00A376E3"/>
    <w:rsid w:val="00A40C2E"/>
    <w:rsid w:val="00A425D8"/>
    <w:rsid w:val="00A42A8C"/>
    <w:rsid w:val="00A42DDB"/>
    <w:rsid w:val="00A42F99"/>
    <w:rsid w:val="00A430C8"/>
    <w:rsid w:val="00A44B7E"/>
    <w:rsid w:val="00A45D5A"/>
    <w:rsid w:val="00A45F84"/>
    <w:rsid w:val="00A460F3"/>
    <w:rsid w:val="00A4716A"/>
    <w:rsid w:val="00A472D4"/>
    <w:rsid w:val="00A47513"/>
    <w:rsid w:val="00A47B94"/>
    <w:rsid w:val="00A5000E"/>
    <w:rsid w:val="00A500BE"/>
    <w:rsid w:val="00A50FA4"/>
    <w:rsid w:val="00A526C4"/>
    <w:rsid w:val="00A52987"/>
    <w:rsid w:val="00A53596"/>
    <w:rsid w:val="00A54A6E"/>
    <w:rsid w:val="00A555DD"/>
    <w:rsid w:val="00A569A4"/>
    <w:rsid w:val="00A6064C"/>
    <w:rsid w:val="00A628E4"/>
    <w:rsid w:val="00A63377"/>
    <w:rsid w:val="00A64081"/>
    <w:rsid w:val="00A66343"/>
    <w:rsid w:val="00A66801"/>
    <w:rsid w:val="00A6686F"/>
    <w:rsid w:val="00A67BF2"/>
    <w:rsid w:val="00A71306"/>
    <w:rsid w:val="00A72E4C"/>
    <w:rsid w:val="00A80162"/>
    <w:rsid w:val="00A80239"/>
    <w:rsid w:val="00A80DED"/>
    <w:rsid w:val="00A8126C"/>
    <w:rsid w:val="00A81446"/>
    <w:rsid w:val="00A81B7F"/>
    <w:rsid w:val="00A820EE"/>
    <w:rsid w:val="00A828B1"/>
    <w:rsid w:val="00A855E0"/>
    <w:rsid w:val="00A855F5"/>
    <w:rsid w:val="00A863DD"/>
    <w:rsid w:val="00A877CA"/>
    <w:rsid w:val="00A87BAC"/>
    <w:rsid w:val="00A87D02"/>
    <w:rsid w:val="00A908B1"/>
    <w:rsid w:val="00A9188A"/>
    <w:rsid w:val="00A91D0C"/>
    <w:rsid w:val="00A92839"/>
    <w:rsid w:val="00A92879"/>
    <w:rsid w:val="00A93983"/>
    <w:rsid w:val="00A96988"/>
    <w:rsid w:val="00A97B65"/>
    <w:rsid w:val="00AA16FA"/>
    <w:rsid w:val="00AA2CAE"/>
    <w:rsid w:val="00AA3D40"/>
    <w:rsid w:val="00AA5CF0"/>
    <w:rsid w:val="00AA6EFE"/>
    <w:rsid w:val="00AB0BF1"/>
    <w:rsid w:val="00AB14CE"/>
    <w:rsid w:val="00AB3223"/>
    <w:rsid w:val="00AB4676"/>
    <w:rsid w:val="00AB516E"/>
    <w:rsid w:val="00AB58E2"/>
    <w:rsid w:val="00AB6645"/>
    <w:rsid w:val="00AB7B4F"/>
    <w:rsid w:val="00AC0E4E"/>
    <w:rsid w:val="00AC2807"/>
    <w:rsid w:val="00AC360C"/>
    <w:rsid w:val="00AC4622"/>
    <w:rsid w:val="00AC68C9"/>
    <w:rsid w:val="00AC79AE"/>
    <w:rsid w:val="00AD1385"/>
    <w:rsid w:val="00AD15D2"/>
    <w:rsid w:val="00AD2F6B"/>
    <w:rsid w:val="00AD3343"/>
    <w:rsid w:val="00AD3992"/>
    <w:rsid w:val="00AD3B17"/>
    <w:rsid w:val="00AD68C6"/>
    <w:rsid w:val="00AD6C85"/>
    <w:rsid w:val="00AD6E6B"/>
    <w:rsid w:val="00AD7A88"/>
    <w:rsid w:val="00AD7B14"/>
    <w:rsid w:val="00AE40BB"/>
    <w:rsid w:val="00AE4BD9"/>
    <w:rsid w:val="00AE75A2"/>
    <w:rsid w:val="00AF2307"/>
    <w:rsid w:val="00AF2362"/>
    <w:rsid w:val="00AF3567"/>
    <w:rsid w:val="00AF4A4D"/>
    <w:rsid w:val="00AF5159"/>
    <w:rsid w:val="00AF659A"/>
    <w:rsid w:val="00AF7BC9"/>
    <w:rsid w:val="00B0126B"/>
    <w:rsid w:val="00B0226F"/>
    <w:rsid w:val="00B02AF6"/>
    <w:rsid w:val="00B03205"/>
    <w:rsid w:val="00B0330D"/>
    <w:rsid w:val="00B049A5"/>
    <w:rsid w:val="00B04D35"/>
    <w:rsid w:val="00B05A4A"/>
    <w:rsid w:val="00B06495"/>
    <w:rsid w:val="00B0744E"/>
    <w:rsid w:val="00B11CCF"/>
    <w:rsid w:val="00B12385"/>
    <w:rsid w:val="00B12A6C"/>
    <w:rsid w:val="00B13211"/>
    <w:rsid w:val="00B14F47"/>
    <w:rsid w:val="00B15483"/>
    <w:rsid w:val="00B20052"/>
    <w:rsid w:val="00B2193C"/>
    <w:rsid w:val="00B21B6E"/>
    <w:rsid w:val="00B231E2"/>
    <w:rsid w:val="00B23E62"/>
    <w:rsid w:val="00B24420"/>
    <w:rsid w:val="00B27231"/>
    <w:rsid w:val="00B27B45"/>
    <w:rsid w:val="00B344D1"/>
    <w:rsid w:val="00B34567"/>
    <w:rsid w:val="00B34599"/>
    <w:rsid w:val="00B3521D"/>
    <w:rsid w:val="00B3585D"/>
    <w:rsid w:val="00B371FD"/>
    <w:rsid w:val="00B373C5"/>
    <w:rsid w:val="00B37781"/>
    <w:rsid w:val="00B41122"/>
    <w:rsid w:val="00B41516"/>
    <w:rsid w:val="00B41758"/>
    <w:rsid w:val="00B42F92"/>
    <w:rsid w:val="00B449D6"/>
    <w:rsid w:val="00B451AC"/>
    <w:rsid w:val="00B45A35"/>
    <w:rsid w:val="00B472C9"/>
    <w:rsid w:val="00B50005"/>
    <w:rsid w:val="00B507BF"/>
    <w:rsid w:val="00B5225E"/>
    <w:rsid w:val="00B52288"/>
    <w:rsid w:val="00B56D1E"/>
    <w:rsid w:val="00B57299"/>
    <w:rsid w:val="00B629A1"/>
    <w:rsid w:val="00B630E8"/>
    <w:rsid w:val="00B63973"/>
    <w:rsid w:val="00B63E31"/>
    <w:rsid w:val="00B64993"/>
    <w:rsid w:val="00B65425"/>
    <w:rsid w:val="00B65AE3"/>
    <w:rsid w:val="00B67791"/>
    <w:rsid w:val="00B7074C"/>
    <w:rsid w:val="00B71D6B"/>
    <w:rsid w:val="00B72E5F"/>
    <w:rsid w:val="00B75B1E"/>
    <w:rsid w:val="00B7663E"/>
    <w:rsid w:val="00B76AA5"/>
    <w:rsid w:val="00B76F26"/>
    <w:rsid w:val="00B80FFE"/>
    <w:rsid w:val="00B812D6"/>
    <w:rsid w:val="00B81336"/>
    <w:rsid w:val="00B825F8"/>
    <w:rsid w:val="00B826D3"/>
    <w:rsid w:val="00B86C3D"/>
    <w:rsid w:val="00B86E06"/>
    <w:rsid w:val="00B90D65"/>
    <w:rsid w:val="00B9178F"/>
    <w:rsid w:val="00B93F61"/>
    <w:rsid w:val="00B95D90"/>
    <w:rsid w:val="00B96785"/>
    <w:rsid w:val="00BA20B2"/>
    <w:rsid w:val="00BA235A"/>
    <w:rsid w:val="00BA5FA5"/>
    <w:rsid w:val="00BA7635"/>
    <w:rsid w:val="00BA79E1"/>
    <w:rsid w:val="00BA7AD1"/>
    <w:rsid w:val="00BB1B6A"/>
    <w:rsid w:val="00BB21C0"/>
    <w:rsid w:val="00BB2A45"/>
    <w:rsid w:val="00BB4CA0"/>
    <w:rsid w:val="00BB6DE1"/>
    <w:rsid w:val="00BC0AE3"/>
    <w:rsid w:val="00BC1D1A"/>
    <w:rsid w:val="00BC2049"/>
    <w:rsid w:val="00BC24BB"/>
    <w:rsid w:val="00BC33DF"/>
    <w:rsid w:val="00BC5A8D"/>
    <w:rsid w:val="00BD43E6"/>
    <w:rsid w:val="00BD53EE"/>
    <w:rsid w:val="00BE0839"/>
    <w:rsid w:val="00BE08AE"/>
    <w:rsid w:val="00BE0A23"/>
    <w:rsid w:val="00BE0CF6"/>
    <w:rsid w:val="00BE24E9"/>
    <w:rsid w:val="00BE356E"/>
    <w:rsid w:val="00BE48DB"/>
    <w:rsid w:val="00BE4BAF"/>
    <w:rsid w:val="00BE53E0"/>
    <w:rsid w:val="00BE56BB"/>
    <w:rsid w:val="00BF0889"/>
    <w:rsid w:val="00BF0B42"/>
    <w:rsid w:val="00BF1425"/>
    <w:rsid w:val="00BF2B95"/>
    <w:rsid w:val="00BF357F"/>
    <w:rsid w:val="00BF3F3E"/>
    <w:rsid w:val="00BF590C"/>
    <w:rsid w:val="00BF5EC7"/>
    <w:rsid w:val="00BF6300"/>
    <w:rsid w:val="00BF7DF2"/>
    <w:rsid w:val="00C0048C"/>
    <w:rsid w:val="00C018A7"/>
    <w:rsid w:val="00C01DF7"/>
    <w:rsid w:val="00C0233C"/>
    <w:rsid w:val="00C03448"/>
    <w:rsid w:val="00C11BFE"/>
    <w:rsid w:val="00C11C9E"/>
    <w:rsid w:val="00C11E48"/>
    <w:rsid w:val="00C12BB2"/>
    <w:rsid w:val="00C13468"/>
    <w:rsid w:val="00C1697D"/>
    <w:rsid w:val="00C16DD8"/>
    <w:rsid w:val="00C174EC"/>
    <w:rsid w:val="00C27CA3"/>
    <w:rsid w:val="00C307D9"/>
    <w:rsid w:val="00C30976"/>
    <w:rsid w:val="00C3162F"/>
    <w:rsid w:val="00C31D35"/>
    <w:rsid w:val="00C31DD6"/>
    <w:rsid w:val="00C329C5"/>
    <w:rsid w:val="00C352B5"/>
    <w:rsid w:val="00C35382"/>
    <w:rsid w:val="00C35678"/>
    <w:rsid w:val="00C35F8F"/>
    <w:rsid w:val="00C371B1"/>
    <w:rsid w:val="00C378F3"/>
    <w:rsid w:val="00C40D2A"/>
    <w:rsid w:val="00C4270D"/>
    <w:rsid w:val="00C47F6D"/>
    <w:rsid w:val="00C50383"/>
    <w:rsid w:val="00C5077E"/>
    <w:rsid w:val="00C50A4F"/>
    <w:rsid w:val="00C50F0E"/>
    <w:rsid w:val="00C515BC"/>
    <w:rsid w:val="00C51EA7"/>
    <w:rsid w:val="00C52220"/>
    <w:rsid w:val="00C52BEC"/>
    <w:rsid w:val="00C53470"/>
    <w:rsid w:val="00C554D3"/>
    <w:rsid w:val="00C561F2"/>
    <w:rsid w:val="00C57927"/>
    <w:rsid w:val="00C57BD9"/>
    <w:rsid w:val="00C6259A"/>
    <w:rsid w:val="00C632E7"/>
    <w:rsid w:val="00C64F59"/>
    <w:rsid w:val="00C650E6"/>
    <w:rsid w:val="00C65607"/>
    <w:rsid w:val="00C672A1"/>
    <w:rsid w:val="00C708A7"/>
    <w:rsid w:val="00C71EC9"/>
    <w:rsid w:val="00C71FBD"/>
    <w:rsid w:val="00C729BC"/>
    <w:rsid w:val="00C73D9D"/>
    <w:rsid w:val="00C75520"/>
    <w:rsid w:val="00C77276"/>
    <w:rsid w:val="00C776E2"/>
    <w:rsid w:val="00C80DAA"/>
    <w:rsid w:val="00C810A3"/>
    <w:rsid w:val="00C81CF2"/>
    <w:rsid w:val="00C81E6B"/>
    <w:rsid w:val="00C82A1B"/>
    <w:rsid w:val="00C839F7"/>
    <w:rsid w:val="00C84ECC"/>
    <w:rsid w:val="00C85390"/>
    <w:rsid w:val="00C862BA"/>
    <w:rsid w:val="00C86559"/>
    <w:rsid w:val="00C86CA0"/>
    <w:rsid w:val="00C87799"/>
    <w:rsid w:val="00C909FA"/>
    <w:rsid w:val="00C91978"/>
    <w:rsid w:val="00C92497"/>
    <w:rsid w:val="00C9456E"/>
    <w:rsid w:val="00C94DB8"/>
    <w:rsid w:val="00C97D51"/>
    <w:rsid w:val="00CA093A"/>
    <w:rsid w:val="00CA1C8D"/>
    <w:rsid w:val="00CA24CA"/>
    <w:rsid w:val="00CA2563"/>
    <w:rsid w:val="00CA489C"/>
    <w:rsid w:val="00CA4936"/>
    <w:rsid w:val="00CA4BCD"/>
    <w:rsid w:val="00CA5739"/>
    <w:rsid w:val="00CA5791"/>
    <w:rsid w:val="00CA5935"/>
    <w:rsid w:val="00CA65E6"/>
    <w:rsid w:val="00CA69E6"/>
    <w:rsid w:val="00CB0762"/>
    <w:rsid w:val="00CB15B0"/>
    <w:rsid w:val="00CB1928"/>
    <w:rsid w:val="00CB1AD9"/>
    <w:rsid w:val="00CB2EE7"/>
    <w:rsid w:val="00CB31B2"/>
    <w:rsid w:val="00CB40CF"/>
    <w:rsid w:val="00CB4429"/>
    <w:rsid w:val="00CB737A"/>
    <w:rsid w:val="00CB7DC9"/>
    <w:rsid w:val="00CC02E3"/>
    <w:rsid w:val="00CC3E8B"/>
    <w:rsid w:val="00CC4651"/>
    <w:rsid w:val="00CC4E51"/>
    <w:rsid w:val="00CC4FA3"/>
    <w:rsid w:val="00CC5527"/>
    <w:rsid w:val="00CC604A"/>
    <w:rsid w:val="00CC761B"/>
    <w:rsid w:val="00CD063C"/>
    <w:rsid w:val="00CD1D25"/>
    <w:rsid w:val="00CD29C7"/>
    <w:rsid w:val="00CD33A6"/>
    <w:rsid w:val="00CE009B"/>
    <w:rsid w:val="00CE0892"/>
    <w:rsid w:val="00CE12F4"/>
    <w:rsid w:val="00CE1E91"/>
    <w:rsid w:val="00CE2510"/>
    <w:rsid w:val="00CE28CC"/>
    <w:rsid w:val="00CE31C5"/>
    <w:rsid w:val="00CE3435"/>
    <w:rsid w:val="00CE5BDB"/>
    <w:rsid w:val="00CE7B3C"/>
    <w:rsid w:val="00CF0338"/>
    <w:rsid w:val="00CF0370"/>
    <w:rsid w:val="00CF05ED"/>
    <w:rsid w:val="00CF0F72"/>
    <w:rsid w:val="00CF1142"/>
    <w:rsid w:val="00CF2182"/>
    <w:rsid w:val="00CF3578"/>
    <w:rsid w:val="00CF4A39"/>
    <w:rsid w:val="00CF4DDD"/>
    <w:rsid w:val="00CF6536"/>
    <w:rsid w:val="00CF6BAB"/>
    <w:rsid w:val="00CF6F13"/>
    <w:rsid w:val="00D008AD"/>
    <w:rsid w:val="00D02008"/>
    <w:rsid w:val="00D03AED"/>
    <w:rsid w:val="00D0455E"/>
    <w:rsid w:val="00D0462B"/>
    <w:rsid w:val="00D04953"/>
    <w:rsid w:val="00D053C4"/>
    <w:rsid w:val="00D06E59"/>
    <w:rsid w:val="00D072E7"/>
    <w:rsid w:val="00D07389"/>
    <w:rsid w:val="00D074C3"/>
    <w:rsid w:val="00D1002F"/>
    <w:rsid w:val="00D105D5"/>
    <w:rsid w:val="00D10BE7"/>
    <w:rsid w:val="00D12A31"/>
    <w:rsid w:val="00D12BF6"/>
    <w:rsid w:val="00D150C3"/>
    <w:rsid w:val="00D15A4B"/>
    <w:rsid w:val="00D16C25"/>
    <w:rsid w:val="00D17B9D"/>
    <w:rsid w:val="00D200E9"/>
    <w:rsid w:val="00D208D3"/>
    <w:rsid w:val="00D20A5D"/>
    <w:rsid w:val="00D2137B"/>
    <w:rsid w:val="00D21AFB"/>
    <w:rsid w:val="00D22224"/>
    <w:rsid w:val="00D2228E"/>
    <w:rsid w:val="00D2281D"/>
    <w:rsid w:val="00D2283A"/>
    <w:rsid w:val="00D2552E"/>
    <w:rsid w:val="00D266C4"/>
    <w:rsid w:val="00D268AA"/>
    <w:rsid w:val="00D27222"/>
    <w:rsid w:val="00D2728D"/>
    <w:rsid w:val="00D27412"/>
    <w:rsid w:val="00D274D0"/>
    <w:rsid w:val="00D27A46"/>
    <w:rsid w:val="00D27C84"/>
    <w:rsid w:val="00D3055A"/>
    <w:rsid w:val="00D30600"/>
    <w:rsid w:val="00D31A31"/>
    <w:rsid w:val="00D32484"/>
    <w:rsid w:val="00D32C9E"/>
    <w:rsid w:val="00D33B99"/>
    <w:rsid w:val="00D3609D"/>
    <w:rsid w:val="00D366A3"/>
    <w:rsid w:val="00D36702"/>
    <w:rsid w:val="00D3759F"/>
    <w:rsid w:val="00D4226D"/>
    <w:rsid w:val="00D4316D"/>
    <w:rsid w:val="00D43EE1"/>
    <w:rsid w:val="00D441E2"/>
    <w:rsid w:val="00D47BCD"/>
    <w:rsid w:val="00D47F8F"/>
    <w:rsid w:val="00D502C7"/>
    <w:rsid w:val="00D5044A"/>
    <w:rsid w:val="00D50B67"/>
    <w:rsid w:val="00D5266B"/>
    <w:rsid w:val="00D528D3"/>
    <w:rsid w:val="00D52C7D"/>
    <w:rsid w:val="00D5396B"/>
    <w:rsid w:val="00D56847"/>
    <w:rsid w:val="00D5769D"/>
    <w:rsid w:val="00D57B3A"/>
    <w:rsid w:val="00D60078"/>
    <w:rsid w:val="00D61417"/>
    <w:rsid w:val="00D61660"/>
    <w:rsid w:val="00D61F8C"/>
    <w:rsid w:val="00D62BCD"/>
    <w:rsid w:val="00D62CC9"/>
    <w:rsid w:val="00D63097"/>
    <w:rsid w:val="00D635A1"/>
    <w:rsid w:val="00D6402C"/>
    <w:rsid w:val="00D641D7"/>
    <w:rsid w:val="00D64D85"/>
    <w:rsid w:val="00D6589D"/>
    <w:rsid w:val="00D662BA"/>
    <w:rsid w:val="00D676BA"/>
    <w:rsid w:val="00D715F1"/>
    <w:rsid w:val="00D719AB"/>
    <w:rsid w:val="00D7427A"/>
    <w:rsid w:val="00D75747"/>
    <w:rsid w:val="00D75EA7"/>
    <w:rsid w:val="00D77CF2"/>
    <w:rsid w:val="00D81CCC"/>
    <w:rsid w:val="00D824D4"/>
    <w:rsid w:val="00D82DA3"/>
    <w:rsid w:val="00D8384C"/>
    <w:rsid w:val="00D8489A"/>
    <w:rsid w:val="00D8533A"/>
    <w:rsid w:val="00D85378"/>
    <w:rsid w:val="00D86C05"/>
    <w:rsid w:val="00D86D42"/>
    <w:rsid w:val="00D87E01"/>
    <w:rsid w:val="00D90D1A"/>
    <w:rsid w:val="00D91A39"/>
    <w:rsid w:val="00D91B81"/>
    <w:rsid w:val="00D92DEE"/>
    <w:rsid w:val="00D94AD1"/>
    <w:rsid w:val="00D96276"/>
    <w:rsid w:val="00D96AAB"/>
    <w:rsid w:val="00D973BF"/>
    <w:rsid w:val="00DA1365"/>
    <w:rsid w:val="00DA14C1"/>
    <w:rsid w:val="00DA1C65"/>
    <w:rsid w:val="00DA2CDD"/>
    <w:rsid w:val="00DA37A3"/>
    <w:rsid w:val="00DA4F5A"/>
    <w:rsid w:val="00DA5BDC"/>
    <w:rsid w:val="00DA7B37"/>
    <w:rsid w:val="00DB245D"/>
    <w:rsid w:val="00DB444A"/>
    <w:rsid w:val="00DB65D6"/>
    <w:rsid w:val="00DB67AA"/>
    <w:rsid w:val="00DB7835"/>
    <w:rsid w:val="00DB79A9"/>
    <w:rsid w:val="00DB7E4E"/>
    <w:rsid w:val="00DC0A66"/>
    <w:rsid w:val="00DC0F0C"/>
    <w:rsid w:val="00DC13FF"/>
    <w:rsid w:val="00DC1B91"/>
    <w:rsid w:val="00DC1DA3"/>
    <w:rsid w:val="00DC1F2E"/>
    <w:rsid w:val="00DC1FD7"/>
    <w:rsid w:val="00DC30F7"/>
    <w:rsid w:val="00DC49AF"/>
    <w:rsid w:val="00DC62D7"/>
    <w:rsid w:val="00DC6375"/>
    <w:rsid w:val="00DC684F"/>
    <w:rsid w:val="00DC7D2A"/>
    <w:rsid w:val="00DD042F"/>
    <w:rsid w:val="00DD10D2"/>
    <w:rsid w:val="00DD1D09"/>
    <w:rsid w:val="00DD2F23"/>
    <w:rsid w:val="00DD475F"/>
    <w:rsid w:val="00DD6733"/>
    <w:rsid w:val="00DD6C67"/>
    <w:rsid w:val="00DD7E9A"/>
    <w:rsid w:val="00DE0947"/>
    <w:rsid w:val="00DE0BF5"/>
    <w:rsid w:val="00DE1796"/>
    <w:rsid w:val="00DE1D2F"/>
    <w:rsid w:val="00DE25D9"/>
    <w:rsid w:val="00DE2D83"/>
    <w:rsid w:val="00DE3A95"/>
    <w:rsid w:val="00DE5164"/>
    <w:rsid w:val="00DE557D"/>
    <w:rsid w:val="00DE6996"/>
    <w:rsid w:val="00DE706F"/>
    <w:rsid w:val="00DF097B"/>
    <w:rsid w:val="00DF1BCB"/>
    <w:rsid w:val="00DF1EAC"/>
    <w:rsid w:val="00DF34E4"/>
    <w:rsid w:val="00DF4235"/>
    <w:rsid w:val="00DF5835"/>
    <w:rsid w:val="00DF623D"/>
    <w:rsid w:val="00E01E90"/>
    <w:rsid w:val="00E020A7"/>
    <w:rsid w:val="00E033AA"/>
    <w:rsid w:val="00E05156"/>
    <w:rsid w:val="00E06ACB"/>
    <w:rsid w:val="00E1158D"/>
    <w:rsid w:val="00E1211A"/>
    <w:rsid w:val="00E13653"/>
    <w:rsid w:val="00E145B5"/>
    <w:rsid w:val="00E14EDE"/>
    <w:rsid w:val="00E15708"/>
    <w:rsid w:val="00E17563"/>
    <w:rsid w:val="00E17F79"/>
    <w:rsid w:val="00E2032D"/>
    <w:rsid w:val="00E22413"/>
    <w:rsid w:val="00E2465B"/>
    <w:rsid w:val="00E249F5"/>
    <w:rsid w:val="00E251FD"/>
    <w:rsid w:val="00E3153D"/>
    <w:rsid w:val="00E32CD2"/>
    <w:rsid w:val="00E34856"/>
    <w:rsid w:val="00E35EE0"/>
    <w:rsid w:val="00E371F5"/>
    <w:rsid w:val="00E37A58"/>
    <w:rsid w:val="00E435D6"/>
    <w:rsid w:val="00E44743"/>
    <w:rsid w:val="00E44810"/>
    <w:rsid w:val="00E4643F"/>
    <w:rsid w:val="00E47F00"/>
    <w:rsid w:val="00E54069"/>
    <w:rsid w:val="00E548E0"/>
    <w:rsid w:val="00E55904"/>
    <w:rsid w:val="00E564AC"/>
    <w:rsid w:val="00E617FE"/>
    <w:rsid w:val="00E63BBE"/>
    <w:rsid w:val="00E643D0"/>
    <w:rsid w:val="00E64CB9"/>
    <w:rsid w:val="00E66598"/>
    <w:rsid w:val="00E66A82"/>
    <w:rsid w:val="00E71A9D"/>
    <w:rsid w:val="00E71AEB"/>
    <w:rsid w:val="00E72C21"/>
    <w:rsid w:val="00E72D8A"/>
    <w:rsid w:val="00E76A41"/>
    <w:rsid w:val="00E810FB"/>
    <w:rsid w:val="00E83A00"/>
    <w:rsid w:val="00E84C9D"/>
    <w:rsid w:val="00E866C2"/>
    <w:rsid w:val="00E87403"/>
    <w:rsid w:val="00E87AD8"/>
    <w:rsid w:val="00E90262"/>
    <w:rsid w:val="00E91216"/>
    <w:rsid w:val="00E933BA"/>
    <w:rsid w:val="00E94BB4"/>
    <w:rsid w:val="00E97E88"/>
    <w:rsid w:val="00EA2525"/>
    <w:rsid w:val="00EA404F"/>
    <w:rsid w:val="00EA49AB"/>
    <w:rsid w:val="00EA5C86"/>
    <w:rsid w:val="00EA62F3"/>
    <w:rsid w:val="00EB0FCE"/>
    <w:rsid w:val="00EB11BE"/>
    <w:rsid w:val="00EB267C"/>
    <w:rsid w:val="00EB376D"/>
    <w:rsid w:val="00EB4F05"/>
    <w:rsid w:val="00EB5570"/>
    <w:rsid w:val="00EB5FCB"/>
    <w:rsid w:val="00EB6420"/>
    <w:rsid w:val="00EC18FC"/>
    <w:rsid w:val="00EC24FB"/>
    <w:rsid w:val="00EC4252"/>
    <w:rsid w:val="00EC491A"/>
    <w:rsid w:val="00EC585D"/>
    <w:rsid w:val="00EC5908"/>
    <w:rsid w:val="00EC67DF"/>
    <w:rsid w:val="00EC7957"/>
    <w:rsid w:val="00EC7C15"/>
    <w:rsid w:val="00ED0129"/>
    <w:rsid w:val="00ED33D5"/>
    <w:rsid w:val="00ED33E2"/>
    <w:rsid w:val="00ED4773"/>
    <w:rsid w:val="00ED5BBA"/>
    <w:rsid w:val="00ED5D61"/>
    <w:rsid w:val="00ED63B2"/>
    <w:rsid w:val="00ED6630"/>
    <w:rsid w:val="00ED67EC"/>
    <w:rsid w:val="00ED6AD1"/>
    <w:rsid w:val="00ED6B82"/>
    <w:rsid w:val="00ED6FFB"/>
    <w:rsid w:val="00EE094C"/>
    <w:rsid w:val="00EE2070"/>
    <w:rsid w:val="00EE4444"/>
    <w:rsid w:val="00EE4734"/>
    <w:rsid w:val="00EF0CBF"/>
    <w:rsid w:val="00EF134B"/>
    <w:rsid w:val="00EF188F"/>
    <w:rsid w:val="00EF1A82"/>
    <w:rsid w:val="00EF3854"/>
    <w:rsid w:val="00EF40E5"/>
    <w:rsid w:val="00EF4A6B"/>
    <w:rsid w:val="00EF567F"/>
    <w:rsid w:val="00EF7241"/>
    <w:rsid w:val="00EF7B44"/>
    <w:rsid w:val="00F01781"/>
    <w:rsid w:val="00F017D6"/>
    <w:rsid w:val="00F03FD7"/>
    <w:rsid w:val="00F049D2"/>
    <w:rsid w:val="00F056AD"/>
    <w:rsid w:val="00F1071C"/>
    <w:rsid w:val="00F1113C"/>
    <w:rsid w:val="00F11392"/>
    <w:rsid w:val="00F12D35"/>
    <w:rsid w:val="00F13251"/>
    <w:rsid w:val="00F135DB"/>
    <w:rsid w:val="00F13B22"/>
    <w:rsid w:val="00F13C9A"/>
    <w:rsid w:val="00F142C3"/>
    <w:rsid w:val="00F1654D"/>
    <w:rsid w:val="00F17678"/>
    <w:rsid w:val="00F17C49"/>
    <w:rsid w:val="00F20B3E"/>
    <w:rsid w:val="00F224ED"/>
    <w:rsid w:val="00F22757"/>
    <w:rsid w:val="00F23F87"/>
    <w:rsid w:val="00F2449A"/>
    <w:rsid w:val="00F25371"/>
    <w:rsid w:val="00F25503"/>
    <w:rsid w:val="00F25DD6"/>
    <w:rsid w:val="00F2618B"/>
    <w:rsid w:val="00F26C9B"/>
    <w:rsid w:val="00F26F92"/>
    <w:rsid w:val="00F30538"/>
    <w:rsid w:val="00F3131F"/>
    <w:rsid w:val="00F31E93"/>
    <w:rsid w:val="00F3232C"/>
    <w:rsid w:val="00F32BFC"/>
    <w:rsid w:val="00F3354A"/>
    <w:rsid w:val="00F363DB"/>
    <w:rsid w:val="00F36AC3"/>
    <w:rsid w:val="00F375A1"/>
    <w:rsid w:val="00F4052F"/>
    <w:rsid w:val="00F42CC4"/>
    <w:rsid w:val="00F43834"/>
    <w:rsid w:val="00F4485F"/>
    <w:rsid w:val="00F4496C"/>
    <w:rsid w:val="00F45638"/>
    <w:rsid w:val="00F45F0F"/>
    <w:rsid w:val="00F462B9"/>
    <w:rsid w:val="00F472DB"/>
    <w:rsid w:val="00F47E03"/>
    <w:rsid w:val="00F50076"/>
    <w:rsid w:val="00F506AF"/>
    <w:rsid w:val="00F50A71"/>
    <w:rsid w:val="00F5114D"/>
    <w:rsid w:val="00F52BF1"/>
    <w:rsid w:val="00F52FFF"/>
    <w:rsid w:val="00F54019"/>
    <w:rsid w:val="00F54860"/>
    <w:rsid w:val="00F55E12"/>
    <w:rsid w:val="00F56369"/>
    <w:rsid w:val="00F5669A"/>
    <w:rsid w:val="00F602FB"/>
    <w:rsid w:val="00F607F3"/>
    <w:rsid w:val="00F60EF6"/>
    <w:rsid w:val="00F64C3B"/>
    <w:rsid w:val="00F65142"/>
    <w:rsid w:val="00F66276"/>
    <w:rsid w:val="00F66AF6"/>
    <w:rsid w:val="00F67AD3"/>
    <w:rsid w:val="00F67ADF"/>
    <w:rsid w:val="00F73A56"/>
    <w:rsid w:val="00F770FB"/>
    <w:rsid w:val="00F77B83"/>
    <w:rsid w:val="00F77FBF"/>
    <w:rsid w:val="00F808F2"/>
    <w:rsid w:val="00F80963"/>
    <w:rsid w:val="00F80D4F"/>
    <w:rsid w:val="00F8104F"/>
    <w:rsid w:val="00F81D2F"/>
    <w:rsid w:val="00F81D5D"/>
    <w:rsid w:val="00F83BE1"/>
    <w:rsid w:val="00F8403A"/>
    <w:rsid w:val="00F85980"/>
    <w:rsid w:val="00F90E41"/>
    <w:rsid w:val="00F90F17"/>
    <w:rsid w:val="00F91273"/>
    <w:rsid w:val="00F91B09"/>
    <w:rsid w:val="00F92428"/>
    <w:rsid w:val="00F954F5"/>
    <w:rsid w:val="00F961BA"/>
    <w:rsid w:val="00F96530"/>
    <w:rsid w:val="00FA2F71"/>
    <w:rsid w:val="00FA5DDD"/>
    <w:rsid w:val="00FA6FE3"/>
    <w:rsid w:val="00FA7622"/>
    <w:rsid w:val="00FB0649"/>
    <w:rsid w:val="00FB116A"/>
    <w:rsid w:val="00FB1461"/>
    <w:rsid w:val="00FB2049"/>
    <w:rsid w:val="00FB24E1"/>
    <w:rsid w:val="00FB3BA1"/>
    <w:rsid w:val="00FB4E66"/>
    <w:rsid w:val="00FB5B4E"/>
    <w:rsid w:val="00FB5D24"/>
    <w:rsid w:val="00FB5EF9"/>
    <w:rsid w:val="00FB5FDD"/>
    <w:rsid w:val="00FB73CD"/>
    <w:rsid w:val="00FB7C87"/>
    <w:rsid w:val="00FC090A"/>
    <w:rsid w:val="00FC1476"/>
    <w:rsid w:val="00FC2C51"/>
    <w:rsid w:val="00FC62E1"/>
    <w:rsid w:val="00FD4C01"/>
    <w:rsid w:val="00FD6412"/>
    <w:rsid w:val="00FD69A2"/>
    <w:rsid w:val="00FE0034"/>
    <w:rsid w:val="00FE0482"/>
    <w:rsid w:val="00FE069C"/>
    <w:rsid w:val="00FE20EE"/>
    <w:rsid w:val="00FE2A42"/>
    <w:rsid w:val="00FE5B9A"/>
    <w:rsid w:val="00FE5BBE"/>
    <w:rsid w:val="00FE67BF"/>
    <w:rsid w:val="00FE6DF2"/>
    <w:rsid w:val="00FE7C9F"/>
    <w:rsid w:val="00FF0BE1"/>
    <w:rsid w:val="00FF19B2"/>
    <w:rsid w:val="00FF1BB1"/>
    <w:rsid w:val="00FF1EE5"/>
    <w:rsid w:val="00FF1EFB"/>
    <w:rsid w:val="00FF2864"/>
    <w:rsid w:val="00FF3BE9"/>
    <w:rsid w:val="00FF3F9F"/>
    <w:rsid w:val="00FF6275"/>
    <w:rsid w:val="00FF68F1"/>
    <w:rsid w:val="00FF691D"/>
    <w:rsid w:val="00FF6995"/>
    <w:rsid w:val="00FF7946"/>
    <w:rsid w:val="00FF7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3" fillcolor="white">
      <v:fill color="white"/>
    </o:shapedefaults>
    <o:shapelayout v:ext="edit">
      <o:idmap v:ext="edit" data="2"/>
    </o:shapelayout>
  </w:shapeDefaults>
  <w:decimalSymbol w:val=","/>
  <w:listSeparator w:val=";"/>
  <w14:docId w14:val="74433BCE"/>
  <w15:docId w15:val="{DF705AEC-8A94-496F-8896-636154BFD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17678"/>
    <w:rPr>
      <w:rFonts w:asciiTheme="minorHAnsi" w:hAnsiTheme="minorHAnsi"/>
      <w:sz w:val="16"/>
      <w:szCs w:val="24"/>
    </w:rPr>
  </w:style>
  <w:style w:type="paragraph" w:styleId="Ttulo1">
    <w:name w:val="heading 1"/>
    <w:basedOn w:val="Normal"/>
    <w:next w:val="Normal"/>
    <w:autoRedefine/>
    <w:qFormat/>
    <w:rsid w:val="00D43EE1"/>
    <w:pPr>
      <w:keepNext/>
      <w:spacing w:line="800" w:lineRule="exact"/>
      <w:jc w:val="right"/>
      <w:outlineLvl w:val="0"/>
    </w:pPr>
    <w:rPr>
      <w:rFonts w:asciiTheme="majorHAnsi" w:hAnsiTheme="majorHAnsi" w:cs="Arial"/>
      <w:bCs/>
      <w:color w:val="00B0F0"/>
      <w:kern w:val="44"/>
      <w:sz w:val="40"/>
      <w:szCs w:val="40"/>
      <w:lang w:val="pt-PT"/>
    </w:rPr>
  </w:style>
  <w:style w:type="paragraph" w:styleId="Ttulo2">
    <w:name w:val="heading 2"/>
    <w:basedOn w:val="Normal"/>
    <w:next w:val="Normal"/>
    <w:qFormat/>
    <w:rsid w:val="00304BC4"/>
    <w:pPr>
      <w:keepNext/>
      <w:spacing w:before="240" w:after="60"/>
      <w:outlineLvl w:val="1"/>
    </w:pPr>
    <w:rPr>
      <w:rFonts w:asciiTheme="majorHAnsi" w:hAnsiTheme="majorHAnsi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304BC4"/>
    <w:pPr>
      <w:keepNext/>
      <w:spacing w:before="240" w:after="60"/>
      <w:outlineLvl w:val="2"/>
    </w:pPr>
    <w:rPr>
      <w:rFonts w:asciiTheme="majorHAnsi" w:hAnsiTheme="majorHAnsi"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semiHidden/>
    <w:unhideWhenUsed/>
    <w:qFormat/>
    <w:rsid w:val="00D676B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527D5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Quantidade">
    <w:name w:val="Quantidade"/>
    <w:basedOn w:val="Normal"/>
    <w:rsid w:val="00304BC4"/>
    <w:pPr>
      <w:jc w:val="right"/>
    </w:pPr>
  </w:style>
  <w:style w:type="paragraph" w:customStyle="1" w:styleId="DataeNmero">
    <w:name w:val="Data e Número"/>
    <w:basedOn w:val="Normal"/>
    <w:rsid w:val="00304BC4"/>
    <w:pPr>
      <w:spacing w:line="264" w:lineRule="auto"/>
      <w:jc w:val="right"/>
    </w:pPr>
    <w:rPr>
      <w:b/>
      <w:color w:val="808080" w:themeColor="background1" w:themeShade="80"/>
      <w:spacing w:val="4"/>
      <w:szCs w:val="16"/>
    </w:rPr>
  </w:style>
  <w:style w:type="paragraph" w:customStyle="1" w:styleId="Cabealhosdascolunas">
    <w:name w:val="Cabeçalhos das colunas"/>
    <w:basedOn w:val="Ttulo2"/>
    <w:autoRedefine/>
    <w:rsid w:val="00304BC4"/>
    <w:pPr>
      <w:keepNext w:val="0"/>
      <w:spacing w:before="20" w:after="0"/>
    </w:pPr>
    <w:rPr>
      <w:rFonts w:cs="Times New Roman"/>
      <w:bCs w:val="0"/>
      <w:i w:val="0"/>
      <w:iCs w:val="0"/>
      <w:color w:val="808080" w:themeColor="background1" w:themeShade="80"/>
      <w:sz w:val="16"/>
      <w:szCs w:val="16"/>
    </w:rPr>
  </w:style>
  <w:style w:type="paragraph" w:customStyle="1" w:styleId="slogan">
    <w:name w:val="slogan"/>
    <w:basedOn w:val="Normal"/>
    <w:rsid w:val="00304BC4"/>
    <w:pPr>
      <w:spacing w:after="60"/>
      <w:outlineLvl w:val="2"/>
    </w:pPr>
    <w:rPr>
      <w:b/>
      <w:i/>
      <w:color w:val="808080" w:themeColor="background1" w:themeShade="80"/>
      <w:spacing w:val="4"/>
      <w:szCs w:val="18"/>
    </w:rPr>
  </w:style>
  <w:style w:type="paragraph" w:customStyle="1" w:styleId="Endereoinferior">
    <w:name w:val="Endereço inferior"/>
    <w:basedOn w:val="Normal"/>
    <w:rsid w:val="00304BC4"/>
    <w:pPr>
      <w:spacing w:before="520"/>
      <w:jc w:val="center"/>
    </w:pPr>
    <w:rPr>
      <w:color w:val="B0CCB0" w:themeColor="accent2"/>
      <w:szCs w:val="18"/>
    </w:rPr>
  </w:style>
  <w:style w:type="paragraph" w:customStyle="1" w:styleId="obrigado">
    <w:name w:val="obrigado"/>
    <w:basedOn w:val="Normal"/>
    <w:autoRedefine/>
    <w:rsid w:val="00E145B5"/>
    <w:pPr>
      <w:spacing w:before="100"/>
      <w:jc w:val="center"/>
    </w:pPr>
    <w:rPr>
      <w:b/>
      <w:bCs/>
      <w:i/>
      <w:iCs/>
      <w:noProof/>
      <w:color w:val="808080" w:themeColor="background1" w:themeShade="80"/>
      <w:sz w:val="32"/>
      <w:szCs w:val="32"/>
      <w:lang w:val="pt-BR"/>
    </w:rPr>
  </w:style>
  <w:style w:type="paragraph" w:customStyle="1" w:styleId="textoalinhadodireita">
    <w:name w:val="texto alinhado à direita"/>
    <w:basedOn w:val="Normal"/>
    <w:rsid w:val="00304BC4"/>
    <w:pPr>
      <w:spacing w:line="240" w:lineRule="atLeast"/>
      <w:jc w:val="right"/>
    </w:pPr>
    <w:rPr>
      <w:b/>
      <w:color w:val="808080" w:themeColor="background1" w:themeShade="80"/>
      <w:szCs w:val="16"/>
    </w:rPr>
  </w:style>
  <w:style w:type="paragraph" w:customStyle="1" w:styleId="Letraspequenas">
    <w:name w:val="Letras pequenas"/>
    <w:basedOn w:val="Normal"/>
    <w:rsid w:val="00304BC4"/>
    <w:pPr>
      <w:tabs>
        <w:tab w:val="right" w:leader="underscore" w:pos="9360"/>
      </w:tabs>
      <w:spacing w:after="120" w:line="264" w:lineRule="auto"/>
    </w:pPr>
    <w:rPr>
      <w:color w:val="808080" w:themeColor="background1" w:themeShade="80"/>
      <w:spacing w:val="4"/>
      <w:sz w:val="14"/>
      <w:szCs w:val="18"/>
    </w:rPr>
  </w:style>
  <w:style w:type="paragraph" w:customStyle="1" w:styleId="cabealhos">
    <w:name w:val="cabeçalhos"/>
    <w:basedOn w:val="textoalinhadodireita"/>
    <w:rsid w:val="00304BC4"/>
    <w:rPr>
      <w:rFonts w:asciiTheme="majorHAnsi" w:hAnsiTheme="majorHAnsi"/>
      <w:bCs/>
      <w:caps/>
      <w:spacing w:val="4"/>
    </w:rPr>
  </w:style>
  <w:style w:type="paragraph" w:styleId="Textodebalo">
    <w:name w:val="Balloon Text"/>
    <w:basedOn w:val="Normal"/>
    <w:link w:val="TextodebaloChar"/>
    <w:rsid w:val="00820001"/>
    <w:rPr>
      <w:rFonts w:ascii="Tahoma" w:hAnsi="Tahoma" w:cs="Tahoma"/>
      <w:szCs w:val="16"/>
    </w:rPr>
  </w:style>
  <w:style w:type="character" w:customStyle="1" w:styleId="TextodebaloChar">
    <w:name w:val="Texto de balão Char"/>
    <w:basedOn w:val="Fontepargpadro"/>
    <w:link w:val="Textodebalo"/>
    <w:rsid w:val="00820001"/>
    <w:rPr>
      <w:rFonts w:ascii="Tahoma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rsid w:val="00304BC4"/>
    <w:rPr>
      <w:color w:val="808080"/>
    </w:rPr>
  </w:style>
  <w:style w:type="paragraph" w:customStyle="1" w:styleId="textocentradoinferior">
    <w:name w:val="texto centrado inferior"/>
    <w:basedOn w:val="Normal"/>
    <w:rsid w:val="00304BC4"/>
    <w:pPr>
      <w:spacing w:before="520"/>
      <w:jc w:val="center"/>
    </w:pPr>
    <w:rPr>
      <w:color w:val="B0CCB0" w:themeColor="accent2"/>
      <w:szCs w:val="18"/>
    </w:rPr>
  </w:style>
  <w:style w:type="character" w:customStyle="1" w:styleId="TextodoMarcadordePosio1">
    <w:name w:val="Texto do Marcador de Posição1"/>
    <w:basedOn w:val="Fontepargpadro"/>
    <w:semiHidden/>
    <w:rsid w:val="00B50005"/>
    <w:rPr>
      <w:rFonts w:cs="Times New Roman"/>
      <w:color w:val="808080"/>
    </w:rPr>
  </w:style>
  <w:style w:type="paragraph" w:styleId="Cabealho">
    <w:name w:val="header"/>
    <w:basedOn w:val="Normal"/>
    <w:link w:val="CabealhoChar"/>
    <w:rsid w:val="00C371B1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sid w:val="00C371B1"/>
    <w:rPr>
      <w:rFonts w:asciiTheme="minorHAnsi" w:hAnsiTheme="minorHAnsi"/>
      <w:sz w:val="16"/>
      <w:szCs w:val="24"/>
    </w:rPr>
  </w:style>
  <w:style w:type="paragraph" w:styleId="Rodap">
    <w:name w:val="footer"/>
    <w:basedOn w:val="Normal"/>
    <w:link w:val="RodapChar"/>
    <w:uiPriority w:val="99"/>
    <w:rsid w:val="00C371B1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C371B1"/>
    <w:rPr>
      <w:rFonts w:asciiTheme="minorHAnsi" w:hAnsiTheme="minorHAnsi"/>
      <w:sz w:val="16"/>
      <w:szCs w:val="24"/>
    </w:rPr>
  </w:style>
  <w:style w:type="character" w:styleId="Hyperlink">
    <w:name w:val="Hyperlink"/>
    <w:basedOn w:val="Fontepargpadro"/>
    <w:unhideWhenUsed/>
    <w:rsid w:val="00FE0034"/>
    <w:rPr>
      <w:color w:val="DB5353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E0034"/>
    <w:rPr>
      <w:color w:val="605E5C"/>
      <w:shd w:val="clear" w:color="auto" w:fill="E1DFDD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0811C6"/>
    <w:pPr>
      <w:pBdr>
        <w:bottom w:val="single" w:sz="6" w:space="1" w:color="auto"/>
      </w:pBdr>
      <w:jc w:val="center"/>
    </w:pPr>
    <w:rPr>
      <w:rFonts w:ascii="Arial" w:hAnsi="Arial" w:cs="Arial"/>
      <w:vanish/>
      <w:szCs w:val="16"/>
      <w:lang w:val="pt-BR"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0811C6"/>
    <w:rPr>
      <w:rFonts w:ascii="Arial" w:hAnsi="Arial" w:cs="Arial"/>
      <w:vanish/>
      <w:sz w:val="16"/>
      <w:szCs w:val="16"/>
      <w:lang w:val="pt-BR" w:eastAsia="pt-BR"/>
    </w:rPr>
  </w:style>
  <w:style w:type="table" w:styleId="Tabelacomgrade">
    <w:name w:val="Table Grid"/>
    <w:basedOn w:val="Tabelanormal"/>
    <w:rsid w:val="00877D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9607B7"/>
    <w:pPr>
      <w:ind w:left="720"/>
      <w:contextualSpacing/>
    </w:pPr>
  </w:style>
  <w:style w:type="table" w:styleId="TabeladeGrade4-nfase3">
    <w:name w:val="Grid Table 4 Accent 3"/>
    <w:basedOn w:val="Tabelanormal"/>
    <w:uiPriority w:val="49"/>
    <w:rsid w:val="004642BC"/>
    <w:tblPr>
      <w:tblStyleRowBandSize w:val="1"/>
      <w:tblStyleColBandSize w:val="1"/>
      <w:tblBorders>
        <w:top w:val="single" w:sz="4" w:space="0" w:color="CAE0E7" w:themeColor="accent3" w:themeTint="99"/>
        <w:left w:val="single" w:sz="4" w:space="0" w:color="CAE0E7" w:themeColor="accent3" w:themeTint="99"/>
        <w:bottom w:val="single" w:sz="4" w:space="0" w:color="CAE0E7" w:themeColor="accent3" w:themeTint="99"/>
        <w:right w:val="single" w:sz="4" w:space="0" w:color="CAE0E7" w:themeColor="accent3" w:themeTint="99"/>
        <w:insideH w:val="single" w:sz="4" w:space="0" w:color="CAE0E7" w:themeColor="accent3" w:themeTint="99"/>
        <w:insideV w:val="single" w:sz="4" w:space="0" w:color="CAE0E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8CDD7" w:themeColor="accent3"/>
          <w:left w:val="single" w:sz="4" w:space="0" w:color="A8CDD7" w:themeColor="accent3"/>
          <w:bottom w:val="single" w:sz="4" w:space="0" w:color="A8CDD7" w:themeColor="accent3"/>
          <w:right w:val="single" w:sz="4" w:space="0" w:color="A8CDD7" w:themeColor="accent3"/>
          <w:insideH w:val="nil"/>
          <w:insideV w:val="nil"/>
        </w:tcBorders>
        <w:shd w:val="clear" w:color="auto" w:fill="A8CDD7" w:themeFill="accent3"/>
      </w:tcPr>
    </w:tblStylePr>
    <w:tblStylePr w:type="lastRow">
      <w:rPr>
        <w:b/>
        <w:bCs/>
      </w:rPr>
      <w:tblPr/>
      <w:tcPr>
        <w:tcBorders>
          <w:top w:val="double" w:sz="4" w:space="0" w:color="A8CDD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F4F7" w:themeFill="accent3" w:themeFillTint="33"/>
      </w:tcPr>
    </w:tblStylePr>
    <w:tblStylePr w:type="band1Horz">
      <w:tblPr/>
      <w:tcPr>
        <w:shd w:val="clear" w:color="auto" w:fill="EDF4F7" w:themeFill="accent3" w:themeFillTint="33"/>
      </w:tcPr>
    </w:tblStylePr>
  </w:style>
  <w:style w:type="character" w:styleId="HiperlinkVisitado">
    <w:name w:val="FollowedHyperlink"/>
    <w:basedOn w:val="Fontepargpadro"/>
    <w:semiHidden/>
    <w:unhideWhenUsed/>
    <w:rsid w:val="006E08E3"/>
    <w:rPr>
      <w:color w:val="903638" w:themeColor="followedHyperlink"/>
      <w:u w:val="single"/>
    </w:rPr>
  </w:style>
  <w:style w:type="character" w:customStyle="1" w:styleId="TextodeEspaoReservado">
    <w:name w:val="Texto de Espaço Reservado"/>
    <w:basedOn w:val="Fontepargpadro"/>
    <w:uiPriority w:val="99"/>
    <w:semiHidden/>
    <w:rsid w:val="006D4DE5"/>
    <w:rPr>
      <w:color w:val="808080"/>
    </w:rPr>
  </w:style>
  <w:style w:type="character" w:customStyle="1" w:styleId="Ttulo4Char">
    <w:name w:val="Título 4 Char"/>
    <w:basedOn w:val="Fontepargpadro"/>
    <w:link w:val="Ttulo4"/>
    <w:semiHidden/>
    <w:rsid w:val="00D676BA"/>
    <w:rPr>
      <w:rFonts w:asciiTheme="majorHAnsi" w:eastAsiaTheme="majorEastAsia" w:hAnsiTheme="majorHAnsi" w:cstheme="majorBidi"/>
      <w:i/>
      <w:iCs/>
      <w:color w:val="527D55" w:themeColor="accent1" w:themeShade="BF"/>
      <w:sz w:val="1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72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195702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995524">
              <w:marLeft w:val="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02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795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362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613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606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3302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4026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6694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8671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8636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04544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54581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2681730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61440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1010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1919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94481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56462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5528534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89706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3756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1840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32990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55067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3117032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24423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7959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4299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6372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04561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7122364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628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85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250871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07783099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06830305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09820997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650134830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37692027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98144797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7619650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77195120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81745222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76393051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</w:divsChild>
        </w:div>
        <w:div w:id="130208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70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20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84878">
          <w:marLeft w:val="0"/>
          <w:marRight w:val="0"/>
          <w:marTop w:val="9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814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81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254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7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3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0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0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9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5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8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0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0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80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031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454280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971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1187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51861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495777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9354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604408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2578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9663467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67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5965769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614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1202827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814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29165520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839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95063143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6749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6292548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2956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8901028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5462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4652803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6944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8571177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9480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80145724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2641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808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32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1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27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992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89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529284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39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20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1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3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4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2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0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4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6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70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05745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58415254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358894250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162893594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69889692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21810453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89674010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60130904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7693004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472595521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51219649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600451256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804543113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</w:divsChild>
        </w:div>
        <w:div w:id="37141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29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7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9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1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8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7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1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1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6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7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1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87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68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wmf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2" Type="http://schemas.openxmlformats.org/officeDocument/2006/relationships/hyperlink" Target="http://wa.me/5511994103374" TargetMode="External"/><Relationship Id="rId1" Type="http://schemas.openxmlformats.org/officeDocument/2006/relationships/image" Target="media/image10.png"/></Relationships>
</file>

<file path=word/_rels/header1.xml.rels><?xml version='1.0' encoding='UTF-8' standalone='yes'?>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6" Type="http://schemas.openxmlformats.org/officeDocument/2006/relationships/image" Target="media/image9.png"/><Relationship Id="rId5" Type="http://schemas.openxmlformats.org/officeDocument/2006/relationships/image" Target="media/image8.png"/><Relationship Id="rId4" Type="http://schemas.openxmlformats.org/officeDocument/2006/relationships/image" Target="media/image7.png"/></Relationships>
</file>

<file path=word/_rels/numbering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ANSELMO\AppData\Roaming\Microsoft\Templates\Proposta%20de%20venda%20(design%20verde).dotx" TargetMode="External"/></Relationships>
</file>

<file path=word/theme/theme1.xml><?xml version="1.0" encoding="utf-8"?>
<a:theme xmlns:a="http://schemas.openxmlformats.org/drawingml/2006/main" name="Office Theme">
  <a:themeElements>
    <a:clrScheme name="Foundry">
      <a:dk1>
        <a:sysClr val="windowText" lastClr="000000"/>
      </a:dk1>
      <a:lt1>
        <a:sysClr val="window" lastClr="FFFFFF"/>
      </a:lt1>
      <a:dk2>
        <a:srgbClr val="676A55"/>
      </a:dk2>
      <a:lt2>
        <a:srgbClr val="EAEBDE"/>
      </a:lt2>
      <a:accent1>
        <a:srgbClr val="72A376"/>
      </a:accent1>
      <a:accent2>
        <a:srgbClr val="B0CCB0"/>
      </a:accent2>
      <a:accent3>
        <a:srgbClr val="A8CDD7"/>
      </a:accent3>
      <a:accent4>
        <a:srgbClr val="C0BEAF"/>
      </a:accent4>
      <a:accent5>
        <a:srgbClr val="CEC597"/>
      </a:accent5>
      <a:accent6>
        <a:srgbClr val="E8B7B7"/>
      </a:accent6>
      <a:hlink>
        <a:srgbClr val="DB5353"/>
      </a:hlink>
      <a:folHlink>
        <a:srgbClr val="903638"/>
      </a:folHlink>
    </a:clrScheme>
    <a:fontScheme name="Green">
      <a:majorFont>
        <a:latin typeface="Microsoft Sans Serif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irectSourceMarket xmlns="8289c1ac-6532-4c62-99f0-6d047703163c">english</DirectSourceMarket>
    <ApprovalStatus xmlns="8289c1ac-6532-4c62-99f0-6d047703163c">InProgress</ApprovalStatus>
    <MarketSpecific xmlns="8289c1ac-6532-4c62-99f0-6d047703163c">false</MarketSpecific>
    <LocComments xmlns="8289c1ac-6532-4c62-99f0-6d047703163c" xsi:nil="true"/>
    <ThumbnailAssetId xmlns="8289c1ac-6532-4c62-99f0-6d047703163c" xsi:nil="true"/>
    <PrimaryImageGen xmlns="8289c1ac-6532-4c62-99f0-6d047703163c">false</PrimaryImageGen>
    <LegacyData xmlns="8289c1ac-6532-4c62-99f0-6d047703163c" xsi:nil="true"/>
    <NumericId xmlns="8289c1ac-6532-4c62-99f0-6d047703163c">-1</NumericId>
    <TPFriendlyName xmlns="8289c1ac-6532-4c62-99f0-6d047703163c">Sales quote (Green design)</TPFriendlyName>
    <BlockPublish xmlns="8289c1ac-6532-4c62-99f0-6d047703163c">false</BlockPublish>
    <BusinessGroup xmlns="8289c1ac-6532-4c62-99f0-6d047703163c" xsi:nil="true"/>
    <LocRecommendedHandoff xmlns="8289c1ac-6532-4c62-99f0-6d047703163c" xsi:nil="true"/>
    <SourceTitle xmlns="8289c1ac-6532-4c62-99f0-6d047703163c">Sales quote (Green design)</SourceTitle>
    <OpenTemplate xmlns="8289c1ac-6532-4c62-99f0-6d047703163c">true</OpenTemplate>
    <APEditor xmlns="8289c1ac-6532-4c62-99f0-6d047703163c">
      <UserInfo>
        <DisplayName/>
        <AccountId xsi:nil="true"/>
        <AccountType/>
      </UserInfo>
    </APEditor>
    <UALocComments xmlns="8289c1ac-6532-4c62-99f0-6d047703163c" xsi:nil="true"/>
    <ParentAssetId xmlns="8289c1ac-6532-4c62-99f0-6d047703163c" xsi:nil="true"/>
    <PublishStatusLookup xmlns="8289c1ac-6532-4c62-99f0-6d047703163c">
      <Value>255110</Value>
      <Value>258478</Value>
    </PublishStatusLookup>
    <FeatureTagsTaxHTField0 xmlns="8289c1ac-6532-4c62-99f0-6d047703163c">
      <Terms xmlns="http://schemas.microsoft.com/office/infopath/2007/PartnerControls"/>
    </FeatureTagsTaxHTField0>
    <IntlLangReviewDate xmlns="8289c1ac-6532-4c62-99f0-6d047703163c" xsi:nil="true"/>
    <Providers xmlns="8289c1ac-6532-4c62-99f0-6d047703163c" xsi:nil="true"/>
    <MachineTranslated xmlns="8289c1ac-6532-4c62-99f0-6d047703163c">false</MachineTranslated>
    <OriginalSourceMarket xmlns="8289c1ac-6532-4c62-99f0-6d047703163c">english</OriginalSourceMarket>
    <TPInstallLocation xmlns="8289c1ac-6532-4c62-99f0-6d047703163c">{My Templates}</TPInstallLocation>
    <ClipArtFilename xmlns="8289c1ac-6532-4c62-99f0-6d047703163c" xsi:nil="true"/>
    <APDescription xmlns="8289c1ac-6532-4c62-99f0-6d047703163c" xsi:nil="true"/>
    <ContentItem xmlns="8289c1ac-6532-4c62-99f0-6d047703163c" xsi:nil="true"/>
    <PublishTargets xmlns="8289c1ac-6532-4c62-99f0-6d047703163c">OfficeOnline</PublishTargets>
    <TimesCloned xmlns="8289c1ac-6532-4c62-99f0-6d047703163c" xsi:nil="true"/>
    <EditorialStatus xmlns="8289c1ac-6532-4c62-99f0-6d047703163c" xsi:nil="true"/>
    <TPLaunchHelpLinkType xmlns="8289c1ac-6532-4c62-99f0-6d047703163c">Template</TPLaunchHelpLinkType>
    <LastModifiedDateTime xmlns="8289c1ac-6532-4c62-99f0-6d047703163c" xsi:nil="true"/>
    <ScenarioTagsTaxHTField0 xmlns="8289c1ac-6532-4c62-99f0-6d047703163c">
      <Terms xmlns="http://schemas.microsoft.com/office/infopath/2007/PartnerControls"/>
    </ScenarioTagsTaxHTField0>
    <OriginalRelease xmlns="8289c1ac-6532-4c62-99f0-6d047703163c">14</OriginalRelease>
    <AssetStart xmlns="8289c1ac-6532-4c62-99f0-6d047703163c">2011-12-07T04:05:57+00:00</AssetStart>
    <Provider xmlns="8289c1ac-6532-4c62-99f0-6d047703163c" xsi:nil="true"/>
    <AcquiredFrom xmlns="8289c1ac-6532-4c62-99f0-6d047703163c">Internal MS</AcquiredFrom>
    <FriendlyTitle xmlns="8289c1ac-6532-4c62-99f0-6d047703163c" xsi:nil="true"/>
    <LastHandOff xmlns="8289c1ac-6532-4c62-99f0-6d047703163c" xsi:nil="true"/>
    <LocalizationTagsTaxHTField0 xmlns="8289c1ac-6532-4c62-99f0-6d047703163c">
      <Terms xmlns="http://schemas.microsoft.com/office/infopath/2007/PartnerControls"/>
    </LocalizationTagsTaxHTField0>
    <TPClientViewer xmlns="8289c1ac-6532-4c62-99f0-6d047703163c">Microsoft Office Word</TPClientViewer>
    <Manager xmlns="8289c1ac-6532-4c62-99f0-6d047703163c" xsi:nil="true"/>
    <UACurrentWords xmlns="8289c1ac-6532-4c62-99f0-6d047703163c" xsi:nil="true"/>
    <UALocRecommendation xmlns="8289c1ac-6532-4c62-99f0-6d047703163c">Localize</UALocRecommendation>
    <ArtSampleDocs xmlns="8289c1ac-6532-4c62-99f0-6d047703163c" xsi:nil="true"/>
    <CSXHash xmlns="8289c1ac-6532-4c62-99f0-6d047703163c" xsi:nil="true"/>
    <IsDeleted xmlns="8289c1ac-6532-4c62-99f0-6d047703163c">false</IsDeleted>
    <ShowIn xmlns="8289c1ac-6532-4c62-99f0-6d047703163c">Show everywhere</ShowIn>
    <UANotes xmlns="8289c1ac-6532-4c62-99f0-6d047703163c" xsi:nil="true"/>
    <TemplateStatus xmlns="8289c1ac-6532-4c62-99f0-6d047703163c">Complete</TemplateStatus>
    <Downloads xmlns="8289c1ac-6532-4c62-99f0-6d047703163c">0</Downloads>
    <VoteCount xmlns="8289c1ac-6532-4c62-99f0-6d047703163c" xsi:nil="true"/>
    <OOCacheId xmlns="8289c1ac-6532-4c62-99f0-6d047703163c" xsi:nil="true"/>
    <InternalTagsTaxHTField0 xmlns="8289c1ac-6532-4c62-99f0-6d047703163c">
      <Terms xmlns="http://schemas.microsoft.com/office/infopath/2007/PartnerControls"/>
    </InternalTagsTaxHTField0>
    <CSXSubmissionMarket xmlns="8289c1ac-6532-4c62-99f0-6d047703163c" xsi:nil="true"/>
    <AssetExpire xmlns="8289c1ac-6532-4c62-99f0-6d047703163c">2035-01-01T00:00:00+00:00</AssetExpire>
    <DSATActionTaken xmlns="8289c1ac-6532-4c62-99f0-6d047703163c" xsi:nil="true"/>
    <TPExecutable xmlns="8289c1ac-6532-4c62-99f0-6d047703163c" xsi:nil="true"/>
    <SubmitterId xmlns="8289c1ac-6532-4c62-99f0-6d047703163c" xsi:nil="true"/>
    <EditorialTags xmlns="8289c1ac-6532-4c62-99f0-6d047703163c" xsi:nil="true"/>
    <AssetType xmlns="8289c1ac-6532-4c62-99f0-6d047703163c">TP</AssetType>
    <BugNumber xmlns="8289c1ac-6532-4c62-99f0-6d047703163c">467</BugNumber>
    <CSXUpdate xmlns="8289c1ac-6532-4c62-99f0-6d047703163c">false</CSXUpdate>
    <CSXSubmissionDate xmlns="8289c1ac-6532-4c62-99f0-6d047703163c" xsi:nil="true"/>
    <ApprovalLog xmlns="8289c1ac-6532-4c62-99f0-6d047703163c" xsi:nil="true"/>
    <Milestone xmlns="8289c1ac-6532-4c62-99f0-6d047703163c" xsi:nil="true"/>
    <OriginAsset xmlns="8289c1ac-6532-4c62-99f0-6d047703163c" xsi:nil="true"/>
    <TPComponent xmlns="8289c1ac-6532-4c62-99f0-6d047703163c">WORDFiles</TPComponent>
    <RecommendationsModifier xmlns="8289c1ac-6532-4c62-99f0-6d047703163c" xsi:nil="true"/>
    <AssetId xmlns="8289c1ac-6532-4c62-99f0-6d047703163c">TP010377331</AssetId>
    <TPApplication xmlns="8289c1ac-6532-4c62-99f0-6d047703163c">Word</TPApplication>
    <TPLaunchHelpLink xmlns="8289c1ac-6532-4c62-99f0-6d047703163c" xsi:nil="true"/>
    <IntlLocPriority xmlns="8289c1ac-6532-4c62-99f0-6d047703163c" xsi:nil="true"/>
    <PolicheckWords xmlns="8289c1ac-6532-4c62-99f0-6d047703163c" xsi:nil="true"/>
    <CrawlForDependencies xmlns="8289c1ac-6532-4c62-99f0-6d047703163c">false</CrawlForDependencies>
    <HandoffToMSDN xmlns="8289c1ac-6532-4c62-99f0-6d047703163c" xsi:nil="true"/>
    <IntlLangReviewer xmlns="8289c1ac-6532-4c62-99f0-6d047703163c" xsi:nil="true"/>
    <PlannedPubDate xmlns="8289c1ac-6532-4c62-99f0-6d047703163c" xsi:nil="true"/>
    <TrustLevel xmlns="8289c1ac-6532-4c62-99f0-6d047703163c">1 Microsoft Managed Content</TrustLevel>
    <LocLastLocAttemptVersionLookup xmlns="8289c1ac-6532-4c62-99f0-6d047703163c">110370</LocLastLocAttemptVersionLookup>
    <TemplateTemplateType xmlns="8289c1ac-6532-4c62-99f0-6d047703163c">Word 2007 Default</TemplateTemplateType>
    <IsSearchable xmlns="8289c1ac-6532-4c62-99f0-6d047703163c">false</IsSearchable>
    <TPNamespace xmlns="8289c1ac-6532-4c62-99f0-6d047703163c">WINWORD</TPNamespace>
    <CampaignTagsTaxHTField0 xmlns="8289c1ac-6532-4c62-99f0-6d047703163c">
      <Terms xmlns="http://schemas.microsoft.com/office/infopath/2007/PartnerControls"/>
    </CampaignTagsTaxHTField0>
    <TaxCatchAll xmlns="8289c1ac-6532-4c62-99f0-6d047703163c"/>
    <Markets xmlns="8289c1ac-6532-4c62-99f0-6d047703163c"/>
    <IntlLangReview xmlns="8289c1ac-6532-4c62-99f0-6d047703163c">false</IntlLangReview>
    <UAProjectedTotalWords xmlns="8289c1ac-6532-4c62-99f0-6d047703163c" xsi:nil="true"/>
    <OutputCachingOn xmlns="8289c1ac-6532-4c62-99f0-6d047703163c">false</OutputCachingOn>
    <TPAppVersion xmlns="8289c1ac-6532-4c62-99f0-6d047703163c">12</TPAppVersion>
    <TPCommandLine xmlns="8289c1ac-6532-4c62-99f0-6d047703163c">{WD} /f {FilePath}</TPCommandLine>
    <APAuthor xmlns="8289c1ac-6532-4c62-99f0-6d047703163c">
      <UserInfo>
        <DisplayName/>
        <AccountId>1073741823</AccountId>
        <AccountType/>
      </UserInfo>
    </APAuthor>
    <LocManualTestRequired xmlns="8289c1ac-6532-4c62-99f0-6d047703163c">false</LocManualTestRequired>
    <LocMarketGroupTiers2 xmlns="8289c1ac-6532-4c62-99f0-6d047703163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5EB5FCBB1E5ECD4D83FA6E62BA4F98FF04003B76559807ED7042AFCC9CD6E0E16B7A" ma:contentTypeVersion="56" ma:contentTypeDescription="Create a new document." ma:contentTypeScope="" ma:versionID="1bb8166288bc6583df760821a8465e9a">
  <xsd:schema xmlns:xsd="http://www.w3.org/2001/XMLSchema" xmlns:xs="http://www.w3.org/2001/XMLSchema" xmlns:p="http://schemas.microsoft.com/office/2006/metadata/properties" xmlns:ns2="8289c1ac-6532-4c62-99f0-6d047703163c" targetNamespace="http://schemas.microsoft.com/office/2006/metadata/properties" ma:root="true" ma:fieldsID="72dad6d391a7c203314e0cd163637bed" ns2:_="">
    <xsd:import namespace="8289c1ac-6532-4c62-99f0-6d047703163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89c1ac-6532-4c62-99f0-6d047703163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BlockPublish" ma:index="12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3" nillable="true" ma:displayName="Bug Number" ma:default="" ma:internalName="BugNumber" ma:readOnly="false">
      <xsd:simpleType>
        <xsd:restriction base="dms:Text"/>
      </xsd:simpleType>
    </xsd:element>
    <xsd:element name="CampaignTagsTaxHTField0" ma:index="15" nillable="true" ma:taxonomy="true" ma:internalName="CampaignTagsTaxHTField0" ma:taxonomyFieldName="CampaignTags" ma:displayName="Campaigns" ma:readOnly="false" ma:default="" ma:fieldId="{bdf52740-a1d7-4610-92ff-f21b5e9dc0f6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6" nillable="true" ma:displayName="Client Viewer" ma:default="" ma:internalName="TPClientViewer">
      <xsd:simpleType>
        <xsd:restriction base="dms:Text"/>
      </xsd:simpleType>
    </xsd:element>
    <xsd:element name="ClipArtFilename" ma:index="17" nillable="true" ma:displayName="Clip Art Name" ma:default="" ma:internalName="ClipArtFilename" ma:readOnly="false">
      <xsd:simpleType>
        <xsd:restriction base="dms:Text"/>
      </xsd:simpleType>
    </xsd:element>
    <xsd:element name="TPCommandLine" ma:index="18" nillable="true" ma:displayName="Command Line" ma:default="" ma:internalName="TPCommandLine">
      <xsd:simpleType>
        <xsd:restriction base="dms:Text"/>
      </xsd:simpleType>
    </xsd:element>
    <xsd:element name="TPComponent" ma:index="19" nillable="true" ma:displayName="Component" ma:default="" ma:internalName="TPComponent">
      <xsd:simpleType>
        <xsd:restriction base="dms:Text"/>
      </xsd:simpleType>
    </xsd:element>
    <xsd:element name="ContentItem" ma:index="20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2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5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6" nillable="true" ma:displayName="CSX Submission Market" ma:default="" ma:list="{96D3B97A-7091-4962-A628-1341EA054D1C}" ma:internalName="CSXSubmissionMarket" ma:readOnly="false" ma:showField="MarketName" ma:web="8289c1ac-6532-4c62-99f0-6d047703163c">
      <xsd:simpleType>
        <xsd:restriction base="dms:Lookup"/>
      </xsd:simpleType>
    </xsd:element>
    <xsd:element name="CSXUpdate" ma:index="27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8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29" nillable="true" ma:displayName="Deleted?" ma:default="" ma:internalName="IsDeleted" ma:readOnly="false">
      <xsd:simpleType>
        <xsd:restriction base="dms:Boolean"/>
      </xsd:simpleType>
    </xsd:element>
    <xsd:element name="APDescription" ma:index="30" nillable="true" ma:displayName="Description" ma:default="" ma:internalName="APDescription" ma:readOnly="false">
      <xsd:simpleType>
        <xsd:restriction base="dms:Note"/>
      </xsd:simpleType>
    </xsd:element>
    <xsd:element name="DirectSourceMarket" ma:index="31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2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3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4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5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6" nillable="true" ma:displayName="Editorial Tags" ma:default="" ma:internalName="EditorialTags">
      <xsd:simpleType>
        <xsd:restriction base="dms:Unknown"/>
      </xsd:simpleType>
    </xsd:element>
    <xsd:element name="TPExecutable" ma:index="37" nillable="true" ma:displayName="Executable" ma:default="" ma:internalName="TPExecutable">
      <xsd:simpleType>
        <xsd:restriction base="dms:Text"/>
      </xsd:simpleType>
    </xsd:element>
    <xsd:element name="FeatureTagsTaxHTField0" ma:index="39" nillable="true" ma:taxonomy="true" ma:internalName="FeatureTagsTaxHTField0" ma:taxonomyFieldName="FeatureTags" ma:displayName="Features" ma:readOnly="false" ma:default="" ma:fieldId="{b1724e4d-c2fd-4cce-a4dc-25a6fb8b18d0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0" nillable="true" ma:displayName="Friendly Name" ma:default="" ma:internalName="TPFriendlyName">
      <xsd:simpleType>
        <xsd:restriction base="dms:Text"/>
      </xsd:simpleType>
    </xsd:element>
    <xsd:element name="FriendlyTitle" ma:index="41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2" nillable="true" ma:displayName="Generate Images?" ma:default="true" ma:internalName="PrimaryImageGen">
      <xsd:simpleType>
        <xsd:restriction base="dms:Boolean"/>
      </xsd:simpleType>
    </xsd:element>
    <xsd:element name="HandoffToMSDN" ma:index="43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4" nillable="true" ma:displayName="InProjectListLookup" ma:list="{A3699821-3E8B-4D34-8D50-9149D36CA131}" ma:internalName="InProjectListLookup" ma:readOnly="true" ma:showField="InProjectLis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5" nillable="true" ma:displayName="Install Location" ma:default="" ma:internalName="TPInstallLocation">
      <xsd:simpleType>
        <xsd:restriction base="dms:Text"/>
      </xsd:simpleType>
    </xsd:element>
    <xsd:element name="InternalTagsTaxHTField0" ma:index="47" nillable="true" ma:taxonomy="true" ma:internalName="InternalTagsTaxHTField0" ma:taxonomyFieldName="InternalTags" ma:displayName="Internal Tags" ma:readOnly="false" ma:default="" ma:fieldId="{cedb78af-5ed4-499f-9639-632dc4fda4cc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8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49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0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1" nillable="true" ma:displayName="Last Complete Version Lookup" ma:default="" ma:list="{A3699821-3E8B-4D34-8D50-9149D36CA131}" ma:internalName="LastCompleteVersionLookup" ma:readOnly="true" ma:showField="LastComplete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2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3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4" nillable="true" ma:displayName="Last Preview Attempt Error" ma:default="" ma:list="{A3699821-3E8B-4D34-8D50-9149D36CA131}" ma:internalName="LastPreviewErrorLookup" ma:readOnly="true" ma:showField="LastPreviewError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5" nillable="true" ma:displayName="Last Preview Attempt Result" ma:default="" ma:list="{A3699821-3E8B-4D34-8D50-9149D36CA131}" ma:internalName="LastPreviewResultLookup" ma:readOnly="true" ma:showField="LastPreviewResul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6" nillable="true" ma:displayName="Last Preview Attempted On" ma:default="" ma:list="{A3699821-3E8B-4D34-8D50-9149D36CA131}" ma:internalName="LastPreviewAttemptDateLookup" ma:readOnly="true" ma:showField="LastPreviewAttemptDat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7" nillable="true" ma:displayName="Last Previewed By" ma:default="" ma:list="{A3699821-3E8B-4D34-8D50-9149D36CA131}" ma:internalName="LastPreviewedByLookup" ma:readOnly="true" ma:showField="LastPreviewedBy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8" nillable="true" ma:displayName="Last Previewed Date" ma:default="" ma:list="{A3699821-3E8B-4D34-8D50-9149D36CA131}" ma:internalName="LastPreviewTimeLookup" ma:readOnly="true" ma:showField="LastPreviewTi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59" nillable="true" ma:displayName="Last Previewed Version" ma:default="" ma:list="{A3699821-3E8B-4D34-8D50-9149D36CA131}" ma:internalName="LastPreviewVersionLookup" ma:readOnly="true" ma:showField="LastPreview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0" nillable="true" ma:displayName="Last Publish Attempt Error" ma:default="" ma:list="{A3699821-3E8B-4D34-8D50-9149D36CA131}" ma:internalName="LastPublishErrorLookup" ma:readOnly="true" ma:showField="LastPublishError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1" nillable="true" ma:displayName="Last Publish Attempt Result" ma:default="" ma:list="{A3699821-3E8B-4D34-8D50-9149D36CA131}" ma:internalName="LastPublishResultLookup" ma:readOnly="true" ma:showField="LastPublishResul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2" nillable="true" ma:displayName="Last Publish Attempted On" ma:default="" ma:list="{A3699821-3E8B-4D34-8D50-9149D36CA131}" ma:internalName="LastPublishAttemptDateLookup" ma:readOnly="true" ma:showField="LastPublishAttemptDat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3" nillable="true" ma:displayName="Last Published By" ma:default="" ma:list="{A3699821-3E8B-4D34-8D50-9149D36CA131}" ma:internalName="LastPublishedByLookup" ma:readOnly="true" ma:showField="LastPublishedBy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4" nillable="true" ma:displayName="Last Published Date" ma:default="" ma:list="{A3699821-3E8B-4D34-8D50-9149D36CA131}" ma:internalName="LastPublishTimeLookup" ma:readOnly="true" ma:showField="LastPublishTi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5" nillable="true" ma:displayName="Last Published Version" ma:default="" ma:list="{A3699821-3E8B-4D34-8D50-9149D36CA131}" ma:internalName="LastPublishVersionLookup" ma:readOnly="true" ma:showField="LastPublish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6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7" nillable="true" ma:displayName="Legacy Data" ma:default="" ma:internalName="LegacyData" ma:readOnly="false">
      <xsd:simpleType>
        <xsd:restriction base="dms:Note"/>
      </xsd:simpleType>
    </xsd:element>
    <xsd:element name="TPLaunchHelpLink" ma:index="68" nillable="true" ma:displayName="Link to Launch Help Topic" ma:default="" ma:internalName="TPLaunchHelpLink">
      <xsd:simpleType>
        <xsd:restriction base="dms:Text"/>
      </xsd:simpleType>
    </xsd:element>
    <xsd:element name="LocComments" ma:index="69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0" nillable="true" ma:displayName="Loc Last Loc Attempt Version" ma:default="" ma:list="{D2B51FE6-7DF0-4C74-A55C-454F0900EEA3}" ma:internalName="LocLastLocAttemptVersionLookup" ma:readOnly="false" ma:showField="LastLocAttemptVersion" ma:web="8289c1ac-6532-4c62-99f0-6d047703163c">
      <xsd:simpleType>
        <xsd:restriction base="dms:Lookup"/>
      </xsd:simpleType>
    </xsd:element>
    <xsd:element name="LocLastLocAttemptVersionTypeLookup" ma:index="71" nillable="true" ma:displayName="Loc Last Loc Attempt Version Type" ma:default="" ma:list="{D2B51FE6-7DF0-4C74-A55C-454F0900EEA3}" ma:internalName="LocLastLocAttemptVersionTypeLookup" ma:readOnly="true" ma:showField="LastLocAttemptVersionType" ma:web="8289c1ac-6532-4c62-99f0-6d047703163c">
      <xsd:simpleType>
        <xsd:restriction base="dms:Lookup"/>
      </xsd:simpleType>
    </xsd:element>
    <xsd:element name="LocManualTestRequired" ma:index="72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3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4" nillable="true" ma:displayName="Loc New Published Version Lookup" ma:default="" ma:list="{D2B51FE6-7DF0-4C74-A55C-454F0900EEA3}" ma:internalName="LocNewPublishedVersionLookup" ma:readOnly="true" ma:showField="NewPublishedVersion" ma:web="8289c1ac-6532-4c62-99f0-6d047703163c">
      <xsd:simpleType>
        <xsd:restriction base="dms:Lookup"/>
      </xsd:simpleType>
    </xsd:element>
    <xsd:element name="LocOverallHandbackStatusLookup" ma:index="75" nillable="true" ma:displayName="Loc Overall Handback Status" ma:default="" ma:list="{D2B51FE6-7DF0-4C74-A55C-454F0900EEA3}" ma:internalName="LocOverallHandbackStatusLookup" ma:readOnly="true" ma:showField="OverallHandbackStatus" ma:web="8289c1ac-6532-4c62-99f0-6d047703163c">
      <xsd:simpleType>
        <xsd:restriction base="dms:Lookup"/>
      </xsd:simpleType>
    </xsd:element>
    <xsd:element name="LocOverallLocStatusLookup" ma:index="76" nillable="true" ma:displayName="Loc Overall Localize Status" ma:default="" ma:list="{D2B51FE6-7DF0-4C74-A55C-454F0900EEA3}" ma:internalName="LocOverallLocStatusLookup" ma:readOnly="true" ma:showField="OverallLocStatus" ma:web="8289c1ac-6532-4c62-99f0-6d047703163c">
      <xsd:simpleType>
        <xsd:restriction base="dms:Lookup"/>
      </xsd:simpleType>
    </xsd:element>
    <xsd:element name="LocOverallPreviewStatusLookup" ma:index="77" nillable="true" ma:displayName="Loc Overall Preview Status" ma:default="" ma:list="{D2B51FE6-7DF0-4C74-A55C-454F0900EEA3}" ma:internalName="LocOverallPreviewStatusLookup" ma:readOnly="true" ma:showField="OverallPreviewStatus" ma:web="8289c1ac-6532-4c62-99f0-6d047703163c">
      <xsd:simpleType>
        <xsd:restriction base="dms:Lookup"/>
      </xsd:simpleType>
    </xsd:element>
    <xsd:element name="LocOverallPublishStatusLookup" ma:index="78" nillable="true" ma:displayName="Loc Overall Publish Status" ma:default="" ma:list="{D2B51FE6-7DF0-4C74-A55C-454F0900EEA3}" ma:internalName="LocOverallPublishStatusLookup" ma:readOnly="true" ma:showField="OverallPublishStatus" ma:web="8289c1ac-6532-4c62-99f0-6d047703163c">
      <xsd:simpleType>
        <xsd:restriction base="dms:Lookup"/>
      </xsd:simpleType>
    </xsd:element>
    <xsd:element name="IntlLocPriority" ma:index="79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0" nillable="true" ma:displayName="Loc Processed For Handoffs" ma:default="" ma:list="{D2B51FE6-7DF0-4C74-A55C-454F0900EEA3}" ma:internalName="LocProcessedForHandoffsLookup" ma:readOnly="true" ma:showField="ProcessedForHandoffs" ma:web="8289c1ac-6532-4c62-99f0-6d047703163c">
      <xsd:simpleType>
        <xsd:restriction base="dms:Lookup"/>
      </xsd:simpleType>
    </xsd:element>
    <xsd:element name="LocProcessedForMarketsLookup" ma:index="81" nillable="true" ma:displayName="Loc Processed For Markets" ma:default="" ma:list="{D2B51FE6-7DF0-4C74-A55C-454F0900EEA3}" ma:internalName="LocProcessedForMarketsLookup" ma:readOnly="true" ma:showField="ProcessedForMarkets" ma:web="8289c1ac-6532-4c62-99f0-6d047703163c">
      <xsd:simpleType>
        <xsd:restriction base="dms:Lookup"/>
      </xsd:simpleType>
    </xsd:element>
    <xsd:element name="LocPublishedDependentAssetsLookup" ma:index="82" nillable="true" ma:displayName="Loc Published Dependent Assets" ma:default="" ma:list="{D2B51FE6-7DF0-4C74-A55C-454F0900EEA3}" ma:internalName="LocPublishedDependentAssetsLookup" ma:readOnly="true" ma:showField="PublishedDependentAssets" ma:web="8289c1ac-6532-4c62-99f0-6d047703163c">
      <xsd:simpleType>
        <xsd:restriction base="dms:Lookup"/>
      </xsd:simpleType>
    </xsd:element>
    <xsd:element name="LocPublishedLinkedAssetsLookup" ma:index="83" nillable="true" ma:displayName="Loc Published Linked Assets" ma:default="" ma:list="{D2B51FE6-7DF0-4C74-A55C-454F0900EEA3}" ma:internalName="LocPublishedLinkedAssetsLookup" ma:readOnly="true" ma:showField="PublishedLinkedAssets" ma:web="8289c1ac-6532-4c62-99f0-6d047703163c">
      <xsd:simpleType>
        <xsd:restriction base="dms:Lookup"/>
      </xsd:simpleType>
    </xsd:element>
    <xsd:element name="LocRecommendedHandoff" ma:index="84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6" nillable="true" ma:taxonomy="true" ma:internalName="LocalizationTagsTaxHTField0" ma:taxonomyFieldName="LocalizationTags" ma:displayName="Localization Tags" ma:readOnly="false" ma:default="" ma:fieldId="{bfba7468-1461-4c33-b276-c6b0f11e56ac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7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8" nillable="true" ma:displayName="Manager" ma:hidden="true" ma:internalName="Manager" ma:readOnly="false">
      <xsd:simpleType>
        <xsd:restriction base="dms:Text"/>
      </xsd:simpleType>
    </xsd:element>
    <xsd:element name="Markets" ma:index="89" nillable="true" ma:displayName="Markets" ma:default="" ma:description="Leave blank to show in all markets" ma:list="{96D3B97A-7091-4962-A628-1341EA054D1C}" ma:internalName="Markets" ma:readOnly="false" ma:showField="MarketNa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0" nillable="true" ma:displayName="Milestone" ma:default="" ma:internalName="Milestone" ma:readOnly="false">
      <xsd:simpleType>
        <xsd:restriction base="dms:Unknown"/>
      </xsd:simpleType>
    </xsd:element>
    <xsd:element name="TPNamespace" ma:index="93" nillable="true" ma:displayName="Namespace" ma:default="" ma:internalName="TPNamespace">
      <xsd:simpleType>
        <xsd:restriction base="dms:Text"/>
      </xsd:simpleType>
    </xsd:element>
    <xsd:element name="NumericId" ma:index="94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5" nillable="true" ma:displayName="NumOfRatings" ma:default="" ma:list="{A3699821-3E8B-4D34-8D50-9149D36CA131}" ma:internalName="NumOfRatingsLookup" ma:readOnly="true" ma:showField="NumOfRatings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6" nillable="true" ma:displayName="OOCacheId" ma:internalName="OOCacheId" ma:readOnly="false">
      <xsd:simpleType>
        <xsd:restriction base="dms:Text"/>
      </xsd:simpleType>
    </xsd:element>
    <xsd:element name="OpenTemplate" ma:index="97" nillable="true" ma:displayName="Open Template" ma:default="true" ma:internalName="OpenTemplate">
      <xsd:simpleType>
        <xsd:restriction base="dms:Boolean"/>
      </xsd:simpleType>
    </xsd:element>
    <xsd:element name="OriginAsset" ma:index="98" nillable="true" ma:displayName="Origin Asset" ma:default="" ma:internalName="OriginAsset" ma:readOnly="false">
      <xsd:simpleType>
        <xsd:restriction base="dms:Text"/>
      </xsd:simpleType>
    </xsd:element>
    <xsd:element name="OriginalRelease" ma:index="99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0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1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2" nillable="true" ma:displayName="Parent Asset Id" ma:default="" ma:internalName="ParentAssetId" ma:readOnly="false">
      <xsd:simpleType>
        <xsd:restriction base="dms:Text"/>
      </xsd:simpleType>
    </xsd:element>
    <xsd:element name="PlannedPubDate" ma:index="103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4" nillable="true" ma:displayName="Policheck Words" ma:default="" ma:internalName="PolicheckWords" ma:readOnly="false">
      <xsd:simpleType>
        <xsd:restriction base="dms:Text"/>
      </xsd:simpleType>
    </xsd:element>
    <xsd:element name="BusinessGroup" ma:index="105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6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7" nillable="true" ma:displayName="Provider" ma:default="" ma:internalName="Provider" ma:readOnly="false">
      <xsd:simpleType>
        <xsd:restriction base="dms:Unknown"/>
      </xsd:simpleType>
    </xsd:element>
    <xsd:element name="Providers" ma:index="108" nillable="true" ma:displayName="Providers" ma:default="" ma:internalName="Providers">
      <xsd:simpleType>
        <xsd:restriction base="dms:Unknown"/>
      </xsd:simpleType>
    </xsd:element>
    <xsd:element name="PublishStatusLookup" ma:index="109" nillable="true" ma:displayName="Publish Status" ma:default="" ma:list="{A3699821-3E8B-4D34-8D50-9149D36CA131}" ma:internalName="PublishStatusLookup" ma:readOnly="false" ma:showField="PublishStatus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0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1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2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4" nillable="true" ma:taxonomy="true" ma:internalName="ScenarioTagsTaxHTField0" ma:taxonomyFieldName="ScenarioTags" ma:displayName="Scenarios" ma:readOnly="false" ma:default="" ma:fieldId="{7d04b479-8c6f-495c-aa6e-33bcaa9037bb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6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7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8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19" nillable="true" ma:displayName="Submitter ID" ma:default="" ma:internalName="SubmitterId" ma:readOnly="false">
      <xsd:simpleType>
        <xsd:restriction base="dms:Text"/>
      </xsd:simpleType>
    </xsd:element>
    <xsd:element name="TaxCatchAll" ma:index="120" nillable="true" ma:displayName="Taxonomy Catch All Column" ma:hidden="true" ma:list="{2877ee78-c716-4f0a-ba73-cc9f8391e772}" ma:internalName="TaxCatchAll" ma:showField="CatchAllData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1" nillable="true" ma:displayName="Taxonomy Catch All Column1" ma:hidden="true" ma:list="{2877ee78-c716-4f0a-ba73-cc9f8391e772}" ma:internalName="TaxCatchAllLabel" ma:readOnly="true" ma:showField="CatchAllDataLabel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2" nillable="true" ma:displayName="Template Status" ma:default="" ma:internalName="TemplateStatus">
      <xsd:simpleType>
        <xsd:restriction base="dms:Unknown"/>
      </xsd:simpleType>
    </xsd:element>
    <xsd:element name="TemplateTemplateType" ma:index="123" nillable="true" ma:displayName="Template Type" ma:default="" ma:internalName="TemplateTemplateType">
      <xsd:simpleType>
        <xsd:restriction base="dms:Unknown"/>
      </xsd:simpleType>
    </xsd:element>
    <xsd:element name="ThumbnailAssetId" ma:index="124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5" nillable="true" ma:displayName="Times Cloned" ma:default="" ma:internalName="TimesCloned" ma:readOnly="false">
      <xsd:simpleType>
        <xsd:restriction base="dms:Number"/>
      </xsd:simpleType>
    </xsd:element>
    <xsd:element name="TrustLevel" ma:index="127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8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29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0" nillable="true" ma:displayName="UA Notes" ma:default="" ma:internalName="UANotes" ma:readOnly="false">
      <xsd:simpleType>
        <xsd:restriction base="dms:Note"/>
      </xsd:simpleType>
    </xsd:element>
    <xsd:element name="TPAppVersion" ma:index="131" nillable="true" ma:displayName="Version" ma:default="" ma:internalName="TPAppVersion">
      <xsd:simpleType>
        <xsd:restriction base="dms:Text"/>
      </xsd:simpleType>
    </xsd:element>
    <xsd:element name="VoteCount" ma:index="132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1" ma:displayName="Content Type"/>
        <xsd:element ref="dc:title" minOccurs="0" maxOccurs="1" ma:index="126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BE925EE1-2B01-4AF5-AED7-B33ABE7D633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629318E-FB3C-4B31-A572-7E8640CD1647}">
  <ds:schemaRefs>
    <ds:schemaRef ds:uri="http://schemas.microsoft.com/office/2006/metadata/properties"/>
    <ds:schemaRef ds:uri="http://schemas.microsoft.com/office/infopath/2007/PartnerControls"/>
    <ds:schemaRef ds:uri="8289c1ac-6532-4c62-99f0-6d047703163c"/>
  </ds:schemaRefs>
</ds:datastoreItem>
</file>

<file path=customXml/itemProps3.xml><?xml version="1.0" encoding="utf-8"?>
<ds:datastoreItem xmlns:ds="http://schemas.openxmlformats.org/officeDocument/2006/customXml" ds:itemID="{7ED942B4-9D86-4535-907A-8D9FA7D4C7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289c1ac-6532-4c62-99f0-6d04770316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C836CF2-0FCF-4A80-9A4C-B5C0CC63139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Proposta de venda (design verde).dotx</Template>
  <TotalTime>2369</TotalTime>
  <Pages>2</Pages>
  <Words>33</Words>
  <Characters>262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Pietro M. Rampazzo</dc:creator>
  <cp:lastModifiedBy>Pietro M. Rampazzo</cp:lastModifiedBy>
  <cp:revision>440</cp:revision>
  <cp:lastPrinted>2025-09-11T18:13:00Z</cp:lastPrinted>
  <dcterms:created xsi:type="dcterms:W3CDTF">2025-07-23T14:46:00Z</dcterms:created>
  <dcterms:modified xsi:type="dcterms:W3CDTF">2025-09-16T22:50:00Z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0x0101005EB5FCBB1E5ECD4D83FA6E62BA4F98FF04003B76559807ED7042AFCC9CD6E0E16B7A</vt:lpwstr>
  </property>
</Properties>
</file>