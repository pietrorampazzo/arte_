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disponível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disponível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