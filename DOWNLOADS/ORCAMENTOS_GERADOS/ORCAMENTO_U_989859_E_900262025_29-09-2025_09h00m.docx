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D'Addario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para Guitarra EXL110 B 010 046 D'Addario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6 Cordas, Aço, Afinador Digital, Tipo: Violão Elétrico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R$ 91,80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R$ 367,20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7X10 PRETO FOSCO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Afuxe/Afoxé, Material: Madeira/Aço Inox, Componentes: Cabo Em Madeira, Tampa Em Abs E Esferas Em Aço In, Características Adicionais: Coberto Por Pequenas Esferas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R$ 166,11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R$ 996,67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REPIQUE PONTA NYLON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 Padrão 5b, Aplicação: Bateria, Características Adicionais: Corpo Em Marfim , Ponta De Nylon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R$ 25,28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R$ 252,76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SURDO 305 MM PAR MADEIRA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 Padrão 5b, Aplicação: Bateria, Características Adicionais: Corpo Em Marfim , Ponta De Nylon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R$ 26,84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R$ 322,02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BAQUETA 5B PONTA MAD NAT PAR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Baqueta Padrão 5b, Aplicação: Bateria, Características Adicionais: Corpo Em Marfim , Ponta De Nylon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R$ 64,95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R$ 779,38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BATERIAS ELETRÔNICAS CONCERT - BMX430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Bateria, Componentes: 1 Pad De Caixa, 3 Pads De Tons, 2 Pads De Pratos,, Características Adicionais: Eletrônica, Com Suporte/Estante, Com Pedal, Com Es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R$ 5.015,49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R$ 10.030,99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Contrabaixo Yamaha TRBX174 Passivo 4 Cordas Preto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4 Cordas E Capa, Tipo: Contrabaixo Elétrico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R$ 2.049,02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R$ 6.147,07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TALABARTE X4 GANCHOS PRETO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Correia, Aplicação: Saxofone, Características Adicionais: Possui 2 Apoios Que Vão Nos Ombros E Um Terceiro E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R$ 81,79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R$ 245,38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Cubo Para Guitarra HG20 20W Preto Hayonik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Amplificador De Guitarra, Aplicação: Guitarra, Características Adicionais: Cor Preto, Com Potência Rms De 15 Watts, Saída Fo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R$ 592,68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R$ 1.778,03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BAS100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Amplificador De Contrabaixo , Aplicação: Contrabaixo, Características Adicionais: Cor Preto, Potência De 90 Watts, Saída Fone, Auto-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R$ 1.335,63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R$ 4.006,89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MICHAEL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GUITARRA STRATO MICHAEL GM217N</w:t>
            </w:r>
          </w:p>
        </w:tc>
        <w:tc>
          <w:tcPr>
            <w:tcW w:type="dxa" w:w="2835"/>
          </w:tcPr>
          <w:p>
            <w:r>
              <w:t>Instrumento musical - corda Instrumento musical - corda Componentes: Com Corpo Em Basswood, Braço Em Maple, Tipo: Guitarra Elétrica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R$ 1.192,50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R$ 2.385,00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CMX 12C</w:t>
            </w:r>
          </w:p>
        </w:tc>
        <w:tc>
          <w:tcPr>
            <w:tcW w:type="dxa" w:w="2835"/>
          </w:tcPr>
          <w:p>
            <w:r>
              <w:t>Peças e acessórios instrumento musical Peças e acessórios instrumento musical Tipo: Mesa Para Percussão, Aplicação: Instrumentos Musicais, Características Adicionais: Madeira, Regulável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R$ 2.233,65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R$ 4.467,29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70-BK</w:t>
            </w:r>
          </w:p>
        </w:tc>
        <w:tc>
          <w:tcPr>
            <w:tcW w:type="dxa" w:w="2835"/>
          </w:tcPr>
          <w:p>
            <w:r>
              <w:t>Microfone Microfone Tipo: Lapela/Headset, Resposta Freqüência: 40 Hz A 18 KHZ, Tipo Receptor: Uhf, Alimentação Receptor: 12 V, Impedância Saída: 3,3 KOHM, Aplicação: Sistema De Som, Material: Metal, Cor: Preta, Referência Fabricante: Lyco Uhxpro- 02hlihli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R$ 250,57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R$ 1.252,84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70-BK</w:t>
            </w:r>
          </w:p>
        </w:tc>
        <w:tc>
          <w:tcPr>
            <w:tcW w:type="dxa" w:w="2835"/>
          </w:tcPr>
          <w:p>
            <w:r>
              <w:t>Microfone Microfone Tipo: De Mão Sem Fio, Alimentação: Bateria, Resposta Freqüência: 30 Hz A 20 KHZ, Tipo Receptor: 02 Antenas De 1/4 De Onda Removíveis, Características Adicionais: 2 Conectores Xlr, 1 Conector P10 Mix, Impedância: 50 OHMS, Alcance: 100 M, Alimentação Receptor: Bivolt V, Padrão: Cardióide, Sensibilidade: Acima De 90 DB, Distorção Harmônica Total: 0,1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R$ 250,57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R$ 1.252,84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CW 60</w:t>
            </w:r>
          </w:p>
        </w:tc>
        <w:tc>
          <w:tcPr>
            <w:tcW w:type="dxa" w:w="2835"/>
          </w:tcPr>
          <w:p>
            <w:r>
              <w:t>Microfone Microfone Tipo: De Mão Sem Fio, Alimentação: Bateria Aa, Resposta Freqüência: 30 Hz A 20 KHZ, Características Adicionais: Display Lcd, Impedância: 50 OHMS, Alcance: 200 M, Padrão: Cardióide, Sensibilidade: 98 DB, Distorção Harmônica Total: 0, 1, Referência Fabricante: Ulxd2/Sm58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R$ 856,65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R$ 4.283,23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DLS-9</w:t>
            </w:r>
          </w:p>
        </w:tc>
        <w:tc>
          <w:tcPr>
            <w:tcW w:type="dxa" w:w="2835"/>
          </w:tcPr>
          <w:p>
            <w:r>
              <w:t>Microfone Microfone Tipo: Dinâmico, Resposta Freqüência: 20 16.000 HZ, Impedância: 350 Ohm E Terminação -1.000 OHMS, Aplicação: Bateria, Padrão: Polar Unidirecional Dinâmico, Cor: Preta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R$ 374,85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R$ 1.874,25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7X10 PRETO FOSCO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Pandeiro, Material: Sintético, Tamanho: 10 POL, Características Adicionais: Meia Lua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R$ 166,11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R$ 996,67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SCT-03</w:t>
            </w:r>
          </w:p>
        </w:tc>
        <w:tc>
          <w:tcPr>
            <w:tcW w:type="dxa" w:w="2835"/>
          </w:tcPr>
          <w:p>
            <w:r>
              <w:t>Pedestal caixa acústica Pedestal caixa acústica Material Haste: Aço Carbono, Cor: Preta, Altura: Aberto Máx. 1,90m Fechado Máx. 1,60 M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R$ 159,58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R$ 638,32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PBX-01</w:t>
            </w:r>
          </w:p>
        </w:tc>
        <w:tc>
          <w:tcPr>
            <w:tcW w:type="dxa" w:w="2835"/>
          </w:tcPr>
          <w:p>
            <w:r>
              <w:t>Pedestal Pedestal Material: Alumínio, Formato Suporte: Redondo, Acabamento: Cromado, Peso: 10 KG, Aplicação: Controle Acesso Pessoas, Altura: 1,8 M, Diametro Base: 34 CM, Características Adicionais: Fita Retrátil 5 Cm X 2,0 M, Azul Escuro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R$ 100,52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R$ 502,61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SMG-10</w:t>
            </w:r>
          </w:p>
        </w:tc>
        <w:tc>
          <w:tcPr>
            <w:tcW w:type="dxa" w:w="2835"/>
          </w:tcPr>
          <w:p>
            <w:r>
              <w:t>Pedestal microfone Pedestal microfone Material Base Sustentação: Aço Carbono, Tipo: Girafa, Formato Base: Redondo, Acabamento Superficial: Cromado, Tipo Haste: Telescópica, Comprimento Haste: 100 A 200 CM, Peso: 3,50 KG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R$ 112,15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R$ 560,75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TAROL 08X08 AMARELO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Repique, Material: Alumínio, Componentes: 06 Afinadores, Pele De Nylon, Tamanho: 12 POL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R$ 179,73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R$ 1.078,37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TIMBA 90X14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Timbal, Material: Alumínio, Componentes: Ferragens Cromadas E Pele Leitosa, Tamanho: 14 POL, Características Adicionais: 16 Afinações , Porca Anti-Vibração, Sistema Duplo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R$ 608,53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R$ 2.434,11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Teclado Yamaha YPT-370 Arranjador Prata</w:t>
            </w:r>
          </w:p>
        </w:tc>
        <w:tc>
          <w:tcPr>
            <w:tcW w:type="dxa" w:w="2835"/>
          </w:tcPr>
          <w:p>
            <w:r>
              <w:t>Instrumento musical Instrumento musical Tipo: Teclado, Tipo De Uso: Profissional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R$ 2.180,82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R$ 8.723,26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TIMBA 90X14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Timbal, Material: Alumínio, Componentes: Ferragens Cromadas E Pele Leitosa, Tamanho: 14 POL, Características Adicionais: 16 Afinações , Porca Anti-Vibração, Sistema Duplo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R$ 608,53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R$ 2.434,11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LUEN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TRIÂNGULO 30CM AÇO</w:t>
            </w:r>
          </w:p>
        </w:tc>
        <w:tc>
          <w:tcPr>
            <w:tcW w:type="dxa" w:w="2835"/>
          </w:tcPr>
          <w:p>
            <w:r>
              <w:t>Instrumento musical - percursão Instrumento musical - percursão Tipo: Triângulo, Material: Aço Cromado, Componentes: Batedor E Corda, Tamanho: 25 CM, Características Adicionais: Batedor Com Cabo Revestido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R$ 52,02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R$ 260,10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R$ 58.070,13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