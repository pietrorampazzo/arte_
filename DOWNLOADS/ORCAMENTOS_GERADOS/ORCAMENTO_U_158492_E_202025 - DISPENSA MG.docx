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ELIXIR</w:t>
            </w:r>
          </w:p>
        </w:tc>
        <w:tc>
          <w:tcPr>
            <w:tcW w:type="dxa" w:w="2835"/>
          </w:tcPr>
          <w:p>
            <w:r>
              <w:rPr>
                <w:b/>
              </w:rPr>
              <w:t>ENCORDOAMENTO 013 MEDIUM P\/ VIOLAO ACO PHOSPHOR BRONZE NANOWEB PACK L3P2 ELIXIR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R$ 550,71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GUITARRA STRATO MICHAEL - GM217N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R$ 851,45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CSK 2CV-NA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R$ 33,26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Kit de Violão Acústico Yamaha F310P TBS + Capa + Acessórios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R$ 1.709,91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BATERIA MICHAEL LEGACY - DML422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R$ 4.131,92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CAJON ELETROACUSTICO DRUM JUNABO - 2 SADAS XLR Imbula - -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R$ 1.110,40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GANZÁ OVINHO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R$ 29,41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CSMS 835-BK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R$ 131,43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K Audio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AMPLIFICADOR EZ6400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R$ 14.659,59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Piano Digital Yamaha P145 Preto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R$ 5.254,97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BAS800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R$ 2.026,21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CS1L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R$ 76,35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Turbosound</w:t>
            </w:r>
          </w:p>
        </w:tc>
        <w:tc>
          <w:tcPr>
            <w:tcW w:type="dxa" w:w="2835"/>
          </w:tcPr>
          <w:p>
            <w:r>
              <w:rPr>
                <w:b/>
              </w:rPr>
              <w:t>iQ12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R$ 13.266,94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