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DA 5000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R$ 450,58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R$ 18.023,40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R$ 68,39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R$ 18.091,79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