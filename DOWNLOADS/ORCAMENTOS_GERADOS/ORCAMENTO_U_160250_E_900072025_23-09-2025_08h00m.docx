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Caixa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CAT5E 305m</w:t>
            </w:r>
          </w:p>
        </w:tc>
        <w:tc>
          <w:tcPr>
            <w:tcW w:type="dxa" w:w="2835"/>
          </w:tcPr>
          <w:p>
            <w:r>
              <w:t>Cabo rede computador Cabo Rede Computador Material Revestimento: Polietileno Especial, Material Condutor: Cobre Nú, Bitola Condutor: 24 AWG, Tipo Condutor: Trançado 4 Pares, Tipo Cabo: 6 E, Cor: Azul, Padrão Cabeamento: Com Blindagem Helicoidal Em Fita Metalizada, Características Adicionais: Cabo Utp Blindado Com Marcação Seqüencial Métrica, Categoria: 6e, Aplicação: Conexão De Rede, Material Isolamento Condutor: Pvc Não Propagante À Chama, Comprimento: 305 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R$ 666,82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R$ 6.668,20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Voltagem: Bivolt V, Quantidade Entrada Rgb: 15 Pinos UN, Quantidade Entradas Vídeo: 2 UN, Tipo Zoom: Digital, Tipo: Teto E Mesa, Luminosidade Mínima: 3.000 LM, Tipo Projeção: Frontal/Retroprojeção/Teto, Resolução: 1024 X 768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R$ 22.947,70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R$ 29.615,90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