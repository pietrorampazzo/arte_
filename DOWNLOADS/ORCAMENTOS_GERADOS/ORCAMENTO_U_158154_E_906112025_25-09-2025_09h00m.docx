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DATREL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AT 15.300 b</w:t>
            </w:r>
          </w:p>
        </w:tc>
        <w:tc>
          <w:tcPr>
            <w:tcW w:type="dxa" w:w="2835"/>
          </w:tcPr>
          <w:p>
            <w:r>
              <w:t>Caixa Som Caixa Som Potência: 200W, Cor: Preta, Voltagem: 110/220V, Tipo Fonte: Interna, Aplicação: Uso Em Geral, Impedância: 100KW, Resposta Freqüência: 60 Hz, Profundidade: 300MM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R$ 1.977,83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R$ 1.977,83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CSMS 150-BK</w:t>
            </w:r>
          </w:p>
        </w:tc>
        <w:tc>
          <w:tcPr>
            <w:tcW w:type="dxa" w:w="2835"/>
          </w:tcPr>
          <w:p>
            <w:r>
              <w:t>Microfone Microfone Tipo: De Mão Sem Fio, Alimentação: Bateria, Resposta Freqüência: 30 Hz A 20KHZ, Tipo Receptor: 02 Antenas De 1/4 De Onda Removíveis, Características Adicionais: 2 Conectores Xlr, 1 Conector P10 Mix, Impedância: 50OHMS, Alcance: 100M, Alimentação Receptor: BivoltV, Padrão: Cardióide, Sensibilidade: Acima De 90DB, Distorção Harmônica Total: 0,1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R$ 66,59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R$ 133,17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Fire SM-CAP51</w:t>
            </w:r>
          </w:p>
        </w:tc>
        <w:tc>
          <w:tcPr>
            <w:tcW w:type="dxa" w:w="2835"/>
          </w:tcPr>
          <w:p>
            <w:r>
              <w:t>Caixa Som Caixa Som Potência: 1,200W, Voltagem: 220V, Aplicação: Uso Em Geral, Componentes Adicionais: Bluetooth, Entradas Us, P2 E P10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R$ 1.044,16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R$ 1.044,16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R$ 3.155,17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