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BLX24BR/PG58-M15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R$ 3.911,42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KG 16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R$ 5.221,12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