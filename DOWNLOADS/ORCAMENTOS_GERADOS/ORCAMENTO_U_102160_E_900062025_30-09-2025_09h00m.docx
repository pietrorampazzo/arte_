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PCYES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Ssd Pcyes 1Tb M.2 2280 Nvme - Leitura 2289Mb Gravação 1650Mb/S - Ssdnvmegen3Py1T</w:t>
            </w:r>
          </w:p>
        </w:tc>
        <w:tc>
          <w:tcPr>
            <w:tcW w:type="dxa" w:w="2835"/>
          </w:tcPr>
          <w:p>
            <w:r>
              <w:t>Microcomputador Microcomputador Memória Ram: 32GB, Núcleos Por Processador: Superior A 8, Armazenamento Hdd: Superior A 4TB., Armazenamento Ssd: Superior A 500, Monitor: Sem MonitorPOL, Componentes Adicionais: Sem Teclado E Mouse, Sistema Operacional: Proprietário, Garantia On Site: 24MESES, Gabinete: Torre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R$ 703,65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R$ 3.518,23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PCYES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Ssd Pcyes M.2 2280 Nvme Pcie 3.0X4 512Gb - Leitura 2200Mb Gravação 1700Mb/S - Ssdnvmeg3Py512</w:t>
            </w:r>
          </w:p>
        </w:tc>
        <w:tc>
          <w:tcPr>
            <w:tcW w:type="dxa" w:w="2835"/>
          </w:tcPr>
          <w:p>
            <w:r>
              <w:t>Notebook Notebook Tela: Superior A 14POL, Interatividade Da Tela: Sem Interatividade, Memória Ram: Superior A 8GB, Núcleos Por Processador: Superior A 8, Armazenamento Hdd: Sem Disco HddGB, Armazenamento Ssd: Superior A 500, Bateria: Até 4 Células, Alimentação: Bivolt Automática, Sistema Operacional: Proprietário, Garantia On Site: 12MESES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R$ 412,95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R$ 5.368,31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R$ 8.886,55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