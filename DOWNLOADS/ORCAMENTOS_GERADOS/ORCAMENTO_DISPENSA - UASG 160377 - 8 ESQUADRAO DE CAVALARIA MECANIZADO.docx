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Acústica Hayonik CPA 12400L Ativa 400W Bluetooth Preta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R$ 1.576,08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UDX-06 MULTI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R$ 1.274,49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