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Distância Mínima Tela: 90CM, Distância Máxima Tela: 10M, Tipo Lâmpada: Uhe, Potência Lâmpada: 210W, Voltagem: BivoltV, Freqüência: 50/60HZ, Quantidade Entradas Vídeo: 2UN, Tipo Zoom: Óptico, Potência Autofalantes: 5W, Quantidade Autofalantes: 1UN, Tipo: Teto E Mesa, Capacidade Conexão: Conexão: Rj45, Características Adicionais: Conexão Rj45, Hdmi, D-Sub15 Pin, Rca, Usb A E B, S, Luminosidade Mínima: 3.800LM, Tipo Foco: Manual, Tipo Projeção: Frontral / Traseiro / Teto, Tipo Tecnologia: Rj45, Resolução Mínima: 1.280 X 800DPI, Resolução: 1.280 X 800, Contraste Mínimo: 16.000, Tipo Controle: Remoto, Sem Fio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R$ 4.589,54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TELA RETRÁTIL 100″ 1:1</w:t>
            </w:r>
          </w:p>
        </w:tc>
        <w:tc>
          <w:tcPr>
            <w:tcW w:type="dxa" w:w="2835"/>
          </w:tcPr>
          <w:p>
            <w:r>
              <w:t>Tela projeção Tela Projeção Material Estrutura: Alumínio, Tipo Ajuste Tela: Retrátil, Material: Tecido Muslin, Cor: Verde, Altura: 300CM, Largura: 400CM, Características Adicionais: Portátil/Estojo Alumínio/Alça Anatômica Transporte, Tipo Tela: Chroma Key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R$ 581,40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R$ 581,40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Caixa Som Caixa Som Potência: Por Canal 3W, Voltagem: 5 VdcV, Aplicação: Computador, Características Adicionais: Áudio 2.0 Sáida Para Fone De Ouvido E Controle De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R$ 2.092,31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R$ 7.263,25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