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Caixa</w:t>
            </w:r>
          </w:p>
        </w:tc>
        <w:tc>
          <w:tcPr>
            <w:tcW w:type="dxa" w:w="1843"/>
          </w:tcPr>
          <w:p>
            <w:r>
              <w:rPr>
                <w:b/>
              </w:rPr>
              <w:t>FORTREK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CAT6 305m Fortrek FK510C CMX Azul - CX / 305</w:t>
            </w:r>
          </w:p>
        </w:tc>
        <w:tc>
          <w:tcPr>
            <w:tcW w:type="dxa" w:w="2835"/>
          </w:tcPr>
          <w:p>
            <w:r>
              <w:t>Cabo Rede Computador Cabo Rede Computador Material Revestimento: Polietileno Especial, Material Condutor: Cobre Nú, Bitola Condutor: 24AWG, Tipo Condutor: Trançado 4 Pares, Tipo Cabo: 6 E, Cor: Azul, Padrão Cabeamento: Com Blindagem Helicoidal Em Fita Metalizada, Características Adicionais: Cabo Utp Blindado Com Marcação Seqüencial Métrica, Categoria: 6e, Aplicação: Conexão De Rede, Material Isolamento Condutor: Pvc Não Propagante À Chama, Comprimento: 305M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R$ 1.040,25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R$ 1.040,25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R$ 1.040,25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