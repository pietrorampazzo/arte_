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Caixa Som 2.0 CSPC 1311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R$ 54,33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R$ 162,99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R$ 162,99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