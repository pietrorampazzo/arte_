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Epson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Epson Laser Epiqvision Ef-21 Full Hd 1000 Lumens 1920x1080 - V11hb35020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R$ 6.118,30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TELA RETRÁTIL 84″ 1:1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R$ 574,09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