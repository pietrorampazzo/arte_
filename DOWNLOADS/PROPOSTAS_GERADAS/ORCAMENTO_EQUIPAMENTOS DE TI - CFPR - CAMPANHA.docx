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Pc4000 Wuxga 4000 Lumens 1920x1080 Led Branco - Pc4000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R$ 1.529,85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R$ 1.529,85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R$ 1.529,85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