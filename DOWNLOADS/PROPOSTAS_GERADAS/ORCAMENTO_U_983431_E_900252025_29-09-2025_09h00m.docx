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Professional Universal 3200VA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R$ 4.104,45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R$ 164.178,18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R$ 164.178,18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