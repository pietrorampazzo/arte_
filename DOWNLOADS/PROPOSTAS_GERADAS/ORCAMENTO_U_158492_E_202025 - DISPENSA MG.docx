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17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R$ 102,20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Cubo Para Guitarra HG60 60W Preto Hayonik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R$ 1.073,71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R$ 1.073,71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12.250 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R$ 1.665,74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R$ 1.665,74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R$ 2.841,65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