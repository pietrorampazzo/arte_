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Neo Standard Br - Dji050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R$ 2.293,47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R$ 2.293,47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R$ 2.293,47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