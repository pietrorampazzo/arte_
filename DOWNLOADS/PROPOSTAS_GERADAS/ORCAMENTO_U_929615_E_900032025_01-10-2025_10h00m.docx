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R$ 6.104,70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30-BK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R$ 291,46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R$ 2.331,72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PCYES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Ssd Pcyes 1Tb M.2 2280 Nvme - Leitura 2289Mb Gravação 1650Mb/S - Ssdnvmegen3Py1T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R$ 703,65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R$ 1.407,29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R$ 9.843,71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