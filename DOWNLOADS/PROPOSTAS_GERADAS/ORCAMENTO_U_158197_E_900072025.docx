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R$ 653,85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BOYA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Sistema Microfone Sem Fio Boya By-v2 para Iphone 11/12/13/14 2.4G Lapela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R$ 355,69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R$ 711,39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R$ 4.589,54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RAC3MPO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R$ 24,89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R$ 124,47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R$ 6.079,24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