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Epson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Epson Co W01 Wxga 3000 Lumens 1280x800 - V11ha86020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R$ 5.098,30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R$ 5.098,30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R$ 5.098,30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