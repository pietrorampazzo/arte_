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DH-03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R$ 100,08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R$ 1.501,16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Não especificada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Não especificado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R$ 3.052,35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R$ 4.553,51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