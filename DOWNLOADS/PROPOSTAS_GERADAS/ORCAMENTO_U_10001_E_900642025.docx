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DW-602/MAX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R$ 579,87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R$ 579,87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R$ 243,27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SRH840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R$ 2.131,56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R$ 21.315,59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10.200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R$ 1.280,61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R$ 5.122,44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R$ 28.791,01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