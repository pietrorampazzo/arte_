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23.0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Nucleo Musical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CSMS 58-BK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R$ 91,65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R$ 91,65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R$ 91,65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