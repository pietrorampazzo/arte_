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Fly More Combo (Sem Tela) Br - Dji051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R$ 3.824,85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R$ 7.649,69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Fly More Combo (Sem Tela) Br - Dji051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R$ 3.824,85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R$ 7.649,69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R$ 33.653,27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