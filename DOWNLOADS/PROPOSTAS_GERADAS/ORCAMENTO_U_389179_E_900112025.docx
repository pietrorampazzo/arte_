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SENNHEISER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Fone de Ouvido Sennheiser HD200 Pro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R$ 1.058,62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R$ 52.931,11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R$ 52.931,11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