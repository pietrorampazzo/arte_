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R$ 254.914,83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R$ 50.982,97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R$ 305.897,80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