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Par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SL-500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R$ 4.741,47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R$ 14.224,41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Nenhum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Nenhum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PSR-F52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R$ 954,72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R$ 954,72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rPr>
                <w:b/>
              </w:rPr>
              <w:t>x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Liverpool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TRATN 20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R$ 41,98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R$ 125,95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R$ 15.305,08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