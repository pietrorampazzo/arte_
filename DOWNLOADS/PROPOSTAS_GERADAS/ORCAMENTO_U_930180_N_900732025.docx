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CometBox 10W Cinza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R$ 238,14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R$ 714,43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R$ 714,43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