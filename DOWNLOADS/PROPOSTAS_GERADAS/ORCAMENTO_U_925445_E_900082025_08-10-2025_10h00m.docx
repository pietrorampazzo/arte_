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6.0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200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TS SHARA</w:t>
            </w:r>
          </w:p>
        </w:tc>
        <w:tc>
          <w:tcPr>
            <w:tcW w:type="dxa" w:w="2835"/>
          </w:tcPr>
          <w:p>
            <w:r>
              <w:rPr>
                <w:b/>
              </w:rPr>
              <w:t>Nobreak 800VA 7Ah Bivolt Ups Compact Ts Shara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R$ 801,54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R$ 160.307,28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R$ 160.307,28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