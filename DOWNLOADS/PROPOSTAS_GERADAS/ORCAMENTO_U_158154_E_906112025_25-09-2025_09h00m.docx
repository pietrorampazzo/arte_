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OPB-1760X-BR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R$ 6.093,99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R$ 6.093,99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R$ 6.093,99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