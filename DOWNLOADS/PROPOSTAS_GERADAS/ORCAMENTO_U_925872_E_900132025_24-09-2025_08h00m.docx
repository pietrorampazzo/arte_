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PJ-120T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R$ 610,47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R$ 1.831,41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R$ 1.831,41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