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R$ 1.570,54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CA-120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R$ 656,37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R$ 19.691,10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Pc2000 Xga 2000 Lumens 1280 X720 Led Preto - Pc2000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R$ 7.634,70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Rainbow 80W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R$ 211,54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R$ 211,54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R$ 9.157,05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R$ 41.305,87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CM 150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R$ 571,46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R$ 80.142,26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