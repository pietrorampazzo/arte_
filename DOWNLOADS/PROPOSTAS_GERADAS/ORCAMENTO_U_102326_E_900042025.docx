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Mini 3 Standard (Sem Tela) Br - Dji038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R$ 4.588,47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R$ 9.176,94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R$ 9.176,94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