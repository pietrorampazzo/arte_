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TS SHARA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Nobreak Ups 2BS2BA 7A 1400VA Bivolt Preto Ts Shara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R$ 1.312,33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R$ 7.873,96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R$ 7.873,96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