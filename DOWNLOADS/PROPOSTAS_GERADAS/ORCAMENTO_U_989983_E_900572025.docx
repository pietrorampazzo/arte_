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CVW 202 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R$ 1.260,69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R$ 5.042,76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COW BELL 6"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R$ 142,98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R$ 1.715,74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CKEM 01-RD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R$ 60,04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R$ 480,30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SEP 44-NA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R$ 158,25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R$ 791,24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RAC3MPO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R$ 24,89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R$ 497,86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1-NA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R$ 119,10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CAXIXI PEQUENO SINTÉTICO APROX. 10CM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R$ 229,50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R$ 47,89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R$ 57,47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LF DS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R$ 67,87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R$ 814,45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ELÉTRICO PRECISION BASS (4 CORDAS) - BM608N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R$ 1.203,80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R$ 3.611,41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COURO 1 GANCHO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R$ 166,62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R$ 2.160,36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MM-220SF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R$ 457,47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R$ 2.287,35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LESON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Leson LS902 Duplo Plus Digital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R$ 858,83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R$ 4.294,17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MB-01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R$ 284,43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R$ 1.422,14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R$ 540,09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R$ 1.099,38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MALACACHETA 12 POL X 20 CM C/PELE LEITOSA P3 ALUMINIO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R$ 531,64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R$ 2.126,58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MALACACHETA 12 POL X 20 CM C/PELE LEITOSA P3 ALUMINIO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R$ 531,64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R$ 2.126,58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30X14 Alumínio Bola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R$ 443,30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R$ 886,60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R$ 30.517,58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