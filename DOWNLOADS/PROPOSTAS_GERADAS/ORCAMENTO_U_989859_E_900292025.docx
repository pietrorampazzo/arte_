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 Audio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CPP 6U RD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R$ 3.592,65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R$ 14.370,62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CONTRABAIXO ELÉTRICO MODERN BASS (4 CORDAS) - BM514N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R$ 1.416,93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R$ 4.250,80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CSK 1-NA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R$ 29,77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R$ 119,10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CSGM 60-BK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R$ 25,32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R$ 303,86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TR 20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R$ 53,53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R$ 428,28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Jump 60W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R$ 196,91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R$ 984,56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2.0 CSPC 1310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R$ 871,79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CAMPANELA COM CABO DE MADEIRA 5 GUIZOS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R$ 22,95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R$ 137,70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MT 230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R$ 4,79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R$ 47,89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CURTA COM ALÇA - PONTA FORRADA - UNIDADE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R$ 42,84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R$ 514,08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BF ST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R$ 32,79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R$ 393,45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BAT 1220 UPPER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R$ 5.911,92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R$ 11.823,84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MALACACHETA - 20CM x 12" - 6 AFIN. - C/BORDÃO 6 FIOS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R$ 540,07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R$ 1.620,22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TALABARTE DE COURO 1 GANCHO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R$ 55,54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R$ 166,62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HAYONIK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Cubo Para Guitarra HG60 60W Preto Hayonik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R$ 1.073,71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R$ 3.221,12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BAS400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R$ 1.662,90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R$ 4.988,69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GM-02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R$ 108,02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R$ 2.160,36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FLAUTA DOCE Soprano - WRSM20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R$ 26,77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R$ 2.034,90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MM-113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R$ 365,67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R$ 1.828,35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MM120D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R$ 244,65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R$ 1.223,23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DW-602/MAX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R$ 579,87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R$ 2.899,35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PGA48-QTR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R$ 489,89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R$ 2.449,43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2020-S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R$ 95,93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R$ 479,66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SMG-10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R$ 112,15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R$ 560,75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REPIQUE - 6CM x 12" - 6 AFINAÇÕES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R$ 384,18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R$ 2.305,10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G-4022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R$ 90,42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R$ 632,96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REPIQUE - 6CM x 14" - 6 AFINAÇÕES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R$ 421,62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R$ 1.686,49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06X14 Alumistee! Bola 6 Leitosa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R$ 343,91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R$ 1.375,65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TR 30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R$ 67,60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R$ 337,98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ZABUMBA 18 POL X 20 CM ALUMINIO C/PELE LEITOSA IZZO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R$ 721,98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R$ 1.443,95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R$ 65.660,77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