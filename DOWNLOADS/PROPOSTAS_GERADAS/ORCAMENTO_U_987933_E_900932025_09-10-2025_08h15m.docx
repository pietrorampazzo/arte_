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Shure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GLXD14+BR/PGA31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R$ 8.039,59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R$ 401.979,72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R$ 401.979,72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