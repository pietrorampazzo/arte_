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Conjunto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RS4F-N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R$ 26,51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R$ 106,06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CSPP 3A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R$ 13,62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R$ 13,62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30.0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MARK AUDIO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SP-HMK6 FX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R$ 298,35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R$ 298,35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R$ 418,03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