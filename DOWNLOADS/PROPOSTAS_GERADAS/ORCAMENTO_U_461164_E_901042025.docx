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SLXD14/153T-G58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R$ 10.879,37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R$ 87.034,94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MC-12 BT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R$ 1.069,47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R$ 1.069,47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PGA27-LC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R$ 2.183,45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R$ 8.733,79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DS-81 SHOTGUN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R$ 370,26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R$ 1.110,78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MOTOROLA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Rádio Comunicador Talkabout Motorola T210BR 32km Vermelho/Preto - PAR / 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R$ 800,83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R$ 800,83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MOTOROLA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Rádio Comunicador Talkabout Motorola T210BR 32km Vermelho/Preto - PAR / 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R$ 800,83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R$ 800,83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R$ 99.550,64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