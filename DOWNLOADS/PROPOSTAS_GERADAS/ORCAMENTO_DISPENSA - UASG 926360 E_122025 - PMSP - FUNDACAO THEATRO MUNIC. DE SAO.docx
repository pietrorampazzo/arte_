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003-100-DS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R$ 1.935,45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R$ 1.935,45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150-BK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R$ 133,17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R$ 2.068,62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