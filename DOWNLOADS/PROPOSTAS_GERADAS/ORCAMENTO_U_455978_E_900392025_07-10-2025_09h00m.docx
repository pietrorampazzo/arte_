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700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</w:t>
            </w:r>
          </w:p>
        </w:tc>
        <w:tc>
          <w:tcPr>
            <w:tcW w:type="dxa" w:w="2835"/>
          </w:tcPr>
          <w:p>
            <w:r>
              <w:rPr>
                <w:b/>
              </w:rPr>
              <w:t>x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R$ 4,28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R$ 2.998,80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2600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BAQUETA MADEIRA LISA PARA SURDO/ALFAIA - UNIDADE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R$ 11,49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R$ 29.874,78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R$ 32.873,58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