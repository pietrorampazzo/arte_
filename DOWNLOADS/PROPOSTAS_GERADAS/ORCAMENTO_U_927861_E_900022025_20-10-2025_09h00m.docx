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2.0 CSPC 1310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R$ 653,85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SENNHEISER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Fone de Ouvido Sennheiser HD200 Pro Preto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R$ 1.058,62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R$ 21.172,45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R$ 21.826,29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