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TAROL -10CM x 12" - 6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R$ 405,94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