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TELA 180X180"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R$ 625,00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R$ 625,00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R$ 625,00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