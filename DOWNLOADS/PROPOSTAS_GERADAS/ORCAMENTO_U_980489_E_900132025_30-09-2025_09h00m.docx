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CSPB 2016-CR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R$ 13,88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R$ 555,08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800VA 7Ah Bivolt Ups Compact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R$ 801,54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R$ 40.878,36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R$ 610,47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R$ 42.043,91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