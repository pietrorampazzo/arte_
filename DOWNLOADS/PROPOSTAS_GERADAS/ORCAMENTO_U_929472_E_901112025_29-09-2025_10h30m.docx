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ONEAL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OAC-801-E10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R$ 601,29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R$ 57.122,55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R$ 57.122,55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