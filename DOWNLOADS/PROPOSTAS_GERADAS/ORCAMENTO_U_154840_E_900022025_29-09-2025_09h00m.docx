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FORTREK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HDMI 2.0 4K 5M HD205 Fortrek FK 727C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R$ 33,54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R$ 10.564,34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680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DH-03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R$ 100,08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R$ 68.052,56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SOUNDCASTING-400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R$ 120,87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R$ 1.450,44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R$ 80.067,35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