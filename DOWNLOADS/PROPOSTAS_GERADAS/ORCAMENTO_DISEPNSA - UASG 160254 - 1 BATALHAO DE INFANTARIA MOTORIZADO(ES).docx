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MC 50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R$ 205,20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R$ 6.156,11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VANDOREN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Palheta para Saxofone Tenor (Bb) Nº 3 Java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R$ 65,26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R$ 978,96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R$ 7.135,06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