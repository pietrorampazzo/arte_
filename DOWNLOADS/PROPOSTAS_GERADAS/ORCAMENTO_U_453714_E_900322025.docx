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BLX14RBR/W93-M15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R$ 5.544,43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R$ 22.177,73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MM-220SF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R$ 457,47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R$ 1.372,41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 Streaming Yamaha AG03MK2 LSPK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R$ 3.922,60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R$ 7.845,20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2.1 CSPC 1312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R$ 96,19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R$ 192,38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ADX5-MOUNT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R$ 1.362,95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R$ 1.362,95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SRH240A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R$ 793,01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R$ 2.379,04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VP89L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R$ 13.624,67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R$ 27.249,35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FONTE - DMXAD12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R$ 153,15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R$ 459,46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R$ 63.038,52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