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CORNETA EM Bb - WCMBB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R$ 933,91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R$ 1.867,82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R$ 1.867,82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