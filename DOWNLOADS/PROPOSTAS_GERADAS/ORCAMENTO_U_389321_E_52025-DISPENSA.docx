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MP 15.300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R$ 1.394,44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R$ 2.788,88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R$ 2.788,88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