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13382" w:type="dxa"/>
        <w:jc w:val="center"/>
        <w:tblCellMar>
          <w:top w:w="144" w:type="dxa"/>
          <w:left w:w="115" w:type="dxa"/>
          <w:bottom w:w="58" w:type="dxa"/>
          <w:right w:w="115" w:type="dxa"/>
        </w:tblCellMar>
        <w:tblLook w:val="0000" w:firstRow="0" w:lastRow="0" w:firstColumn="0" w:lastColumn="0" w:noHBand="0" w:noVBand="0"/>
      </w:tblPr>
      <w:tblGrid>
        <w:gridCol w:w="12333"/>
        <w:gridCol w:w="1049"/>
      </w:tblGrid>
      <w:tr w:rsidR="00275BA8" w:rsidRPr="00AF5159" w14:paraId="1DEDE7AB" w14:textId="77777777" w:rsidTr="000D49E0">
        <w:trPr>
          <w:trHeight w:val="1390"/>
          <w:jc w:val="center"/>
        </w:trPr>
        <w:tc>
          <w:tcPr>
            <w:tcW w:w="12333" w:type="dxa"/>
            <w:tcMar>
              <w:top w:w="0" w:type="dxa"/>
            </w:tcMar>
          </w:tcPr>
          <w:p w14:paraId="6DB1A4FB" w14:textId="26E07F60" w:rsidR="00797D67" w:rsidRPr="001D77CF" w:rsidRDefault="00797D67" w:rsidP="001F79A9">
            <w:pPr>
              <w:rPr>
                <w:color w:val="FFFFFF" w:themeColor="background1"/>
                <w:lang w:val="pt-PT"/>
                <w14:textFill>
                  <w14:noFill/>
                </w14:textFill>
              </w:rPr>
            </w:pPr>
            <w:bookmarkStart w:id="0" w:name="_Hlk152084958"/>
          </w:p>
        </w:tc>
        <w:tc>
          <w:tcPr>
            <w:tcW w:w="1049" w:type="dxa"/>
          </w:tcPr>
          <w:p w14:paraId="089E2B27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4ECF207F" w14:textId="77777777" w:rsidR="005A4217" w:rsidRPr="00843E68" w:rsidRDefault="005A4217" w:rsidP="005A4217">
            <w:pPr>
              <w:jc w:val="center"/>
              <w:rPr>
                <w:noProof/>
                <w:sz w:val="24"/>
                <w:lang w:val="pt-BR"/>
              </w:rPr>
            </w:pPr>
          </w:p>
          <w:p w14:paraId="69F6EA30" w14:textId="5CBBC192" w:rsidR="008E6A19" w:rsidRPr="00797D67" w:rsidRDefault="008E6A19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23F8556A" w14:textId="77777777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3877BD76" w14:textId="55EAE751" w:rsidR="00F83BE1" w:rsidRPr="00797D67" w:rsidRDefault="00F83BE1" w:rsidP="005A4217">
            <w:pPr>
              <w:jc w:val="center"/>
              <w:rPr>
                <w:b/>
                <w:bCs/>
                <w:sz w:val="24"/>
                <w:lang w:val="pt-BR"/>
              </w:rPr>
            </w:pPr>
          </w:p>
          <w:p w14:paraId="531313DD" w14:textId="447D85B9" w:rsidR="00B72E5F" w:rsidRPr="00797D67" w:rsidRDefault="00B72E5F" w:rsidP="005A4217">
            <w:pPr>
              <w:jc w:val="right"/>
              <w:rPr>
                <w:b/>
                <w:bCs/>
                <w:sz w:val="24"/>
                <w:lang w:val="pt-BR"/>
              </w:rPr>
            </w:pPr>
          </w:p>
        </w:tc>
      </w:tr>
    </w:tbl>
    <w:tbl>
      <w:tblPr>
        <w:tblStyle w:val="TabeladeGrade4-nfase3"/>
        <w:tblW w:w="16019" w:type="dxa"/>
        <w:tblInd w:w="-289" w:type="dxa"/>
        <w:tblLayout w:type="fixed"/>
        <w:tblLook w:val="0400" w:firstRow="0" w:lastRow="0" w:firstColumn="0" w:lastColumn="0" w:noHBand="0" w:noVBand="1"/>
      </w:tblPr>
      <w:tblGrid>
        <w:gridCol w:w="3119"/>
        <w:gridCol w:w="3135"/>
        <w:gridCol w:w="2867"/>
        <w:gridCol w:w="3496"/>
        <w:gridCol w:w="3402"/>
      </w:tblGrid>
      <w:tr w:rsidR="000B4555" w:rsidRPr="00F17678" w14:paraId="34A2A21F" w14:textId="77777777" w:rsidTr="009241E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19"/>
        </w:trPr>
        <w:tc>
          <w:tcPr>
            <w:tcW w:w="3119" w:type="dxa"/>
          </w:tcPr>
          <w:bookmarkEnd w:id="0"/>
          <w:p w14:paraId="676C6346" w14:textId="70A800E6" w:rsidR="000B4555" w:rsidRPr="00073B51" w:rsidRDefault="00B27B4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Termos</w:t>
            </w:r>
            <w:r w:rsidR="000B4555"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 xml:space="preserve"> de Envio</w:t>
            </w:r>
          </w:p>
        </w:tc>
        <w:tc>
          <w:tcPr>
            <w:tcW w:w="3135" w:type="dxa"/>
          </w:tcPr>
          <w:p w14:paraId="4BF31D48" w14:textId="65E4E22F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</w:rPr>
              <w:t>Método de Envio</w:t>
            </w:r>
          </w:p>
        </w:tc>
        <w:tc>
          <w:tcPr>
            <w:tcW w:w="2867" w:type="dxa"/>
          </w:tcPr>
          <w:p w14:paraId="44296892" w14:textId="1B19E857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Prazo de Entrega</w:t>
            </w:r>
          </w:p>
        </w:tc>
        <w:tc>
          <w:tcPr>
            <w:tcW w:w="3496" w:type="dxa"/>
          </w:tcPr>
          <w:p w14:paraId="039D7159" w14:textId="7A7592D6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Cond. De Pagamento</w:t>
            </w:r>
          </w:p>
        </w:tc>
        <w:tc>
          <w:tcPr>
            <w:tcW w:w="3402" w:type="dxa"/>
          </w:tcPr>
          <w:p w14:paraId="4A1221AC" w14:textId="3F676310" w:rsidR="000B4555" w:rsidRPr="00073B51" w:rsidRDefault="000B4555" w:rsidP="000B6C26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bCs/>
                <w:szCs w:val="16"/>
                <w:lang w:val="pt-BR"/>
              </w:rPr>
            </w:pPr>
            <w:r w:rsidRPr="00073B51">
              <w:rPr>
                <w:rFonts w:eastAsia="Verdana-Bold" w:cstheme="minorHAnsi"/>
                <w:b/>
                <w:bCs/>
                <w:szCs w:val="16"/>
                <w:lang w:val="pt-BR"/>
              </w:rPr>
              <w:t>Validade da Proposta</w:t>
            </w:r>
          </w:p>
        </w:tc>
      </w:tr>
      <w:tr w:rsidR="000B4555" w:rsidRPr="00F17678" w14:paraId="123EED4C" w14:textId="77777777" w:rsidTr="009241EA">
        <w:trPr>
          <w:trHeight w:val="310"/>
        </w:trPr>
        <w:tc>
          <w:tcPr>
            <w:tcW w:w="3119" w:type="dxa"/>
          </w:tcPr>
          <w:p w14:paraId="4AC03333" w14:textId="64F954EC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CIF</w:t>
            </w:r>
          </w:p>
        </w:tc>
        <w:tc>
          <w:tcPr>
            <w:tcW w:w="3135" w:type="dxa"/>
          </w:tcPr>
          <w:p w14:paraId="723340EB" w14:textId="1CAC041D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</w:rPr>
              <w:t>Transportadora</w:t>
            </w:r>
          </w:p>
        </w:tc>
        <w:tc>
          <w:tcPr>
            <w:tcW w:w="2867" w:type="dxa"/>
          </w:tcPr>
          <w:p w14:paraId="4A78FC13" w14:textId="0C59F5B1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 D.</w:t>
            </w:r>
          </w:p>
        </w:tc>
        <w:tc>
          <w:tcPr>
            <w:tcW w:w="3496" w:type="dxa"/>
          </w:tcPr>
          <w:p w14:paraId="1E6B48DC" w14:textId="1760643B" w:rsidR="000B4555" w:rsidRPr="00073B51" w:rsidRDefault="00B27B4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30</w:t>
            </w:r>
            <w:r w:rsidR="000B4555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D.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</w:p>
        </w:tc>
        <w:tc>
          <w:tcPr>
            <w:tcW w:w="3402" w:type="dxa"/>
          </w:tcPr>
          <w:p w14:paraId="14D6DF3D" w14:textId="635D41D0" w:rsidR="000B4555" w:rsidRPr="00073B51" w:rsidRDefault="000B4555" w:rsidP="00C75520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sz w:val="20"/>
                <w:szCs w:val="20"/>
                <w:lang w:val="pt-BR"/>
              </w:rPr>
            </w:pP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60</w:t>
            </w:r>
            <w:r w:rsidR="006540E2" w:rsidRPr="00073B51">
              <w:rPr>
                <w:rFonts w:eastAsia="Verdana-Bold" w:cstheme="minorHAnsi"/>
                <w:sz w:val="20"/>
                <w:szCs w:val="20"/>
                <w:lang w:val="pt-BR"/>
              </w:rPr>
              <w:t xml:space="preserve"> </w:t>
            </w:r>
            <w:r w:rsidRPr="00073B51">
              <w:rPr>
                <w:rFonts w:eastAsia="Verdana-Bold" w:cstheme="minorHAnsi"/>
                <w:sz w:val="20"/>
                <w:szCs w:val="20"/>
                <w:lang w:val="pt-BR"/>
              </w:rPr>
              <w:t>D.</w:t>
            </w:r>
          </w:p>
        </w:tc>
      </w:tr>
    </w:tbl>
    <w:p w14:paraId="70363289" w14:textId="59A19510" w:rsidR="00F17678" w:rsidRDefault="00C75520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FCB9BBF" wp14:editId="67E4DBE3">
                <wp:simplePos x="0" y="0"/>
                <wp:positionH relativeFrom="column">
                  <wp:posOffset>789709</wp:posOffset>
                </wp:positionH>
                <wp:positionV relativeFrom="paragraph">
                  <wp:posOffset>-1768632</wp:posOffset>
                </wp:positionV>
                <wp:extent cx="6020790" cy="1828800"/>
                <wp:effectExtent l="0" t="0" r="0" b="0"/>
                <wp:wrapNone/>
                <wp:docPr id="1951250244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2079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050EFD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Pregão Eletrônico N° 90089/2025 (Lei 14.133/2021)</w:t>
                            </w:r>
                          </w:p>
                          <w:p w14:paraId="2E1CB290" w14:textId="77777777" w:rsidR="005A4CB5" w:rsidRPr="005A4CB5" w:rsidRDefault="005A4CB5" w:rsidP="005A4CB5">
                            <w:pPr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</w:pPr>
                            <w:r w:rsidRPr="005A4CB5">
                              <w:rPr>
                                <w:b/>
                                <w:bCs/>
                                <w:sz w:val="26"/>
                                <w:szCs w:val="26"/>
                                <w:lang w:val="pt-BR"/>
                              </w:rPr>
                              <w:t>UASG 925438 - UNIVERSIDADE ESTADUAL DO MARANHÃO/MA</w:t>
                            </w:r>
                          </w:p>
                          <w:p w14:paraId="683F23A1" w14:textId="77777777" w:rsidR="00D31A31" w:rsidRPr="00D31A31" w:rsidRDefault="00D31A31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17961307" w14:textId="5E8C76B9" w:rsidR="00C75520" w:rsidRPr="004B3CD2" w:rsidRDefault="00C75520" w:rsidP="00904A7F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</w:pPr>
                            <w:r w:rsidRPr="00930F4D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Data: 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begin"/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instrText xml:space="preserve"> TIME \@ "dddd, d' de 'MMMM' de 'yyyy" </w:instrTex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separate"/>
                            </w:r>
                            <w:r w:rsidR="006D758E">
                              <w:rPr>
                                <w:b/>
                                <w:bCs/>
                                <w:noProof/>
                                <w:sz w:val="20"/>
                                <w:szCs w:val="20"/>
                                <w:lang w:val="pt-BR"/>
                              </w:rPr>
                              <w:t>quinta-feira, 18 de setembro de 2025</w:t>
                            </w:r>
                            <w:r w:rsidR="00DB7835"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fldChar w:fldCharType="end"/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  <w:lang w:val="pt-BR"/>
                              </w:rPr>
                              <w:t xml:space="preserve">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FCB9BBF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62.2pt;margin-top:-139.25pt;width:474.1pt;height:2in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" filled="f" stroked="f" strokeweight=".5pt">
                <v:textbox style="mso-fit-shape-to-text:t">
                  <w:txbxContent>
                    <w:p w14:paraId="05050EFD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Pregão Eletrônico N° 90089/2025 (Lei 14.133/2021)</w:t>
                      </w:r>
                    </w:p>
                    <w:p w14:paraId="2E1CB290" w14:textId="77777777" w:rsidR="005A4CB5" w:rsidRPr="005A4CB5" w:rsidRDefault="005A4CB5" w:rsidP="005A4CB5">
                      <w:pPr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</w:pPr>
                      <w:r w:rsidRPr="005A4CB5">
                        <w:rPr>
                          <w:b/>
                          <w:bCs/>
                          <w:sz w:val="26"/>
                          <w:szCs w:val="26"/>
                          <w:lang w:val="pt-BR"/>
                        </w:rPr>
                        <w:t>UASG 925438 - UNIVERSIDADE ESTADUAL DO MARANHÃO/MA</w:t>
                      </w:r>
                    </w:p>
                    <w:p w14:paraId="683F23A1" w14:textId="77777777" w:rsidR="00D31A31" w:rsidRPr="00D31A31" w:rsidRDefault="00D31A31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</w:p>
                    <w:p w14:paraId="17961307" w14:textId="5E8C76B9" w:rsidR="00C75520" w:rsidRPr="004B3CD2" w:rsidRDefault="00C75520" w:rsidP="00904A7F">
                      <w:pP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</w:pPr>
                      <w:r w:rsidRPr="00930F4D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Data: 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begin"/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instrText xml:space="preserve"> TIME \@ "dddd, d' de 'MMMM' de 'yyyy" </w:instrTex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separate"/>
                      </w:r>
                      <w:r w:rsidR="006D758E">
                        <w:rPr>
                          <w:b/>
                          <w:bCs/>
                          <w:noProof/>
                          <w:sz w:val="20"/>
                          <w:szCs w:val="20"/>
                          <w:lang w:val="pt-BR"/>
                        </w:rPr>
                        <w:t>quinta-feira, 18 de setembro de 2025</w:t>
                      </w:r>
                      <w:r w:rsidR="00DB7835"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fldChar w:fldCharType="end"/>
                      </w:r>
                      <w:r>
                        <w:rPr>
                          <w:b/>
                          <w:bCs/>
                          <w:sz w:val="20"/>
                          <w:szCs w:val="20"/>
                          <w:lang w:val="pt-BR"/>
                        </w:rPr>
                        <w:t xml:space="preserve">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41B3A790" wp14:editId="7FBA522A">
            <wp:simplePos x="0" y="0"/>
            <wp:positionH relativeFrom="column">
              <wp:posOffset>828040</wp:posOffset>
            </wp:positionH>
            <wp:positionV relativeFrom="paragraph">
              <wp:posOffset>-2239645</wp:posOffset>
            </wp:positionV>
            <wp:extent cx="6048375" cy="281940"/>
            <wp:effectExtent l="0" t="0" r="0" b="0"/>
            <wp:wrapNone/>
            <wp:docPr id="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8375" cy="28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43EE1">
        <w:rPr>
          <w:b/>
          <w:outline/>
          <w:noProof/>
          <w:color w:val="B0CCB0" w:themeColor="accent2"/>
          <w:sz w:val="32"/>
          <w:szCs w:val="32"/>
          <w:lang w:val="pt-PT"/>
          <w14:shadow w14:blurRad="0" w14:dist="38100" w14:dir="2700000" w14:sx="100000" w14:sy="100000" w14:kx="0" w14:ky="0" w14:algn="tl">
            <w14:schemeClr w14:val="accent2"/>
          </w14:shadow>
          <w14:reflection w14:blurRad="6350" w14:stA="60000" w14:stPos="0" w14:endA="900" w14:endPos="60000" w14:dist="60007" w14:dir="5400000" w14:fadeDir="5400000" w14:sx="100000" w14:sy="-100000" w14:kx="0" w14:ky="0" w14:algn="bl"/>
          <w14:textOutline w14:w="6604" w14:cap="flat" w14:cmpd="sng" w14:algn="ctr">
            <w14:solidFill>
              <w14:schemeClr w14:val="accent2"/>
            </w14:solidFill>
            <w14:prstDash w14:val="solid"/>
            <w14:round/>
          </w14:textOutline>
          <w14:textFill>
            <w14:noFill/>
          </w14:textFill>
        </w:rPr>
        <w:drawing>
          <wp:anchor distT="0" distB="0" distL="114300" distR="114300" simplePos="0" relativeHeight="251658240" behindDoc="0" locked="0" layoutInCell="1" allowOverlap="1" wp14:anchorId="19792314" wp14:editId="420C69E0">
            <wp:simplePos x="0" y="0"/>
            <wp:positionH relativeFrom="margin">
              <wp:align>left</wp:align>
            </wp:positionH>
            <wp:positionV relativeFrom="paragraph">
              <wp:posOffset>-1475740</wp:posOffset>
            </wp:positionV>
            <wp:extent cx="731520" cy="767080"/>
            <wp:effectExtent l="0" t="0" r="0" b="0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670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tbl>
      <w:tblPr>
        <w:tblW w:w="16019" w:type="dxa"/>
        <w:tblInd w:w="-29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276"/>
        <w:gridCol w:w="1134"/>
        <w:gridCol w:w="1843"/>
        <w:gridCol w:w="2835"/>
        <w:gridCol w:w="2835"/>
        <w:gridCol w:w="2551"/>
        <w:gridCol w:w="1985"/>
      </w:tblGrid>
      <w:tr w:rsidR="009241EA" w:rsidRPr="00285F93" w14:paraId="50D61D06" w14:textId="77777777" w:rsidTr="009241EA">
        <w:trPr>
          <w:trHeight w:val="270"/>
        </w:trPr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A035B6C" w14:textId="7C4AE232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ITEM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1DD73A2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QUANT.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DF47B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UNIDADE</w:t>
            </w:r>
          </w:p>
        </w:tc>
        <w:tc>
          <w:tcPr>
            <w:tcW w:w="184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7166BB4" w14:textId="0FED5555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Marca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1C5426C" w14:textId="16B6E48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MODELO</w:t>
            </w:r>
          </w:p>
        </w:tc>
        <w:tc>
          <w:tcPr>
            <w:tcW w:w="28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64CFAF0B" w14:textId="02C4C4F9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DESCRIÇÃO</w:t>
            </w:r>
          </w:p>
        </w:tc>
        <w:tc>
          <w:tcPr>
            <w:tcW w:w="25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0E7B183C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UNIT.</w:t>
            </w:r>
          </w:p>
        </w:tc>
        <w:tc>
          <w:tcPr>
            <w:tcW w:w="198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hideMark/>
          </w:tcPr>
          <w:p w14:paraId="235D641B" w14:textId="77777777" w:rsidR="009241EA" w:rsidRPr="00073B51" w:rsidRDefault="009241EA" w:rsidP="006540E2">
            <w:pPr>
              <w:autoSpaceDE w:val="0"/>
              <w:autoSpaceDN w:val="0"/>
              <w:adjustRightInd w:val="0"/>
              <w:jc w:val="center"/>
              <w:rPr>
                <w:rFonts w:eastAsia="Verdana-Bold" w:cstheme="minorHAnsi"/>
                <w:b/>
                <w:sz w:val="20"/>
                <w:szCs w:val="20"/>
                <w:lang w:val="pt-PT"/>
              </w:rPr>
            </w:pPr>
            <w:r w:rsidRPr="00073B51">
              <w:rPr>
                <w:rFonts w:eastAsia="Verdana-Bold" w:cstheme="minorHAnsi"/>
                <w:b/>
                <w:sz w:val="20"/>
                <w:szCs w:val="20"/>
                <w:lang w:val="pt-PT"/>
              </w:rPr>
              <w:t>VALOR TOTAL</w:t>
            </w:r>
          </w:p>
        </w:tc>
      </w:tr>
      <w:tr>
        <w:tc>
          <w:tcPr>
            <w:tcW w:type="dxa" w:w="1560"/>
          </w:tcPr>
          <w:p>
            <w:pPr>
              <w:jc w:val="center"/>
            </w:pPr>
            <w:r>
              <w:t>2.0</w:t>
            </w:r>
          </w:p>
        </w:tc>
        <w:tc>
          <w:tcPr>
            <w:tcW w:type="dxa" w:w="12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1134"/>
          </w:tcPr>
          <w:p>
            <w:pPr>
              <w:jc w:val="center"/>
            </w:pPr>
            <w:r>
              <w:t>Unidade</w:t>
            </w:r>
          </w:p>
        </w:tc>
        <w:tc>
          <w:tcPr>
            <w:tcW w:type="dxa" w:w="1843"/>
          </w:tcPr>
          <w:p>
            <w:r>
              <w:rPr>
                <w:b/>
              </w:rPr>
              <w:t>TS SHARA</w:t>
            </w:r>
          </w:p>
        </w:tc>
        <w:tc>
          <w:tcPr>
            <w:tcW w:type="dxa" w:w="2835"/>
          </w:tcPr>
          <w:p>
            <w:r>
              <w:rPr>
                <w:b/>
              </w:rPr>
              <w:t>Nobreak Ups Professional Universal 3200VA Ts Shara</w:t>
            </w:r>
          </w:p>
        </w:tc>
        <w:tc>
          <w:tcPr>
            <w:tcW w:type="dxa" w:w="2835"/>
          </w:tcPr>
          <w:p>
            <w:r>
              <w:t>x</w:t>
            </w:r>
          </w:p>
        </w:tc>
        <w:tc>
          <w:tcPr>
            <w:tcW w:type="dxa" w:w="2551"/>
          </w:tcPr>
          <w:p>
            <w:pPr>
              <w:jc w:val="center"/>
            </w:pPr>
            <w:r>
              <w:t>R$ 4.104,45</w:t>
            </w:r>
          </w:p>
        </w:tc>
        <w:tc>
          <w:tcPr>
            <w:tcW w:type="dxa" w:w="1985"/>
          </w:tcPr>
          <w:p>
            <w:pPr>
              <w:jc w:val="center"/>
            </w:pPr>
            <w:r>
              <w:t>R$ 24.626,73</w:t>
            </w:r>
          </w:p>
        </w:tc>
      </w:tr>
      <w:tr>
        <w:tc>
          <w:tcPr>
            <w:tcW w:type="dxa" w:w="1560"/>
          </w:tcPr>
          <w:p>
            <w:r/>
          </w:p>
        </w:tc>
        <w:tc>
          <w:tcPr>
            <w:tcW w:type="dxa" w:w="1276"/>
          </w:tcPr>
          <w:p>
            <w:r/>
          </w:p>
        </w:tc>
        <w:tc>
          <w:tcPr>
            <w:tcW w:type="dxa" w:w="1134"/>
          </w:tcPr>
          <w:p>
            <w:r/>
          </w:p>
        </w:tc>
        <w:tc>
          <w:tcPr>
            <w:tcW w:type="dxa" w:w="1843"/>
          </w:tcPr>
          <w:p>
            <w:r/>
          </w:p>
        </w:tc>
        <w:tc>
          <w:tcPr>
            <w:tcW w:type="dxa" w:w="2835"/>
          </w:tcPr>
          <w:p>
            <w:r/>
          </w:p>
        </w:tc>
        <w:tc>
          <w:tcPr>
            <w:tcW w:type="dxa" w:w="2835"/>
          </w:tcPr>
          <w:p>
            <w:pPr>
              <w:jc w:val="center"/>
            </w:pPr>
            <w:r>
              <w:rPr>
                <w:b/>
              </w:rPr>
              <w:t>TOTAL GERAL</w:t>
            </w:r>
          </w:p>
        </w:tc>
        <w:tc>
          <w:tcPr>
            <w:tcW w:type="dxa" w:w="2551"/>
          </w:tcPr>
          <w:p>
            <w:r/>
          </w:p>
        </w:tc>
        <w:tc>
          <w:tcPr>
            <w:tcW w:type="dxa" w:w="1985"/>
          </w:tcPr>
          <w:p>
            <w:pPr>
              <w:jc w:val="center"/>
            </w:pPr>
            <w:r>
              <w:rPr>
                <w:b/>
              </w:rPr>
              <w:t>R$ 24.626,73</w:t>
            </w:r>
          </w:p>
        </w:tc>
      </w:tr>
    </w:tbl>
    <w:p w14:paraId="204F98B2" w14:textId="7ED16AAF" w:rsidR="003F6145" w:rsidRPr="00E548E0" w:rsidRDefault="003F614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u w:val="single"/>
          <w:lang w:val="pt-PT"/>
        </w:rPr>
      </w:pPr>
    </w:p>
    <w:p w14:paraId="0F37C9A7" w14:textId="2600B3A1" w:rsidR="00475635" w:rsidRDefault="00475635" w:rsidP="009E2884">
      <w:pPr>
        <w:autoSpaceDE w:val="0"/>
        <w:autoSpaceDN w:val="0"/>
        <w:adjustRightInd w:val="0"/>
        <w:rPr>
          <w:rFonts w:eastAsia="Verdana-Bold" w:cstheme="minorHAnsi"/>
          <w:noProof/>
          <w:sz w:val="18"/>
          <w:szCs w:val="18"/>
          <w:lang w:val="pt-PT"/>
        </w:rPr>
      </w:pPr>
    </w:p>
    <w:p w14:paraId="10A917CD" w14:textId="5BE1B38E" w:rsidR="00C13468" w:rsidRDefault="00C13468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0961E99B" w14:textId="77777777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4BE77822" w14:textId="47645D4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1F4616AA" w14:textId="1B3A5BC1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59322B1B" w14:textId="71AEA39A" w:rsidR="007E60E6" w:rsidRPr="006540E2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u w:val="single"/>
          <w:lang w:val="pt-PT"/>
        </w:rPr>
      </w:pPr>
    </w:p>
    <w:p w14:paraId="1A89190C" w14:textId="38F2298F" w:rsidR="007E60E6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PT"/>
        </w:rPr>
      </w:pPr>
    </w:p>
    <w:p w14:paraId="7360542B" w14:textId="30DF7D75" w:rsidR="00022745" w:rsidRPr="00022745" w:rsidRDefault="00022745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BD496DC" w14:textId="70EBF08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FDB6DBC" w14:textId="58CA92D1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DEEB7E9" w14:textId="185A5B47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A9E5842" w14:textId="33436535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A93A466" w14:textId="6AC75F9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715132B" w14:textId="1AF8C3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E4DB710" w14:textId="3C6940DE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E4218AE" w14:textId="7174F3B3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6698C2E6" w14:textId="143C3049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81769DA" w14:textId="76B30CAF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4364ADA9" w14:textId="7C44078B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45B5279" w14:textId="33AB29BA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08D9DC29" w14:textId="016180A6" w:rsidR="007E60E6" w:rsidRPr="00022745" w:rsidRDefault="007E60E6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9CB541" w14:textId="64472F07" w:rsidR="007E60E6" w:rsidRPr="00022745" w:rsidRDefault="009A79C2" w:rsidP="009E2884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  <w:r>
        <w:rPr>
          <w:rFonts w:eastAsia="Verdana-Bold" w:cstheme="minorHAnsi"/>
          <w:noProof/>
          <w:sz w:val="18"/>
          <w:szCs w:val="18"/>
        </w:rPr>
        <w:t xml:space="preserve">                                      </w:t>
      </w:r>
    </w:p>
    <w:p w14:paraId="1E116AE2" w14:textId="06D32E1C" w:rsidR="00180B89" w:rsidRDefault="00180B89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8E258D4" w14:textId="5800F780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75F0A7F4" w14:textId="42CE5BB6" w:rsidR="00792C5F" w:rsidRDefault="00792C5F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3A5EC0A7" w14:textId="699F7146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1DC35E5C" w14:textId="2DA01C53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1D2A2C5" w14:textId="3869DCF2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BFE9CDC" w14:textId="171D7D0C" w:rsidR="001E480A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</w:rPr>
      </w:pPr>
    </w:p>
    <w:p w14:paraId="2CF295A8" w14:textId="68D09AA5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269A52E1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84973B" w14:textId="77777777" w:rsidR="001E480A" w:rsidRPr="002E6854" w:rsidRDefault="001E480A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p w14:paraId="4F1BACD3" w14:textId="77777777" w:rsidR="005C1898" w:rsidRDefault="005C1898" w:rsidP="003B3CC7">
      <w:pPr>
        <w:autoSpaceDE w:val="0"/>
        <w:autoSpaceDN w:val="0"/>
        <w:adjustRightInd w:val="0"/>
        <w:rPr>
          <w:rFonts w:eastAsia="Verdana-Bold" w:cstheme="minorHAnsi"/>
          <w:sz w:val="18"/>
          <w:szCs w:val="18"/>
          <w:lang w:val="pt-BR"/>
        </w:rPr>
      </w:pPr>
    </w:p>
    <w:sectPr w:rsidR="005C1898" w:rsidSect="00FD6F45">
      <w:headerReference w:type="default" r:id="rId13"/>
      <w:footerReference w:type="default" r:id="rId14"/>
      <w:pgSz w:w="16840" w:h="11907" w:orient="landscape" w:code="9"/>
      <w:pgMar w:top="720" w:right="720" w:bottom="720" w:left="720" w:header="454" w:footer="10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63CED0" w14:textId="77777777" w:rsidR="00220D7F" w:rsidRDefault="00220D7F" w:rsidP="00C371B1">
      <w:r>
        <w:separator/>
      </w:r>
    </w:p>
  </w:endnote>
  <w:endnote w:type="continuationSeparator" w:id="0">
    <w:p w14:paraId="29C0D64D" w14:textId="77777777" w:rsidR="00220D7F" w:rsidRDefault="00220D7F" w:rsidP="00C371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">
    <w:altName w:val="Klee One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A18833B" w14:textId="1FB5D1C0" w:rsidR="00916DA6" w:rsidRDefault="00FD6F45" w:rsidP="00ED33D5">
    <w:pPr>
      <w:pStyle w:val="Rodap"/>
      <w:rPr>
        <w:sz w:val="18"/>
        <w:szCs w:val="18"/>
        <w:lang w:val="pt-BR"/>
      </w:rPr>
    </w:pPr>
    <w:r>
      <w:rPr>
        <w:noProof/>
        <w:sz w:val="18"/>
        <w:szCs w:val="18"/>
        <w:lang w:val="pt-BR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FB61083" wp14:editId="797C5493">
              <wp:simplePos x="0" y="0"/>
              <wp:positionH relativeFrom="page">
                <wp:posOffset>5770245</wp:posOffset>
              </wp:positionH>
              <wp:positionV relativeFrom="paragraph">
                <wp:posOffset>9525</wp:posOffset>
              </wp:positionV>
              <wp:extent cx="4800600" cy="1163320"/>
              <wp:effectExtent l="0" t="0" r="19050" b="17780"/>
              <wp:wrapSquare wrapText="bothSides"/>
              <wp:docPr id="509278591" name="Caixa de Texto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800600" cy="116332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04D4799A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Nos preços acima estão inclusas todas as despesas com impostos, fretes taxas, descargas e quaisquer outras que incidam direta ou indiretamente no fornecimento dos materiais desta licitação. 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A entrega dos materiais será feita no local determinado pelo Órgão Licitante </w:t>
                          </w:r>
                          <w:r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br/>
                          </w:r>
                          <w:r w:rsidRPr="00B13211">
                            <w:rPr>
                              <w:rFonts w:eastAsia="Verdana-Bold" w:cstheme="minorHAnsi"/>
                              <w:color w:val="00B0F0"/>
                              <w:szCs w:val="16"/>
                              <w:lang w:val="pt-PT"/>
                            </w:rPr>
                            <w:t>**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 O prazo de validade da proposta não será inferior a 60 (trinta) dias, a contar da data de sua apresentação.</w:t>
                          </w:r>
                        </w:p>
                        <w:p w14:paraId="6649C6F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</w:p>
                        <w:p w14:paraId="37639AAC" w14:textId="77777777" w:rsidR="00916DA6" w:rsidRPr="001A340F" w:rsidRDefault="00916DA6" w:rsidP="00916DA6">
                          <w:p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- Dados Bancários:</w:t>
                          </w:r>
                        </w:p>
                        <w:p w14:paraId="03318C42" w14:textId="77777777" w:rsidR="00916DA6" w:rsidRPr="001A340F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>Banco do Brasil        (001) Agência: 4770-8    Conta Corrente: 106261-1</w:t>
                          </w:r>
                        </w:p>
                        <w:p w14:paraId="1EDE764D" w14:textId="77777777" w:rsidR="00916DA6" w:rsidRPr="00475635" w:rsidRDefault="00916DA6" w:rsidP="00916DA6">
                          <w:pPr>
                            <w:pStyle w:val="PargrafodaLista"/>
                            <w:numPr>
                              <w:ilvl w:val="0"/>
                              <w:numId w:val="16"/>
                            </w:numPr>
                            <w:autoSpaceDE w:val="0"/>
                            <w:autoSpaceDN w:val="0"/>
                            <w:adjustRightInd w:val="0"/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</w:pP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PT"/>
                            </w:rPr>
                            <w:t xml:space="preserve">Caixa Econ. Federal  (104) Agencia: 04079     Conta Corrente: </w:t>
                          </w:r>
                          <w:r w:rsidRPr="001A340F">
                            <w:rPr>
                              <w:rFonts w:eastAsia="Verdana-Bold" w:cstheme="minorHAnsi"/>
                              <w:color w:val="7F7F7F" w:themeColor="text1" w:themeTint="80"/>
                              <w:szCs w:val="16"/>
                              <w:lang w:val="pt-BR"/>
                            </w:rPr>
                            <w:t>000577897543-7</w:t>
                          </w:r>
                        </w:p>
                        <w:p w14:paraId="5C7218B8" w14:textId="77777777" w:rsidR="00916DA6" w:rsidRPr="00916DA6" w:rsidRDefault="00916DA6">
                          <w:pPr>
                            <w:rPr>
                              <w:lang w:val="pt-PT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FB61083" id="_x0000_t202" coordsize="21600,21600" o:spt="202" path="m,l,21600r21600,l21600,xe">
              <v:stroke joinstyle="miter"/>
              <v:path gradientshapeok="t" o:connecttype="rect"/>
            </v:shapetype>
            <v:shape id="Caixa de Texto 5" o:spid="_x0000_s1027" type="#_x0000_t202" style="position:absolute;margin-left:454.35pt;margin-top:.75pt;width:378pt;height:91.6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" fillcolor="white [3201]" strokeweight=".5pt">
              <v:textbox>
                <w:txbxContent>
                  <w:p w14:paraId="04D4799A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Nos preços acima estão inclusas todas as despesas com impostos, fretes taxas, descargas e quaisquer outras que incidam direta ou indiretamente no fornecimento dos materiais desta licitação. 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A entrega dos materiais será feita no local determinado pelo Órgão Licitante </w:t>
                    </w:r>
                    <w:r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br/>
                    </w:r>
                    <w:r w:rsidRPr="00B13211">
                      <w:rPr>
                        <w:rFonts w:eastAsia="Verdana-Bold" w:cstheme="minorHAnsi"/>
                        <w:color w:val="00B0F0"/>
                        <w:szCs w:val="16"/>
                        <w:lang w:val="pt-PT"/>
                      </w:rPr>
                      <w:t>**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 O prazo de validade da proposta não será inferior a 60 (trinta) dias, a contar da data de sua apresentação.</w:t>
                    </w:r>
                  </w:p>
                  <w:p w14:paraId="6649C6F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</w:p>
                  <w:p w14:paraId="37639AAC" w14:textId="77777777" w:rsidR="00916DA6" w:rsidRPr="001A340F" w:rsidRDefault="00916DA6" w:rsidP="00916DA6">
                    <w:p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- Dados Bancários:</w:t>
                    </w:r>
                  </w:p>
                  <w:p w14:paraId="03318C42" w14:textId="77777777" w:rsidR="00916DA6" w:rsidRPr="001A340F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>Banco do Brasil        (001) Agência: 4770-8    Conta Corrente: 106261-1</w:t>
                    </w:r>
                  </w:p>
                  <w:p w14:paraId="1EDE764D" w14:textId="77777777" w:rsidR="00916DA6" w:rsidRPr="00475635" w:rsidRDefault="00916DA6" w:rsidP="00916DA6">
                    <w:pPr>
                      <w:pStyle w:val="PargrafodaLista"/>
                      <w:numPr>
                        <w:ilvl w:val="0"/>
                        <w:numId w:val="16"/>
                      </w:numPr>
                      <w:autoSpaceDE w:val="0"/>
                      <w:autoSpaceDN w:val="0"/>
                      <w:adjustRightInd w:val="0"/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</w:pP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PT"/>
                      </w:rPr>
                      <w:t xml:space="preserve">Caixa Econ. Federal  (104) Agencia: 04079     Conta Corrente: </w:t>
                    </w:r>
                    <w:r w:rsidRPr="001A340F">
                      <w:rPr>
                        <w:rFonts w:eastAsia="Verdana-Bold" w:cstheme="minorHAnsi"/>
                        <w:color w:val="7F7F7F" w:themeColor="text1" w:themeTint="80"/>
                        <w:szCs w:val="16"/>
                        <w:lang w:val="pt-BR"/>
                      </w:rPr>
                      <w:t>000577897543-7</w:t>
                    </w:r>
                  </w:p>
                  <w:p w14:paraId="5C7218B8" w14:textId="77777777" w:rsidR="00916DA6" w:rsidRPr="00916DA6" w:rsidRDefault="00916DA6">
                    <w:pPr>
                      <w:rPr>
                        <w:lang w:val="pt-PT"/>
                      </w:rPr>
                    </w:pPr>
                  </w:p>
                </w:txbxContent>
              </v:textbox>
              <w10:wrap type="square" anchorx="page"/>
            </v:shape>
          </w:pict>
        </mc:Fallback>
      </mc:AlternateContent>
    </w:r>
  </w:p>
  <w:p w14:paraId="7AEA2BBD" w14:textId="2EE4EF1C" w:rsidR="00FD6F45" w:rsidRDefault="00ED33D5" w:rsidP="00ED33D5">
    <w:pPr>
      <w:pStyle w:val="Rodap"/>
      <w:rPr>
        <w:sz w:val="18"/>
        <w:szCs w:val="18"/>
        <w:lang w:val="pt-BR"/>
      </w:rPr>
    </w:pPr>
    <w:r w:rsidRPr="00A07088">
      <w:rPr>
        <w:sz w:val="18"/>
        <w:szCs w:val="18"/>
        <w:lang w:val="pt-BR"/>
      </w:rPr>
      <w:t xml:space="preserve">ARTE COMERCIAL LTDA – </w:t>
    </w:r>
    <w:r w:rsidR="00794BD0" w:rsidRPr="00A07088">
      <w:rPr>
        <w:sz w:val="18"/>
        <w:szCs w:val="18"/>
        <w:lang w:val="pt-BR"/>
      </w:rPr>
      <w:t xml:space="preserve">Av. Esperança, 808 </w:t>
    </w:r>
    <w:r w:rsidR="007E7419" w:rsidRPr="00A07088">
      <w:rPr>
        <w:sz w:val="18"/>
        <w:szCs w:val="18"/>
        <w:lang w:val="pt-BR"/>
      </w:rPr>
      <w:t>apto</w:t>
    </w:r>
    <w:r w:rsidR="00794BD0" w:rsidRPr="00A07088">
      <w:rPr>
        <w:sz w:val="18"/>
        <w:szCs w:val="18"/>
        <w:lang w:val="pt-BR"/>
      </w:rPr>
      <w:t xml:space="preserve"> 71 Centro</w:t>
    </w:r>
    <w:r w:rsidRPr="00A07088">
      <w:rPr>
        <w:sz w:val="18"/>
        <w:szCs w:val="18"/>
        <w:lang w:val="pt-BR"/>
      </w:rPr>
      <w:t xml:space="preserve"> -Guarulhos/SP </w:t>
    </w:r>
  </w:p>
  <w:p w14:paraId="568DC866" w14:textId="184141D0" w:rsidR="00FD6F45" w:rsidRPr="00FD6F45" w:rsidRDefault="002B2BC8" w:rsidP="00FD6F45">
    <w:pPr>
      <w:pStyle w:val="Rodap"/>
      <w:rPr>
        <w:sz w:val="18"/>
        <w:szCs w:val="18"/>
        <w:lang w:val="pt-BR"/>
      </w:rPr>
    </w:pPr>
    <w:r>
      <w:rPr>
        <w:sz w:val="18"/>
        <w:szCs w:val="18"/>
        <w:lang w:val="pt-BR"/>
      </w:rPr>
      <w:t>C</w:t>
    </w:r>
    <w:r w:rsidR="00ED33D5" w:rsidRPr="00A07088">
      <w:rPr>
        <w:sz w:val="18"/>
        <w:szCs w:val="18"/>
        <w:lang w:val="pt-BR"/>
      </w:rPr>
      <w:t>ep: 07</w:t>
    </w:r>
    <w:r w:rsidR="00794BD0" w:rsidRPr="00A07088">
      <w:rPr>
        <w:sz w:val="18"/>
        <w:szCs w:val="18"/>
        <w:lang w:val="pt-BR"/>
      </w:rPr>
      <w:t>095-005</w:t>
    </w:r>
    <w:r>
      <w:rPr>
        <w:sz w:val="18"/>
        <w:szCs w:val="18"/>
        <w:lang w:val="pt-BR"/>
      </w:rPr>
      <w:t xml:space="preserve"> </w:t>
    </w:r>
    <w:r w:rsidR="00ED33D5" w:rsidRPr="00A07088">
      <w:rPr>
        <w:sz w:val="18"/>
        <w:szCs w:val="18"/>
        <w:lang w:val="pt-BR"/>
      </w:rPr>
      <w:t xml:space="preserve">CNPJ: 05.019519/0001-35   </w:t>
    </w:r>
    <w:r w:rsidR="00FE0034" w:rsidRPr="00A07088">
      <w:rPr>
        <w:sz w:val="18"/>
        <w:szCs w:val="18"/>
        <w:lang w:val="pt-BR"/>
      </w:rPr>
      <w:t>Insc. Estadual:</w:t>
    </w:r>
    <w:r w:rsidR="00ED33D5" w:rsidRPr="00A07088">
      <w:rPr>
        <w:sz w:val="18"/>
        <w:szCs w:val="18"/>
        <w:lang w:val="pt-BR"/>
      </w:rPr>
      <w:t xml:space="preserve"> </w:t>
    </w:r>
    <w:r w:rsidR="00FE0034" w:rsidRPr="00A07088">
      <w:rPr>
        <w:sz w:val="18"/>
        <w:szCs w:val="18"/>
        <w:lang w:val="pt-BR"/>
      </w:rPr>
      <w:t xml:space="preserve">336.688.431.110 </w:t>
    </w:r>
    <w:r w:rsidR="00FD6F45">
      <w:rPr>
        <w:sz w:val="18"/>
        <w:szCs w:val="18"/>
      </w:rPr>
      <w:tab/>
    </w:r>
  </w:p>
  <w:p w14:paraId="4291ADD1" w14:textId="3046C77F" w:rsidR="003C7B58" w:rsidRPr="00FD6F45" w:rsidRDefault="00FD6F45" w:rsidP="00ED33D5">
    <w:pPr>
      <w:pStyle w:val="Rodap"/>
      <w:rPr>
        <w:sz w:val="18"/>
        <w:szCs w:val="18"/>
        <w:lang w:val="pt-BR"/>
      </w:rPr>
    </w:pPr>
    <w:r>
      <w:rPr>
        <w:noProof/>
      </w:rPr>
      <w:drawing>
        <wp:anchor distT="0" distB="0" distL="114300" distR="114300" simplePos="0" relativeHeight="251659264" behindDoc="1" locked="0" layoutInCell="1" allowOverlap="1" wp14:anchorId="65B0CDE8" wp14:editId="04E8340D">
          <wp:simplePos x="0" y="0"/>
          <wp:positionH relativeFrom="leftMargin">
            <wp:align>right</wp:align>
          </wp:positionH>
          <wp:positionV relativeFrom="paragraph">
            <wp:posOffset>113472</wp:posOffset>
          </wp:positionV>
          <wp:extent cx="165517" cy="165517"/>
          <wp:effectExtent l="0" t="0" r="6350" b="6350"/>
          <wp:wrapNone/>
          <wp:docPr id="1630311536" name="Imagem 5" descr="logotipo do whatsapp png, ícone do whatsapp png, whatsapp ...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0311536" name="Imagem 5" descr="logotipo do whatsapp png, ícone do whatsapp png, whatsapp ...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5517" cy="1655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FD6F45">
      <w:rPr>
        <w:sz w:val="18"/>
        <w:szCs w:val="18"/>
        <w:lang w:val="pt-BR"/>
      </w:rPr>
      <w:t>E</w:t>
    </w:r>
    <w:r w:rsidR="00FE0034" w:rsidRPr="00FD6F45">
      <w:rPr>
        <w:sz w:val="18"/>
        <w:szCs w:val="18"/>
        <w:lang w:val="pt-BR"/>
      </w:rPr>
      <w:t xml:space="preserve">-mail: </w:t>
    </w:r>
    <w:hyperlink r:id="rId3" w:history="1">
      <w:r w:rsidR="005F4244" w:rsidRPr="00FD6F45">
        <w:rPr>
          <w:rStyle w:val="Hyperlink"/>
          <w:sz w:val="18"/>
          <w:szCs w:val="18"/>
          <w:lang w:val="pt-BR"/>
        </w:rPr>
        <w:t>pietro@artecomercialbrasil.com.br</w:t>
      </w:r>
    </w:hyperlink>
    <w:r w:rsidR="005F4244" w:rsidRPr="00FD6F45">
      <w:rPr>
        <w:sz w:val="18"/>
        <w:szCs w:val="18"/>
        <w:lang w:val="pt-BR"/>
      </w:rPr>
      <w:t xml:space="preserve"> </w:t>
    </w:r>
  </w:p>
  <w:p w14:paraId="2EDA556F" w14:textId="33F099BD" w:rsidR="00FD6F45" w:rsidRPr="00FD6F45" w:rsidRDefault="00FD6F45" w:rsidP="00ED33D5">
    <w:pPr>
      <w:pStyle w:val="Rodap"/>
      <w:rPr>
        <w:sz w:val="18"/>
        <w:szCs w:val="18"/>
      </w:rPr>
    </w:pPr>
    <w:proofErr w:type="spellStart"/>
    <w:r w:rsidRPr="00FD6F45">
      <w:rPr>
        <w:sz w:val="18"/>
        <w:szCs w:val="18"/>
      </w:rPr>
      <w:t>Whatsapp</w:t>
    </w:r>
    <w:proofErr w:type="spellEnd"/>
    <w:r w:rsidRPr="00FD6F45">
      <w:rPr>
        <w:sz w:val="18"/>
        <w:szCs w:val="18"/>
      </w:rPr>
      <w:t xml:space="preserve">: +55 11 99410-3374     </w:t>
    </w:r>
    <w:hyperlink r:id="rId4" w:history="1">
      <w:r w:rsidRPr="00FD6F45">
        <w:rPr>
          <w:rStyle w:val="Hyperlink"/>
          <w:sz w:val="18"/>
          <w:szCs w:val="18"/>
        </w:rPr>
        <w:t>http://wa.me/5511994103374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F9760" w14:textId="77777777" w:rsidR="00220D7F" w:rsidRDefault="00220D7F" w:rsidP="00C371B1">
      <w:r>
        <w:separator/>
      </w:r>
    </w:p>
  </w:footnote>
  <w:footnote w:type="continuationSeparator" w:id="0">
    <w:p w14:paraId="1A7B8ADC" w14:textId="77777777" w:rsidR="00220D7F" w:rsidRDefault="00220D7F" w:rsidP="00C371B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5732FE" w14:textId="449A90A6" w:rsidR="00141542" w:rsidRPr="00547E48" w:rsidRDefault="00D635A1" w:rsidP="00547E48">
    <w:pPr>
      <w:pStyle w:val="Cabealho"/>
    </w:pPr>
    <w:r w:rsidRPr="00F224ED">
      <w:rPr>
        <w:noProof/>
        <w:color w:val="7F7F7F" w:themeColor="text1" w:themeTint="80"/>
      </w:rPr>
      <w:drawing>
        <wp:inline distT="0" distB="0" distL="0" distR="0" wp14:anchorId="78AC1561" wp14:editId="7CBD2BB6">
          <wp:extent cx="777240" cy="339395"/>
          <wp:effectExtent l="0" t="0" r="3810" b="3810"/>
          <wp:docPr id="1953171330" name="Imagem 7" descr="Desenho com traços pretos em fundo branco&#10;&#10;O conteúdo gerado por IA pode estar incorreto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53171330" name="Imagem 7" descr="Desenho com traços pretos em fundo branco&#10;&#10;O conteúdo gerado por IA pode estar incorreto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332" cy="35035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535AEC79" wp14:editId="4F5E1D7D">
          <wp:extent cx="1209040" cy="381000"/>
          <wp:effectExtent l="0" t="0" r="0" b="0"/>
          <wp:docPr id="354906381" name="Imagem 4" descr="Text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4906381" name="Imagem 4" descr="Text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8312" cy="38392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7D15E4" w:rsidRPr="00F224ED">
      <w:rPr>
        <w:noProof/>
        <w:color w:val="7F7F7F" w:themeColor="text1" w:themeTint="80"/>
      </w:rPr>
      <w:drawing>
        <wp:inline distT="0" distB="0" distL="0" distR="0" wp14:anchorId="40925578" wp14:editId="0827373C">
          <wp:extent cx="1287780" cy="405813"/>
          <wp:effectExtent l="0" t="0" r="0" b="0"/>
          <wp:docPr id="305658826" name="Imagem 5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5658826" name="Imagem 5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4273" cy="40785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336755" w:rsidRPr="00F224ED">
      <w:rPr>
        <w:noProof/>
        <w:color w:val="7F7F7F" w:themeColor="text1" w:themeTint="80"/>
      </w:rPr>
      <w:drawing>
        <wp:inline distT="0" distB="0" distL="0" distR="0" wp14:anchorId="39D81AD5" wp14:editId="6FD4273F">
          <wp:extent cx="1181100" cy="372195"/>
          <wp:effectExtent l="0" t="0" r="0" b="0"/>
          <wp:docPr id="1356615598" name="Imagem 6" descr="Logotip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56615598" name="Imagem 6" descr="Logotipo&#10;&#10;Descrição gerada automaticamente com confiança média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94453" cy="37640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F224ED">
      <w:rPr>
        <w:noProof/>
        <w:color w:val="7F7F7F" w:themeColor="text1" w:themeTint="80"/>
      </w:rPr>
      <w:drawing>
        <wp:inline distT="0" distB="0" distL="0" distR="0" wp14:anchorId="060EAADF" wp14:editId="7BBDD984">
          <wp:extent cx="1234440" cy="389004"/>
          <wp:effectExtent l="0" t="0" r="0" b="0"/>
          <wp:docPr id="1407504856" name="Imagem 3" descr="Desenho com traços pretos em fundo branco&#10;&#10;Descrição gerada automaticamente com confiança baix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07504856" name="Imagem 3" descr="Desenho com traços pretos em fundo branco&#10;&#10;Descrição gerada automaticamente com confiança baixa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3409" cy="39813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0532D1" w:rsidRPr="00CE28CC">
      <w:rPr>
        <w:noProof/>
        <w:highlight w:val="yellow"/>
      </w:rPr>
      <w:drawing>
        <wp:inline distT="0" distB="0" distL="0" distR="0" wp14:anchorId="3BE316D1" wp14:editId="1D803E90">
          <wp:extent cx="918945" cy="409516"/>
          <wp:effectExtent l="0" t="0" r="0" b="0"/>
          <wp:docPr id="856549441" name="Imagem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 rotWithShape="1"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936" b="13063"/>
                  <a:stretch>
                    <a:fillRect/>
                  </a:stretch>
                </pic:blipFill>
                <pic:spPr bwMode="auto">
                  <a:xfrm>
                    <a:off x="0" y="0"/>
                    <a:ext cx="987609" cy="44011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7" type="#_x0000_t75" alt="Logo placeholder" style="width:3in;height:3in;visibility:visible;mso-wrap-style:square" o:bullet="t">
        <v:imagedata r:id="rId1" o:title="Logo placeholder"/>
      </v:shape>
    </w:pict>
  </w:numPicBullet>
  <w:abstractNum w:abstractNumId="0" w15:restartNumberingAfterBreak="0">
    <w:nsid w:val="FFFFFF7C"/>
    <w:multiLevelType w:val="singleLevel"/>
    <w:tmpl w:val="8AA2F14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BD1EB4B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4A44E1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F28C740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2ECB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9C8DF0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F0E7A6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05683B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774B28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B16C2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07DD3"/>
    <w:multiLevelType w:val="hybridMultilevel"/>
    <w:tmpl w:val="C8F289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D315DA"/>
    <w:multiLevelType w:val="hybridMultilevel"/>
    <w:tmpl w:val="F0B885D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5A3F3D"/>
    <w:multiLevelType w:val="hybridMultilevel"/>
    <w:tmpl w:val="23BC29EE"/>
    <w:lvl w:ilvl="0" w:tplc="04C2F4F8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3484476"/>
    <w:multiLevelType w:val="hybridMultilevel"/>
    <w:tmpl w:val="B45238CE"/>
    <w:lvl w:ilvl="0" w:tplc="0416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AC5D4B"/>
    <w:multiLevelType w:val="multilevel"/>
    <w:tmpl w:val="86588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CE652BB"/>
    <w:multiLevelType w:val="multilevel"/>
    <w:tmpl w:val="51BC2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CF03EB"/>
    <w:multiLevelType w:val="hybridMultilevel"/>
    <w:tmpl w:val="DA1889F0"/>
    <w:lvl w:ilvl="0" w:tplc="0416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num w:numId="1" w16cid:durableId="1626736063">
    <w:abstractNumId w:val="12"/>
  </w:num>
  <w:num w:numId="2" w16cid:durableId="669405946">
    <w:abstractNumId w:val="9"/>
  </w:num>
  <w:num w:numId="3" w16cid:durableId="1117484370">
    <w:abstractNumId w:val="7"/>
  </w:num>
  <w:num w:numId="4" w16cid:durableId="394284428">
    <w:abstractNumId w:val="6"/>
  </w:num>
  <w:num w:numId="5" w16cid:durableId="1338727338">
    <w:abstractNumId w:val="5"/>
  </w:num>
  <w:num w:numId="6" w16cid:durableId="687801212">
    <w:abstractNumId w:val="4"/>
  </w:num>
  <w:num w:numId="7" w16cid:durableId="874779535">
    <w:abstractNumId w:val="8"/>
  </w:num>
  <w:num w:numId="8" w16cid:durableId="910583904">
    <w:abstractNumId w:val="3"/>
  </w:num>
  <w:num w:numId="9" w16cid:durableId="1088891416">
    <w:abstractNumId w:val="2"/>
  </w:num>
  <w:num w:numId="10" w16cid:durableId="1255169920">
    <w:abstractNumId w:val="1"/>
  </w:num>
  <w:num w:numId="11" w16cid:durableId="716441466">
    <w:abstractNumId w:val="0"/>
  </w:num>
  <w:num w:numId="12" w16cid:durableId="1147551082">
    <w:abstractNumId w:val="13"/>
  </w:num>
  <w:num w:numId="13" w16cid:durableId="1001084681">
    <w:abstractNumId w:val="15"/>
  </w:num>
  <w:num w:numId="14" w16cid:durableId="622539005">
    <w:abstractNumId w:val="11"/>
  </w:num>
  <w:num w:numId="15" w16cid:durableId="1073232909">
    <w:abstractNumId w:val="10"/>
  </w:num>
  <w:num w:numId="16" w16cid:durableId="1708137912">
    <w:abstractNumId w:val="16"/>
  </w:num>
  <w:num w:numId="17" w16cid:durableId="190024420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70D"/>
    <w:rsid w:val="00002266"/>
    <w:rsid w:val="0000256F"/>
    <w:rsid w:val="00002A0E"/>
    <w:rsid w:val="00005190"/>
    <w:rsid w:val="000052CF"/>
    <w:rsid w:val="00005767"/>
    <w:rsid w:val="000067FC"/>
    <w:rsid w:val="00006E3C"/>
    <w:rsid w:val="00007858"/>
    <w:rsid w:val="00010191"/>
    <w:rsid w:val="0001199D"/>
    <w:rsid w:val="0001209E"/>
    <w:rsid w:val="0001354F"/>
    <w:rsid w:val="0001564C"/>
    <w:rsid w:val="00015F42"/>
    <w:rsid w:val="00016039"/>
    <w:rsid w:val="000162EF"/>
    <w:rsid w:val="000176B8"/>
    <w:rsid w:val="000209AC"/>
    <w:rsid w:val="00020F35"/>
    <w:rsid w:val="00021833"/>
    <w:rsid w:val="0002207E"/>
    <w:rsid w:val="00022745"/>
    <w:rsid w:val="00023BC7"/>
    <w:rsid w:val="000249DC"/>
    <w:rsid w:val="00024F1C"/>
    <w:rsid w:val="000256D5"/>
    <w:rsid w:val="00025AF3"/>
    <w:rsid w:val="00027810"/>
    <w:rsid w:val="00027C17"/>
    <w:rsid w:val="000306CC"/>
    <w:rsid w:val="00031D70"/>
    <w:rsid w:val="000332FA"/>
    <w:rsid w:val="00033F9A"/>
    <w:rsid w:val="0003459E"/>
    <w:rsid w:val="000348E1"/>
    <w:rsid w:val="00035123"/>
    <w:rsid w:val="000352DF"/>
    <w:rsid w:val="0003665B"/>
    <w:rsid w:val="000367F3"/>
    <w:rsid w:val="00037BD2"/>
    <w:rsid w:val="00044169"/>
    <w:rsid w:val="00051491"/>
    <w:rsid w:val="000529B6"/>
    <w:rsid w:val="00052FCA"/>
    <w:rsid w:val="000532D1"/>
    <w:rsid w:val="00055D34"/>
    <w:rsid w:val="00060F25"/>
    <w:rsid w:val="000618DC"/>
    <w:rsid w:val="00064765"/>
    <w:rsid w:val="000653AC"/>
    <w:rsid w:val="00065619"/>
    <w:rsid w:val="000708B6"/>
    <w:rsid w:val="000720C6"/>
    <w:rsid w:val="000721FE"/>
    <w:rsid w:val="000725B8"/>
    <w:rsid w:val="000739F1"/>
    <w:rsid w:val="00073B51"/>
    <w:rsid w:val="00075515"/>
    <w:rsid w:val="00076D18"/>
    <w:rsid w:val="00076ECA"/>
    <w:rsid w:val="000808ED"/>
    <w:rsid w:val="00080D1A"/>
    <w:rsid w:val="000811C6"/>
    <w:rsid w:val="00081CD4"/>
    <w:rsid w:val="00084C8A"/>
    <w:rsid w:val="000861A2"/>
    <w:rsid w:val="000879D3"/>
    <w:rsid w:val="00087A38"/>
    <w:rsid w:val="00090845"/>
    <w:rsid w:val="00090BDA"/>
    <w:rsid w:val="000911DB"/>
    <w:rsid w:val="000925FC"/>
    <w:rsid w:val="00093031"/>
    <w:rsid w:val="00094097"/>
    <w:rsid w:val="000951CF"/>
    <w:rsid w:val="000953FF"/>
    <w:rsid w:val="00095B35"/>
    <w:rsid w:val="0009674E"/>
    <w:rsid w:val="00097502"/>
    <w:rsid w:val="000A24B5"/>
    <w:rsid w:val="000A28F2"/>
    <w:rsid w:val="000A3653"/>
    <w:rsid w:val="000A3C72"/>
    <w:rsid w:val="000A4343"/>
    <w:rsid w:val="000A6A0A"/>
    <w:rsid w:val="000B0E4D"/>
    <w:rsid w:val="000B154B"/>
    <w:rsid w:val="000B1840"/>
    <w:rsid w:val="000B1C34"/>
    <w:rsid w:val="000B1E44"/>
    <w:rsid w:val="000B3828"/>
    <w:rsid w:val="000B4555"/>
    <w:rsid w:val="000B6C26"/>
    <w:rsid w:val="000B7EB2"/>
    <w:rsid w:val="000C142B"/>
    <w:rsid w:val="000C22D0"/>
    <w:rsid w:val="000C2383"/>
    <w:rsid w:val="000C2FCB"/>
    <w:rsid w:val="000C37C6"/>
    <w:rsid w:val="000C4080"/>
    <w:rsid w:val="000C4880"/>
    <w:rsid w:val="000C7100"/>
    <w:rsid w:val="000C7E04"/>
    <w:rsid w:val="000D2035"/>
    <w:rsid w:val="000D48C9"/>
    <w:rsid w:val="000D49E0"/>
    <w:rsid w:val="000D5842"/>
    <w:rsid w:val="000D5F5A"/>
    <w:rsid w:val="000D686C"/>
    <w:rsid w:val="000D76CC"/>
    <w:rsid w:val="000D7E19"/>
    <w:rsid w:val="000D7E97"/>
    <w:rsid w:val="000E042A"/>
    <w:rsid w:val="000E366E"/>
    <w:rsid w:val="000E3E7B"/>
    <w:rsid w:val="000E4177"/>
    <w:rsid w:val="000E4769"/>
    <w:rsid w:val="000E4CFE"/>
    <w:rsid w:val="000E550D"/>
    <w:rsid w:val="000E550F"/>
    <w:rsid w:val="000E5B12"/>
    <w:rsid w:val="000F0377"/>
    <w:rsid w:val="000F073E"/>
    <w:rsid w:val="000F1048"/>
    <w:rsid w:val="000F1983"/>
    <w:rsid w:val="000F33C1"/>
    <w:rsid w:val="000F5D7E"/>
    <w:rsid w:val="000F63FB"/>
    <w:rsid w:val="000F6B47"/>
    <w:rsid w:val="000F6F16"/>
    <w:rsid w:val="000F76EA"/>
    <w:rsid w:val="000F7D4F"/>
    <w:rsid w:val="00102865"/>
    <w:rsid w:val="001034F2"/>
    <w:rsid w:val="0010459A"/>
    <w:rsid w:val="00105D93"/>
    <w:rsid w:val="0010635B"/>
    <w:rsid w:val="00107584"/>
    <w:rsid w:val="00107938"/>
    <w:rsid w:val="00110E8B"/>
    <w:rsid w:val="001143BA"/>
    <w:rsid w:val="00114941"/>
    <w:rsid w:val="00116839"/>
    <w:rsid w:val="00116E6D"/>
    <w:rsid w:val="00120A53"/>
    <w:rsid w:val="00120D30"/>
    <w:rsid w:val="001216EE"/>
    <w:rsid w:val="001250EC"/>
    <w:rsid w:val="001256D2"/>
    <w:rsid w:val="0012720D"/>
    <w:rsid w:val="00132B15"/>
    <w:rsid w:val="00133B99"/>
    <w:rsid w:val="00135078"/>
    <w:rsid w:val="00135CF1"/>
    <w:rsid w:val="00135EA5"/>
    <w:rsid w:val="001361C4"/>
    <w:rsid w:val="00140EA0"/>
    <w:rsid w:val="001413F8"/>
    <w:rsid w:val="00141542"/>
    <w:rsid w:val="001420D4"/>
    <w:rsid w:val="0014244F"/>
    <w:rsid w:val="001425FA"/>
    <w:rsid w:val="001461B3"/>
    <w:rsid w:val="00150511"/>
    <w:rsid w:val="00151073"/>
    <w:rsid w:val="001528EC"/>
    <w:rsid w:val="001534C9"/>
    <w:rsid w:val="0015397C"/>
    <w:rsid w:val="00153A50"/>
    <w:rsid w:val="00154151"/>
    <w:rsid w:val="00157255"/>
    <w:rsid w:val="00162DA2"/>
    <w:rsid w:val="00163E54"/>
    <w:rsid w:val="001651EA"/>
    <w:rsid w:val="00167163"/>
    <w:rsid w:val="00170D9E"/>
    <w:rsid w:val="00173640"/>
    <w:rsid w:val="00174CF2"/>
    <w:rsid w:val="00175E1E"/>
    <w:rsid w:val="00176A34"/>
    <w:rsid w:val="00177AF3"/>
    <w:rsid w:val="00180B89"/>
    <w:rsid w:val="00180DF9"/>
    <w:rsid w:val="00181F40"/>
    <w:rsid w:val="001822CE"/>
    <w:rsid w:val="0018313F"/>
    <w:rsid w:val="001834F9"/>
    <w:rsid w:val="001857DA"/>
    <w:rsid w:val="001857E6"/>
    <w:rsid w:val="00185E9E"/>
    <w:rsid w:val="001870FB"/>
    <w:rsid w:val="00187C08"/>
    <w:rsid w:val="0019334B"/>
    <w:rsid w:val="00193B3F"/>
    <w:rsid w:val="00194149"/>
    <w:rsid w:val="00194269"/>
    <w:rsid w:val="001947BA"/>
    <w:rsid w:val="001955A1"/>
    <w:rsid w:val="00195D67"/>
    <w:rsid w:val="001A0BD9"/>
    <w:rsid w:val="001A17B4"/>
    <w:rsid w:val="001A2005"/>
    <w:rsid w:val="001A2930"/>
    <w:rsid w:val="001A3133"/>
    <w:rsid w:val="001A3327"/>
    <w:rsid w:val="001A340F"/>
    <w:rsid w:val="001A45D8"/>
    <w:rsid w:val="001A5EA7"/>
    <w:rsid w:val="001A6B82"/>
    <w:rsid w:val="001A7891"/>
    <w:rsid w:val="001A7AC3"/>
    <w:rsid w:val="001B1BA6"/>
    <w:rsid w:val="001B26CB"/>
    <w:rsid w:val="001B6556"/>
    <w:rsid w:val="001B75F4"/>
    <w:rsid w:val="001B7B72"/>
    <w:rsid w:val="001B7ECB"/>
    <w:rsid w:val="001C11C6"/>
    <w:rsid w:val="001C11F5"/>
    <w:rsid w:val="001C3764"/>
    <w:rsid w:val="001C4BFF"/>
    <w:rsid w:val="001C747C"/>
    <w:rsid w:val="001C78AD"/>
    <w:rsid w:val="001C7931"/>
    <w:rsid w:val="001D052B"/>
    <w:rsid w:val="001D1E20"/>
    <w:rsid w:val="001D1FAA"/>
    <w:rsid w:val="001D50A9"/>
    <w:rsid w:val="001D5407"/>
    <w:rsid w:val="001D71F9"/>
    <w:rsid w:val="001D77CF"/>
    <w:rsid w:val="001D7F0D"/>
    <w:rsid w:val="001E077C"/>
    <w:rsid w:val="001E1EB7"/>
    <w:rsid w:val="001E2792"/>
    <w:rsid w:val="001E3921"/>
    <w:rsid w:val="001E3CA1"/>
    <w:rsid w:val="001E480A"/>
    <w:rsid w:val="001E4A8B"/>
    <w:rsid w:val="001E5B80"/>
    <w:rsid w:val="001E6DBC"/>
    <w:rsid w:val="001E6F8A"/>
    <w:rsid w:val="001F06B2"/>
    <w:rsid w:val="001F0F9F"/>
    <w:rsid w:val="001F2890"/>
    <w:rsid w:val="001F5DA4"/>
    <w:rsid w:val="001F62DD"/>
    <w:rsid w:val="001F7193"/>
    <w:rsid w:val="001F79A9"/>
    <w:rsid w:val="00200A5C"/>
    <w:rsid w:val="00201CA4"/>
    <w:rsid w:val="00201FB7"/>
    <w:rsid w:val="002024E6"/>
    <w:rsid w:val="0020264C"/>
    <w:rsid w:val="00202960"/>
    <w:rsid w:val="00202E66"/>
    <w:rsid w:val="00202FB5"/>
    <w:rsid w:val="002034DF"/>
    <w:rsid w:val="002050D0"/>
    <w:rsid w:val="002051A8"/>
    <w:rsid w:val="00205409"/>
    <w:rsid w:val="00205A90"/>
    <w:rsid w:val="00205F43"/>
    <w:rsid w:val="002070C3"/>
    <w:rsid w:val="0020738B"/>
    <w:rsid w:val="00210D51"/>
    <w:rsid w:val="0021277C"/>
    <w:rsid w:val="002133BF"/>
    <w:rsid w:val="00213FEC"/>
    <w:rsid w:val="002150FD"/>
    <w:rsid w:val="00215208"/>
    <w:rsid w:val="00220D7F"/>
    <w:rsid w:val="002218E0"/>
    <w:rsid w:val="002220B2"/>
    <w:rsid w:val="00222831"/>
    <w:rsid w:val="002228A1"/>
    <w:rsid w:val="00222CFB"/>
    <w:rsid w:val="00223BE7"/>
    <w:rsid w:val="00223F49"/>
    <w:rsid w:val="0022484E"/>
    <w:rsid w:val="00225F6A"/>
    <w:rsid w:val="00230887"/>
    <w:rsid w:val="0023110E"/>
    <w:rsid w:val="0023295B"/>
    <w:rsid w:val="002358E7"/>
    <w:rsid w:val="00235CD0"/>
    <w:rsid w:val="00236D2C"/>
    <w:rsid w:val="00236FE7"/>
    <w:rsid w:val="00240FA4"/>
    <w:rsid w:val="00242428"/>
    <w:rsid w:val="002430C1"/>
    <w:rsid w:val="00243473"/>
    <w:rsid w:val="00245162"/>
    <w:rsid w:val="002455B1"/>
    <w:rsid w:val="00245A2A"/>
    <w:rsid w:val="00245DEB"/>
    <w:rsid w:val="002473F6"/>
    <w:rsid w:val="00247F56"/>
    <w:rsid w:val="002516F0"/>
    <w:rsid w:val="002523E9"/>
    <w:rsid w:val="00252BDE"/>
    <w:rsid w:val="002549BC"/>
    <w:rsid w:val="00261310"/>
    <w:rsid w:val="002614C7"/>
    <w:rsid w:val="00262274"/>
    <w:rsid w:val="002634F2"/>
    <w:rsid w:val="00264D9B"/>
    <w:rsid w:val="00265672"/>
    <w:rsid w:val="00266A54"/>
    <w:rsid w:val="002670FC"/>
    <w:rsid w:val="00267464"/>
    <w:rsid w:val="00267FC2"/>
    <w:rsid w:val="00270A4B"/>
    <w:rsid w:val="00270E87"/>
    <w:rsid w:val="002715FC"/>
    <w:rsid w:val="00271D60"/>
    <w:rsid w:val="00272F38"/>
    <w:rsid w:val="00275BA8"/>
    <w:rsid w:val="0027622F"/>
    <w:rsid w:val="002813A4"/>
    <w:rsid w:val="00282C66"/>
    <w:rsid w:val="00282F92"/>
    <w:rsid w:val="00283E27"/>
    <w:rsid w:val="00283EEC"/>
    <w:rsid w:val="00284F26"/>
    <w:rsid w:val="002859A5"/>
    <w:rsid w:val="00285B12"/>
    <w:rsid w:val="00285F93"/>
    <w:rsid w:val="00286BAB"/>
    <w:rsid w:val="00286D57"/>
    <w:rsid w:val="00287BE4"/>
    <w:rsid w:val="00287FBC"/>
    <w:rsid w:val="0029067F"/>
    <w:rsid w:val="00291AC6"/>
    <w:rsid w:val="00293091"/>
    <w:rsid w:val="00293691"/>
    <w:rsid w:val="00294235"/>
    <w:rsid w:val="00294CA2"/>
    <w:rsid w:val="00296D1C"/>
    <w:rsid w:val="0029715E"/>
    <w:rsid w:val="002A201B"/>
    <w:rsid w:val="002A3202"/>
    <w:rsid w:val="002A3B5E"/>
    <w:rsid w:val="002A4B74"/>
    <w:rsid w:val="002A55A5"/>
    <w:rsid w:val="002A5B8F"/>
    <w:rsid w:val="002A6050"/>
    <w:rsid w:val="002A7E73"/>
    <w:rsid w:val="002B0E28"/>
    <w:rsid w:val="002B2BC8"/>
    <w:rsid w:val="002B46AF"/>
    <w:rsid w:val="002B46C1"/>
    <w:rsid w:val="002B4E4C"/>
    <w:rsid w:val="002B541D"/>
    <w:rsid w:val="002B5B28"/>
    <w:rsid w:val="002B5BC9"/>
    <w:rsid w:val="002B6F14"/>
    <w:rsid w:val="002C095E"/>
    <w:rsid w:val="002C0E24"/>
    <w:rsid w:val="002C1CCB"/>
    <w:rsid w:val="002C2C45"/>
    <w:rsid w:val="002C2F3C"/>
    <w:rsid w:val="002C3995"/>
    <w:rsid w:val="002C4597"/>
    <w:rsid w:val="002C6988"/>
    <w:rsid w:val="002C6C0C"/>
    <w:rsid w:val="002C6D7D"/>
    <w:rsid w:val="002C70AB"/>
    <w:rsid w:val="002C794E"/>
    <w:rsid w:val="002C7DB5"/>
    <w:rsid w:val="002D0CB6"/>
    <w:rsid w:val="002D0CE6"/>
    <w:rsid w:val="002D3639"/>
    <w:rsid w:val="002D4055"/>
    <w:rsid w:val="002D45B7"/>
    <w:rsid w:val="002D45DC"/>
    <w:rsid w:val="002D58AF"/>
    <w:rsid w:val="002D5940"/>
    <w:rsid w:val="002D5ACA"/>
    <w:rsid w:val="002D6B38"/>
    <w:rsid w:val="002D6F61"/>
    <w:rsid w:val="002E028A"/>
    <w:rsid w:val="002E0B0F"/>
    <w:rsid w:val="002E139F"/>
    <w:rsid w:val="002E18C3"/>
    <w:rsid w:val="002E250D"/>
    <w:rsid w:val="002E253B"/>
    <w:rsid w:val="002E3D53"/>
    <w:rsid w:val="002E4963"/>
    <w:rsid w:val="002E6854"/>
    <w:rsid w:val="002F2716"/>
    <w:rsid w:val="002F5381"/>
    <w:rsid w:val="002F6035"/>
    <w:rsid w:val="002F6301"/>
    <w:rsid w:val="002F65AB"/>
    <w:rsid w:val="002F70C1"/>
    <w:rsid w:val="003015A8"/>
    <w:rsid w:val="003023D4"/>
    <w:rsid w:val="00304275"/>
    <w:rsid w:val="00304BC4"/>
    <w:rsid w:val="00311C8E"/>
    <w:rsid w:val="00311C97"/>
    <w:rsid w:val="00312A90"/>
    <w:rsid w:val="00312CB4"/>
    <w:rsid w:val="00314A9D"/>
    <w:rsid w:val="00315992"/>
    <w:rsid w:val="00321824"/>
    <w:rsid w:val="0032186D"/>
    <w:rsid w:val="00322E84"/>
    <w:rsid w:val="00323F70"/>
    <w:rsid w:val="003244F8"/>
    <w:rsid w:val="0032567F"/>
    <w:rsid w:val="00325F09"/>
    <w:rsid w:val="003272DA"/>
    <w:rsid w:val="00332AF4"/>
    <w:rsid w:val="00333D65"/>
    <w:rsid w:val="00336755"/>
    <w:rsid w:val="00336DDA"/>
    <w:rsid w:val="0033707A"/>
    <w:rsid w:val="00340054"/>
    <w:rsid w:val="00340B5A"/>
    <w:rsid w:val="0034189F"/>
    <w:rsid w:val="00341A52"/>
    <w:rsid w:val="00342042"/>
    <w:rsid w:val="0034209F"/>
    <w:rsid w:val="003436BE"/>
    <w:rsid w:val="00343FD8"/>
    <w:rsid w:val="00344B3C"/>
    <w:rsid w:val="00344DAC"/>
    <w:rsid w:val="0034635D"/>
    <w:rsid w:val="003463DA"/>
    <w:rsid w:val="0035067A"/>
    <w:rsid w:val="0035189E"/>
    <w:rsid w:val="003522FA"/>
    <w:rsid w:val="0035534D"/>
    <w:rsid w:val="00356C8B"/>
    <w:rsid w:val="00356F3B"/>
    <w:rsid w:val="003571C7"/>
    <w:rsid w:val="00360028"/>
    <w:rsid w:val="0036268B"/>
    <w:rsid w:val="0036431F"/>
    <w:rsid w:val="0036474B"/>
    <w:rsid w:val="003717F8"/>
    <w:rsid w:val="003746E8"/>
    <w:rsid w:val="00375078"/>
    <w:rsid w:val="003755BF"/>
    <w:rsid w:val="00375666"/>
    <w:rsid w:val="00375D53"/>
    <w:rsid w:val="0037734E"/>
    <w:rsid w:val="00377856"/>
    <w:rsid w:val="00380A55"/>
    <w:rsid w:val="003819CC"/>
    <w:rsid w:val="00383471"/>
    <w:rsid w:val="003837EF"/>
    <w:rsid w:val="00385353"/>
    <w:rsid w:val="00387B44"/>
    <w:rsid w:val="00387F05"/>
    <w:rsid w:val="00390613"/>
    <w:rsid w:val="00390FF7"/>
    <w:rsid w:val="00394932"/>
    <w:rsid w:val="00394E55"/>
    <w:rsid w:val="00395B28"/>
    <w:rsid w:val="00396378"/>
    <w:rsid w:val="003968D8"/>
    <w:rsid w:val="003970F1"/>
    <w:rsid w:val="003A0736"/>
    <w:rsid w:val="003A0E59"/>
    <w:rsid w:val="003A3168"/>
    <w:rsid w:val="003A3B5B"/>
    <w:rsid w:val="003A3C9A"/>
    <w:rsid w:val="003A46FE"/>
    <w:rsid w:val="003A5D81"/>
    <w:rsid w:val="003A737E"/>
    <w:rsid w:val="003A767A"/>
    <w:rsid w:val="003A7E7C"/>
    <w:rsid w:val="003B034E"/>
    <w:rsid w:val="003B0C5F"/>
    <w:rsid w:val="003B20D7"/>
    <w:rsid w:val="003B23FA"/>
    <w:rsid w:val="003B24EF"/>
    <w:rsid w:val="003B2AD8"/>
    <w:rsid w:val="003B35AF"/>
    <w:rsid w:val="003B3CC7"/>
    <w:rsid w:val="003B3EF2"/>
    <w:rsid w:val="003B7765"/>
    <w:rsid w:val="003C01C3"/>
    <w:rsid w:val="003C25AF"/>
    <w:rsid w:val="003C315B"/>
    <w:rsid w:val="003C3625"/>
    <w:rsid w:val="003C38BC"/>
    <w:rsid w:val="003C5B7A"/>
    <w:rsid w:val="003C7B58"/>
    <w:rsid w:val="003D2DFD"/>
    <w:rsid w:val="003D4462"/>
    <w:rsid w:val="003D4465"/>
    <w:rsid w:val="003D545B"/>
    <w:rsid w:val="003D62A1"/>
    <w:rsid w:val="003D680F"/>
    <w:rsid w:val="003D7C92"/>
    <w:rsid w:val="003E0310"/>
    <w:rsid w:val="003E0AAE"/>
    <w:rsid w:val="003E1959"/>
    <w:rsid w:val="003E1F35"/>
    <w:rsid w:val="003E28C7"/>
    <w:rsid w:val="003E2F1C"/>
    <w:rsid w:val="003E44B1"/>
    <w:rsid w:val="003E5FCD"/>
    <w:rsid w:val="003E6173"/>
    <w:rsid w:val="003E7044"/>
    <w:rsid w:val="003E762B"/>
    <w:rsid w:val="003E7BDC"/>
    <w:rsid w:val="003E7F28"/>
    <w:rsid w:val="003F2A4B"/>
    <w:rsid w:val="003F3637"/>
    <w:rsid w:val="003F4AE5"/>
    <w:rsid w:val="003F5C8D"/>
    <w:rsid w:val="003F6145"/>
    <w:rsid w:val="003F6B5B"/>
    <w:rsid w:val="003F7DFE"/>
    <w:rsid w:val="0040290D"/>
    <w:rsid w:val="004033C4"/>
    <w:rsid w:val="0040351B"/>
    <w:rsid w:val="00403AF2"/>
    <w:rsid w:val="004051B6"/>
    <w:rsid w:val="00405F85"/>
    <w:rsid w:val="00410E18"/>
    <w:rsid w:val="004111A1"/>
    <w:rsid w:val="00411893"/>
    <w:rsid w:val="00412FEE"/>
    <w:rsid w:val="0041484E"/>
    <w:rsid w:val="004150BF"/>
    <w:rsid w:val="0041674B"/>
    <w:rsid w:val="00416774"/>
    <w:rsid w:val="00420E3E"/>
    <w:rsid w:val="00421CA1"/>
    <w:rsid w:val="0042294D"/>
    <w:rsid w:val="0042426F"/>
    <w:rsid w:val="00427260"/>
    <w:rsid w:val="0042761B"/>
    <w:rsid w:val="00430AD8"/>
    <w:rsid w:val="00432A0C"/>
    <w:rsid w:val="004333CF"/>
    <w:rsid w:val="004345D5"/>
    <w:rsid w:val="0043599A"/>
    <w:rsid w:val="0043633A"/>
    <w:rsid w:val="0043762D"/>
    <w:rsid w:val="00440041"/>
    <w:rsid w:val="00441785"/>
    <w:rsid w:val="00442CDA"/>
    <w:rsid w:val="0044364D"/>
    <w:rsid w:val="004444D7"/>
    <w:rsid w:val="0044572E"/>
    <w:rsid w:val="00445BC0"/>
    <w:rsid w:val="00447202"/>
    <w:rsid w:val="0045012F"/>
    <w:rsid w:val="00451826"/>
    <w:rsid w:val="00452157"/>
    <w:rsid w:val="004525CB"/>
    <w:rsid w:val="0045396C"/>
    <w:rsid w:val="0045527D"/>
    <w:rsid w:val="0045540E"/>
    <w:rsid w:val="0045588D"/>
    <w:rsid w:val="00455AF8"/>
    <w:rsid w:val="00457CDA"/>
    <w:rsid w:val="00461534"/>
    <w:rsid w:val="004642BC"/>
    <w:rsid w:val="00464D41"/>
    <w:rsid w:val="00464F15"/>
    <w:rsid w:val="00466BBD"/>
    <w:rsid w:val="00466C45"/>
    <w:rsid w:val="00467559"/>
    <w:rsid w:val="0047410C"/>
    <w:rsid w:val="00474638"/>
    <w:rsid w:val="00474DC1"/>
    <w:rsid w:val="00475635"/>
    <w:rsid w:val="00477BBF"/>
    <w:rsid w:val="00480937"/>
    <w:rsid w:val="00481BAE"/>
    <w:rsid w:val="00481BAF"/>
    <w:rsid w:val="00481CC0"/>
    <w:rsid w:val="00481D96"/>
    <w:rsid w:val="00482F7B"/>
    <w:rsid w:val="00483585"/>
    <w:rsid w:val="004837F5"/>
    <w:rsid w:val="00483A8E"/>
    <w:rsid w:val="004873C9"/>
    <w:rsid w:val="004875A2"/>
    <w:rsid w:val="004875C1"/>
    <w:rsid w:val="0048791A"/>
    <w:rsid w:val="004901B9"/>
    <w:rsid w:val="00495123"/>
    <w:rsid w:val="004A2A5A"/>
    <w:rsid w:val="004A4844"/>
    <w:rsid w:val="004A4CBB"/>
    <w:rsid w:val="004A5821"/>
    <w:rsid w:val="004A5B91"/>
    <w:rsid w:val="004A5C32"/>
    <w:rsid w:val="004A619A"/>
    <w:rsid w:val="004A6855"/>
    <w:rsid w:val="004B3A77"/>
    <w:rsid w:val="004B3CD2"/>
    <w:rsid w:val="004C06B9"/>
    <w:rsid w:val="004C1445"/>
    <w:rsid w:val="004C1705"/>
    <w:rsid w:val="004C2755"/>
    <w:rsid w:val="004C518D"/>
    <w:rsid w:val="004C5B5F"/>
    <w:rsid w:val="004C5B64"/>
    <w:rsid w:val="004C5FC6"/>
    <w:rsid w:val="004C64B5"/>
    <w:rsid w:val="004C7E52"/>
    <w:rsid w:val="004D11A7"/>
    <w:rsid w:val="004D2451"/>
    <w:rsid w:val="004D2AE6"/>
    <w:rsid w:val="004D4204"/>
    <w:rsid w:val="004D455F"/>
    <w:rsid w:val="004D5EC5"/>
    <w:rsid w:val="004D796A"/>
    <w:rsid w:val="004E16E7"/>
    <w:rsid w:val="004E178A"/>
    <w:rsid w:val="004E2293"/>
    <w:rsid w:val="004E2A42"/>
    <w:rsid w:val="004E3E83"/>
    <w:rsid w:val="004E42CE"/>
    <w:rsid w:val="004E5C0E"/>
    <w:rsid w:val="004E6BF7"/>
    <w:rsid w:val="004E6CAA"/>
    <w:rsid w:val="004E716A"/>
    <w:rsid w:val="004F202D"/>
    <w:rsid w:val="004F43B6"/>
    <w:rsid w:val="004F508F"/>
    <w:rsid w:val="00500FD7"/>
    <w:rsid w:val="0050123A"/>
    <w:rsid w:val="00503053"/>
    <w:rsid w:val="0050566C"/>
    <w:rsid w:val="00506115"/>
    <w:rsid w:val="00506DBF"/>
    <w:rsid w:val="00506E8B"/>
    <w:rsid w:val="005072AB"/>
    <w:rsid w:val="005077BF"/>
    <w:rsid w:val="00512EBF"/>
    <w:rsid w:val="005138E0"/>
    <w:rsid w:val="0051533A"/>
    <w:rsid w:val="00516B43"/>
    <w:rsid w:val="00517D1B"/>
    <w:rsid w:val="005209B5"/>
    <w:rsid w:val="00521569"/>
    <w:rsid w:val="005218CB"/>
    <w:rsid w:val="00521D99"/>
    <w:rsid w:val="005232EB"/>
    <w:rsid w:val="005237DB"/>
    <w:rsid w:val="0052397E"/>
    <w:rsid w:val="005244A7"/>
    <w:rsid w:val="00526366"/>
    <w:rsid w:val="005274D9"/>
    <w:rsid w:val="005276C1"/>
    <w:rsid w:val="00531BF6"/>
    <w:rsid w:val="00531D1B"/>
    <w:rsid w:val="00532331"/>
    <w:rsid w:val="00532701"/>
    <w:rsid w:val="005328DA"/>
    <w:rsid w:val="00533534"/>
    <w:rsid w:val="0053373D"/>
    <w:rsid w:val="00534CFC"/>
    <w:rsid w:val="005408CD"/>
    <w:rsid w:val="00540B1D"/>
    <w:rsid w:val="005417C9"/>
    <w:rsid w:val="005423D9"/>
    <w:rsid w:val="00547231"/>
    <w:rsid w:val="00547617"/>
    <w:rsid w:val="00547E48"/>
    <w:rsid w:val="00550BDF"/>
    <w:rsid w:val="00550EE0"/>
    <w:rsid w:val="005539DC"/>
    <w:rsid w:val="00553B61"/>
    <w:rsid w:val="0055404A"/>
    <w:rsid w:val="005549D7"/>
    <w:rsid w:val="00554C1E"/>
    <w:rsid w:val="00556FFA"/>
    <w:rsid w:val="005572FF"/>
    <w:rsid w:val="00557708"/>
    <w:rsid w:val="005602A5"/>
    <w:rsid w:val="00560683"/>
    <w:rsid w:val="00560EB6"/>
    <w:rsid w:val="0056139B"/>
    <w:rsid w:val="005636A9"/>
    <w:rsid w:val="0056527A"/>
    <w:rsid w:val="00570268"/>
    <w:rsid w:val="0057082E"/>
    <w:rsid w:val="00570E05"/>
    <w:rsid w:val="005710FC"/>
    <w:rsid w:val="00574108"/>
    <w:rsid w:val="00576216"/>
    <w:rsid w:val="00576D73"/>
    <w:rsid w:val="00577B9B"/>
    <w:rsid w:val="005835C9"/>
    <w:rsid w:val="0058411E"/>
    <w:rsid w:val="00584800"/>
    <w:rsid w:val="005865E7"/>
    <w:rsid w:val="00586FAB"/>
    <w:rsid w:val="00587CCF"/>
    <w:rsid w:val="00590146"/>
    <w:rsid w:val="0059086E"/>
    <w:rsid w:val="00590B40"/>
    <w:rsid w:val="00591352"/>
    <w:rsid w:val="00592055"/>
    <w:rsid w:val="005951C1"/>
    <w:rsid w:val="00596098"/>
    <w:rsid w:val="005A0106"/>
    <w:rsid w:val="005A0B95"/>
    <w:rsid w:val="005A15FC"/>
    <w:rsid w:val="005A339C"/>
    <w:rsid w:val="005A3E89"/>
    <w:rsid w:val="005A4217"/>
    <w:rsid w:val="005A4CB5"/>
    <w:rsid w:val="005A5148"/>
    <w:rsid w:val="005A5568"/>
    <w:rsid w:val="005A5574"/>
    <w:rsid w:val="005A6039"/>
    <w:rsid w:val="005A7FDA"/>
    <w:rsid w:val="005B214B"/>
    <w:rsid w:val="005B2B44"/>
    <w:rsid w:val="005B3C9B"/>
    <w:rsid w:val="005B3DCB"/>
    <w:rsid w:val="005B603F"/>
    <w:rsid w:val="005C0A45"/>
    <w:rsid w:val="005C11CF"/>
    <w:rsid w:val="005C1898"/>
    <w:rsid w:val="005C3711"/>
    <w:rsid w:val="005C3771"/>
    <w:rsid w:val="005C38E4"/>
    <w:rsid w:val="005C40D0"/>
    <w:rsid w:val="005C7077"/>
    <w:rsid w:val="005C7240"/>
    <w:rsid w:val="005D0360"/>
    <w:rsid w:val="005D0C7A"/>
    <w:rsid w:val="005D0E2D"/>
    <w:rsid w:val="005D2191"/>
    <w:rsid w:val="005D301A"/>
    <w:rsid w:val="005D4AF6"/>
    <w:rsid w:val="005D5D1C"/>
    <w:rsid w:val="005E0BBF"/>
    <w:rsid w:val="005E0C36"/>
    <w:rsid w:val="005E27A4"/>
    <w:rsid w:val="005E2EF8"/>
    <w:rsid w:val="005E627C"/>
    <w:rsid w:val="005E722A"/>
    <w:rsid w:val="005F11E4"/>
    <w:rsid w:val="005F187A"/>
    <w:rsid w:val="005F3761"/>
    <w:rsid w:val="005F3927"/>
    <w:rsid w:val="005F3DD5"/>
    <w:rsid w:val="005F4244"/>
    <w:rsid w:val="005F4A43"/>
    <w:rsid w:val="005F5FCB"/>
    <w:rsid w:val="005F67C5"/>
    <w:rsid w:val="006002E5"/>
    <w:rsid w:val="006044E7"/>
    <w:rsid w:val="00605C58"/>
    <w:rsid w:val="00607321"/>
    <w:rsid w:val="00611875"/>
    <w:rsid w:val="00611D29"/>
    <w:rsid w:val="00614879"/>
    <w:rsid w:val="006158D0"/>
    <w:rsid w:val="0061622D"/>
    <w:rsid w:val="006166EF"/>
    <w:rsid w:val="00624204"/>
    <w:rsid w:val="00624BF5"/>
    <w:rsid w:val="00625042"/>
    <w:rsid w:val="006260D2"/>
    <w:rsid w:val="00626720"/>
    <w:rsid w:val="00630F02"/>
    <w:rsid w:val="00631265"/>
    <w:rsid w:val="0063342E"/>
    <w:rsid w:val="006342EA"/>
    <w:rsid w:val="0063488A"/>
    <w:rsid w:val="00635D2C"/>
    <w:rsid w:val="0063616A"/>
    <w:rsid w:val="00640267"/>
    <w:rsid w:val="00641D7A"/>
    <w:rsid w:val="00642779"/>
    <w:rsid w:val="00642EFE"/>
    <w:rsid w:val="0064416C"/>
    <w:rsid w:val="00644292"/>
    <w:rsid w:val="00644FCE"/>
    <w:rsid w:val="006452CF"/>
    <w:rsid w:val="0064563A"/>
    <w:rsid w:val="00645C91"/>
    <w:rsid w:val="00646822"/>
    <w:rsid w:val="00647F08"/>
    <w:rsid w:val="0065111E"/>
    <w:rsid w:val="00653543"/>
    <w:rsid w:val="006540E2"/>
    <w:rsid w:val="00656BFE"/>
    <w:rsid w:val="006608EE"/>
    <w:rsid w:val="00661603"/>
    <w:rsid w:val="00661F0A"/>
    <w:rsid w:val="00663E19"/>
    <w:rsid w:val="00664631"/>
    <w:rsid w:val="006647CF"/>
    <w:rsid w:val="00665DB3"/>
    <w:rsid w:val="00666B59"/>
    <w:rsid w:val="00667D2D"/>
    <w:rsid w:val="0067092C"/>
    <w:rsid w:val="0067145F"/>
    <w:rsid w:val="0067290C"/>
    <w:rsid w:val="00673EDB"/>
    <w:rsid w:val="0067400F"/>
    <w:rsid w:val="006741BE"/>
    <w:rsid w:val="00675164"/>
    <w:rsid w:val="00676AB7"/>
    <w:rsid w:val="0067765A"/>
    <w:rsid w:val="00677BBE"/>
    <w:rsid w:val="00677C30"/>
    <w:rsid w:val="00677FD9"/>
    <w:rsid w:val="00680212"/>
    <w:rsid w:val="00681C03"/>
    <w:rsid w:val="006826EA"/>
    <w:rsid w:val="006835ED"/>
    <w:rsid w:val="006836B1"/>
    <w:rsid w:val="00684BF9"/>
    <w:rsid w:val="00686194"/>
    <w:rsid w:val="00686487"/>
    <w:rsid w:val="00686F4E"/>
    <w:rsid w:val="0068794C"/>
    <w:rsid w:val="00690070"/>
    <w:rsid w:val="00690C96"/>
    <w:rsid w:val="00691194"/>
    <w:rsid w:val="00693D9A"/>
    <w:rsid w:val="00694612"/>
    <w:rsid w:val="006A3612"/>
    <w:rsid w:val="006A46D6"/>
    <w:rsid w:val="006A601E"/>
    <w:rsid w:val="006A62FB"/>
    <w:rsid w:val="006A7572"/>
    <w:rsid w:val="006B0578"/>
    <w:rsid w:val="006B07E1"/>
    <w:rsid w:val="006B0F25"/>
    <w:rsid w:val="006B13E4"/>
    <w:rsid w:val="006B1AB2"/>
    <w:rsid w:val="006B7A08"/>
    <w:rsid w:val="006B7AAA"/>
    <w:rsid w:val="006C18DC"/>
    <w:rsid w:val="006C31F8"/>
    <w:rsid w:val="006C3EF7"/>
    <w:rsid w:val="006C4AEE"/>
    <w:rsid w:val="006C5485"/>
    <w:rsid w:val="006C54C2"/>
    <w:rsid w:val="006C57D4"/>
    <w:rsid w:val="006C5ED4"/>
    <w:rsid w:val="006C61A3"/>
    <w:rsid w:val="006C7521"/>
    <w:rsid w:val="006C7F38"/>
    <w:rsid w:val="006D0EBE"/>
    <w:rsid w:val="006D0F97"/>
    <w:rsid w:val="006D12C9"/>
    <w:rsid w:val="006D290D"/>
    <w:rsid w:val="006D2D87"/>
    <w:rsid w:val="006D3566"/>
    <w:rsid w:val="006D402E"/>
    <w:rsid w:val="006D47C3"/>
    <w:rsid w:val="006D4BE1"/>
    <w:rsid w:val="006D4DE5"/>
    <w:rsid w:val="006D6088"/>
    <w:rsid w:val="006D758E"/>
    <w:rsid w:val="006E08E3"/>
    <w:rsid w:val="006E0F2F"/>
    <w:rsid w:val="006E1560"/>
    <w:rsid w:val="006E73C0"/>
    <w:rsid w:val="006F0370"/>
    <w:rsid w:val="006F140B"/>
    <w:rsid w:val="006F1AC7"/>
    <w:rsid w:val="006F1CB2"/>
    <w:rsid w:val="006F227C"/>
    <w:rsid w:val="006F2B9D"/>
    <w:rsid w:val="006F2BD6"/>
    <w:rsid w:val="006F2C48"/>
    <w:rsid w:val="006F79FA"/>
    <w:rsid w:val="006F7B6A"/>
    <w:rsid w:val="00700971"/>
    <w:rsid w:val="00700A3D"/>
    <w:rsid w:val="00700C19"/>
    <w:rsid w:val="00700D5F"/>
    <w:rsid w:val="0070106E"/>
    <w:rsid w:val="00701639"/>
    <w:rsid w:val="00701E8F"/>
    <w:rsid w:val="00701EE2"/>
    <w:rsid w:val="00702E5B"/>
    <w:rsid w:val="00702FB6"/>
    <w:rsid w:val="00704236"/>
    <w:rsid w:val="007043C0"/>
    <w:rsid w:val="00704C33"/>
    <w:rsid w:val="00705699"/>
    <w:rsid w:val="00707EDA"/>
    <w:rsid w:val="007107CB"/>
    <w:rsid w:val="00710B78"/>
    <w:rsid w:val="00710BB4"/>
    <w:rsid w:val="00710D77"/>
    <w:rsid w:val="00712E13"/>
    <w:rsid w:val="00713FB2"/>
    <w:rsid w:val="007141CB"/>
    <w:rsid w:val="00714647"/>
    <w:rsid w:val="00716905"/>
    <w:rsid w:val="00716BD9"/>
    <w:rsid w:val="007171DE"/>
    <w:rsid w:val="007172C2"/>
    <w:rsid w:val="00721CC9"/>
    <w:rsid w:val="007235A6"/>
    <w:rsid w:val="00723793"/>
    <w:rsid w:val="00724A52"/>
    <w:rsid w:val="00731295"/>
    <w:rsid w:val="00732A37"/>
    <w:rsid w:val="00733A0E"/>
    <w:rsid w:val="00734B15"/>
    <w:rsid w:val="00735C31"/>
    <w:rsid w:val="0073759A"/>
    <w:rsid w:val="00740563"/>
    <w:rsid w:val="00740984"/>
    <w:rsid w:val="00741093"/>
    <w:rsid w:val="00741427"/>
    <w:rsid w:val="00742240"/>
    <w:rsid w:val="00742426"/>
    <w:rsid w:val="0074542B"/>
    <w:rsid w:val="00746D5D"/>
    <w:rsid w:val="00750080"/>
    <w:rsid w:val="0075068A"/>
    <w:rsid w:val="00750A6C"/>
    <w:rsid w:val="007527FC"/>
    <w:rsid w:val="00752929"/>
    <w:rsid w:val="0075315A"/>
    <w:rsid w:val="0075370C"/>
    <w:rsid w:val="0075432C"/>
    <w:rsid w:val="00755100"/>
    <w:rsid w:val="0075547D"/>
    <w:rsid w:val="00755C66"/>
    <w:rsid w:val="00755F57"/>
    <w:rsid w:val="00756E95"/>
    <w:rsid w:val="00757C5D"/>
    <w:rsid w:val="00757E50"/>
    <w:rsid w:val="00761694"/>
    <w:rsid w:val="00761912"/>
    <w:rsid w:val="00762E9D"/>
    <w:rsid w:val="00764CBC"/>
    <w:rsid w:val="00765C38"/>
    <w:rsid w:val="00765E19"/>
    <w:rsid w:val="00766EB7"/>
    <w:rsid w:val="00767E38"/>
    <w:rsid w:val="0077161B"/>
    <w:rsid w:val="0077366F"/>
    <w:rsid w:val="0077688C"/>
    <w:rsid w:val="00777066"/>
    <w:rsid w:val="00783B3A"/>
    <w:rsid w:val="00783E8E"/>
    <w:rsid w:val="00785679"/>
    <w:rsid w:val="007868E7"/>
    <w:rsid w:val="007876D6"/>
    <w:rsid w:val="00790072"/>
    <w:rsid w:val="0079114A"/>
    <w:rsid w:val="00792C5F"/>
    <w:rsid w:val="00793866"/>
    <w:rsid w:val="00794BD0"/>
    <w:rsid w:val="0079799F"/>
    <w:rsid w:val="00797D67"/>
    <w:rsid w:val="007A0B0F"/>
    <w:rsid w:val="007A1727"/>
    <w:rsid w:val="007A7327"/>
    <w:rsid w:val="007B38EB"/>
    <w:rsid w:val="007B4BEF"/>
    <w:rsid w:val="007B4C31"/>
    <w:rsid w:val="007B7302"/>
    <w:rsid w:val="007C050B"/>
    <w:rsid w:val="007C370C"/>
    <w:rsid w:val="007C3CF5"/>
    <w:rsid w:val="007C66BD"/>
    <w:rsid w:val="007C737C"/>
    <w:rsid w:val="007D01C4"/>
    <w:rsid w:val="007D093D"/>
    <w:rsid w:val="007D0BD8"/>
    <w:rsid w:val="007D1385"/>
    <w:rsid w:val="007D15E4"/>
    <w:rsid w:val="007D3244"/>
    <w:rsid w:val="007D3841"/>
    <w:rsid w:val="007D50F6"/>
    <w:rsid w:val="007D514C"/>
    <w:rsid w:val="007D679E"/>
    <w:rsid w:val="007D74F8"/>
    <w:rsid w:val="007D7B0A"/>
    <w:rsid w:val="007E17E9"/>
    <w:rsid w:val="007E2B61"/>
    <w:rsid w:val="007E365B"/>
    <w:rsid w:val="007E3A3B"/>
    <w:rsid w:val="007E3EDF"/>
    <w:rsid w:val="007E48D2"/>
    <w:rsid w:val="007E552B"/>
    <w:rsid w:val="007E60E6"/>
    <w:rsid w:val="007E71C1"/>
    <w:rsid w:val="007E7419"/>
    <w:rsid w:val="007F09E7"/>
    <w:rsid w:val="007F242B"/>
    <w:rsid w:val="007F36D8"/>
    <w:rsid w:val="007F39A6"/>
    <w:rsid w:val="007F42AA"/>
    <w:rsid w:val="007F4F6A"/>
    <w:rsid w:val="007F55EF"/>
    <w:rsid w:val="007F5A44"/>
    <w:rsid w:val="007F5D18"/>
    <w:rsid w:val="007F63E3"/>
    <w:rsid w:val="007F7BAE"/>
    <w:rsid w:val="00800EAD"/>
    <w:rsid w:val="00800FF7"/>
    <w:rsid w:val="0080270D"/>
    <w:rsid w:val="008027B4"/>
    <w:rsid w:val="00803322"/>
    <w:rsid w:val="008034A0"/>
    <w:rsid w:val="00806337"/>
    <w:rsid w:val="00806442"/>
    <w:rsid w:val="00806DFA"/>
    <w:rsid w:val="00810211"/>
    <w:rsid w:val="008124A0"/>
    <w:rsid w:val="00813423"/>
    <w:rsid w:val="008137E1"/>
    <w:rsid w:val="008148CC"/>
    <w:rsid w:val="0081635C"/>
    <w:rsid w:val="008171B1"/>
    <w:rsid w:val="00820001"/>
    <w:rsid w:val="00820427"/>
    <w:rsid w:val="0082088E"/>
    <w:rsid w:val="008211F8"/>
    <w:rsid w:val="008229F6"/>
    <w:rsid w:val="00823F41"/>
    <w:rsid w:val="00824BC9"/>
    <w:rsid w:val="00824DA7"/>
    <w:rsid w:val="008253F1"/>
    <w:rsid w:val="008273BF"/>
    <w:rsid w:val="00830B22"/>
    <w:rsid w:val="00834ACC"/>
    <w:rsid w:val="008363E3"/>
    <w:rsid w:val="00842E8A"/>
    <w:rsid w:val="00843E68"/>
    <w:rsid w:val="00844E56"/>
    <w:rsid w:val="00847AA3"/>
    <w:rsid w:val="00847EF3"/>
    <w:rsid w:val="00851E2D"/>
    <w:rsid w:val="00852AAD"/>
    <w:rsid w:val="00852BB1"/>
    <w:rsid w:val="00854798"/>
    <w:rsid w:val="00855000"/>
    <w:rsid w:val="00856687"/>
    <w:rsid w:val="00861A12"/>
    <w:rsid w:val="008626E4"/>
    <w:rsid w:val="00862C9E"/>
    <w:rsid w:val="00863610"/>
    <w:rsid w:val="00863D00"/>
    <w:rsid w:val="00864B5A"/>
    <w:rsid w:val="008666F4"/>
    <w:rsid w:val="00866892"/>
    <w:rsid w:val="00866C75"/>
    <w:rsid w:val="00867974"/>
    <w:rsid w:val="00867BFA"/>
    <w:rsid w:val="0087103C"/>
    <w:rsid w:val="00871297"/>
    <w:rsid w:val="00871830"/>
    <w:rsid w:val="00872DEF"/>
    <w:rsid w:val="0087336F"/>
    <w:rsid w:val="00876781"/>
    <w:rsid w:val="00877D14"/>
    <w:rsid w:val="00877E20"/>
    <w:rsid w:val="00882E31"/>
    <w:rsid w:val="00883533"/>
    <w:rsid w:val="00884168"/>
    <w:rsid w:val="00884E43"/>
    <w:rsid w:val="008876F3"/>
    <w:rsid w:val="00890B23"/>
    <w:rsid w:val="00890CD5"/>
    <w:rsid w:val="0089427B"/>
    <w:rsid w:val="00895A72"/>
    <w:rsid w:val="00895D63"/>
    <w:rsid w:val="00895F6E"/>
    <w:rsid w:val="00896976"/>
    <w:rsid w:val="008A15E8"/>
    <w:rsid w:val="008A38EF"/>
    <w:rsid w:val="008A662A"/>
    <w:rsid w:val="008A7D1D"/>
    <w:rsid w:val="008B0ADE"/>
    <w:rsid w:val="008B0B0B"/>
    <w:rsid w:val="008B0FBA"/>
    <w:rsid w:val="008B10C5"/>
    <w:rsid w:val="008B13B1"/>
    <w:rsid w:val="008B74BD"/>
    <w:rsid w:val="008B7BF2"/>
    <w:rsid w:val="008B7C96"/>
    <w:rsid w:val="008C416B"/>
    <w:rsid w:val="008C4983"/>
    <w:rsid w:val="008C55CC"/>
    <w:rsid w:val="008C5A0E"/>
    <w:rsid w:val="008C7443"/>
    <w:rsid w:val="008D195E"/>
    <w:rsid w:val="008D317F"/>
    <w:rsid w:val="008D5644"/>
    <w:rsid w:val="008D5EB4"/>
    <w:rsid w:val="008E11F9"/>
    <w:rsid w:val="008E3A80"/>
    <w:rsid w:val="008E45DF"/>
    <w:rsid w:val="008E46F9"/>
    <w:rsid w:val="008E4C9D"/>
    <w:rsid w:val="008E5FEF"/>
    <w:rsid w:val="008E6A19"/>
    <w:rsid w:val="008E74F5"/>
    <w:rsid w:val="008E7FD6"/>
    <w:rsid w:val="008F0889"/>
    <w:rsid w:val="008F1349"/>
    <w:rsid w:val="008F224D"/>
    <w:rsid w:val="008F2A67"/>
    <w:rsid w:val="008F361A"/>
    <w:rsid w:val="009000F7"/>
    <w:rsid w:val="0090025D"/>
    <w:rsid w:val="009004D5"/>
    <w:rsid w:val="0090127A"/>
    <w:rsid w:val="009018AD"/>
    <w:rsid w:val="00902B56"/>
    <w:rsid w:val="009046C7"/>
    <w:rsid w:val="00904CB0"/>
    <w:rsid w:val="0090513B"/>
    <w:rsid w:val="00906C67"/>
    <w:rsid w:val="0090776E"/>
    <w:rsid w:val="009077B9"/>
    <w:rsid w:val="00907DED"/>
    <w:rsid w:val="00911E86"/>
    <w:rsid w:val="0091237B"/>
    <w:rsid w:val="00913FAA"/>
    <w:rsid w:val="00914E09"/>
    <w:rsid w:val="00914E1B"/>
    <w:rsid w:val="00914E7D"/>
    <w:rsid w:val="00916DA6"/>
    <w:rsid w:val="0091753E"/>
    <w:rsid w:val="00920144"/>
    <w:rsid w:val="009227F6"/>
    <w:rsid w:val="00922977"/>
    <w:rsid w:val="0092394A"/>
    <w:rsid w:val="0092405F"/>
    <w:rsid w:val="009241EA"/>
    <w:rsid w:val="00924C74"/>
    <w:rsid w:val="00924E26"/>
    <w:rsid w:val="00924F52"/>
    <w:rsid w:val="0092645D"/>
    <w:rsid w:val="00926736"/>
    <w:rsid w:val="00926855"/>
    <w:rsid w:val="00926FAD"/>
    <w:rsid w:val="009302A9"/>
    <w:rsid w:val="0093067E"/>
    <w:rsid w:val="00930A9E"/>
    <w:rsid w:val="00930F4D"/>
    <w:rsid w:val="00932C5A"/>
    <w:rsid w:val="009355BA"/>
    <w:rsid w:val="0093615D"/>
    <w:rsid w:val="009365B2"/>
    <w:rsid w:val="00936B6B"/>
    <w:rsid w:val="00937FA6"/>
    <w:rsid w:val="009404FD"/>
    <w:rsid w:val="00941352"/>
    <w:rsid w:val="00941E76"/>
    <w:rsid w:val="00942F53"/>
    <w:rsid w:val="0094306A"/>
    <w:rsid w:val="00944AFA"/>
    <w:rsid w:val="00945A60"/>
    <w:rsid w:val="009461A6"/>
    <w:rsid w:val="009466B8"/>
    <w:rsid w:val="00946EAF"/>
    <w:rsid w:val="00950982"/>
    <w:rsid w:val="00951B25"/>
    <w:rsid w:val="009524DE"/>
    <w:rsid w:val="00953D43"/>
    <w:rsid w:val="00954EF9"/>
    <w:rsid w:val="00957787"/>
    <w:rsid w:val="0096027E"/>
    <w:rsid w:val="009607B7"/>
    <w:rsid w:val="00960F84"/>
    <w:rsid w:val="0096293B"/>
    <w:rsid w:val="0096295B"/>
    <w:rsid w:val="00963421"/>
    <w:rsid w:val="009640F7"/>
    <w:rsid w:val="00964202"/>
    <w:rsid w:val="00964E56"/>
    <w:rsid w:val="00964F9A"/>
    <w:rsid w:val="009676FC"/>
    <w:rsid w:val="00967ADF"/>
    <w:rsid w:val="0097045C"/>
    <w:rsid w:val="00970D17"/>
    <w:rsid w:val="009711B6"/>
    <w:rsid w:val="00971479"/>
    <w:rsid w:val="009725F5"/>
    <w:rsid w:val="00972AA5"/>
    <w:rsid w:val="00972C6B"/>
    <w:rsid w:val="009731D5"/>
    <w:rsid w:val="00973AA9"/>
    <w:rsid w:val="0097412A"/>
    <w:rsid w:val="00974EE5"/>
    <w:rsid w:val="00974FDC"/>
    <w:rsid w:val="009756CA"/>
    <w:rsid w:val="00975DD1"/>
    <w:rsid w:val="009770BB"/>
    <w:rsid w:val="009771B0"/>
    <w:rsid w:val="009774D5"/>
    <w:rsid w:val="009777D9"/>
    <w:rsid w:val="00981166"/>
    <w:rsid w:val="00984CED"/>
    <w:rsid w:val="009859D2"/>
    <w:rsid w:val="009877CC"/>
    <w:rsid w:val="009903F3"/>
    <w:rsid w:val="00992503"/>
    <w:rsid w:val="00993D7D"/>
    <w:rsid w:val="009950E7"/>
    <w:rsid w:val="00995174"/>
    <w:rsid w:val="00995DDC"/>
    <w:rsid w:val="00996154"/>
    <w:rsid w:val="009A038C"/>
    <w:rsid w:val="009A0A91"/>
    <w:rsid w:val="009A0DB7"/>
    <w:rsid w:val="009A3C54"/>
    <w:rsid w:val="009A43EC"/>
    <w:rsid w:val="009A4A21"/>
    <w:rsid w:val="009A4CA1"/>
    <w:rsid w:val="009A4FAD"/>
    <w:rsid w:val="009A6C76"/>
    <w:rsid w:val="009A7376"/>
    <w:rsid w:val="009A79C2"/>
    <w:rsid w:val="009B058F"/>
    <w:rsid w:val="009B3304"/>
    <w:rsid w:val="009B369B"/>
    <w:rsid w:val="009B43B2"/>
    <w:rsid w:val="009B55DC"/>
    <w:rsid w:val="009B62FE"/>
    <w:rsid w:val="009B6327"/>
    <w:rsid w:val="009B6F91"/>
    <w:rsid w:val="009C108F"/>
    <w:rsid w:val="009C1689"/>
    <w:rsid w:val="009C1D6B"/>
    <w:rsid w:val="009C20A3"/>
    <w:rsid w:val="009C210C"/>
    <w:rsid w:val="009C2484"/>
    <w:rsid w:val="009C27BE"/>
    <w:rsid w:val="009C317E"/>
    <w:rsid w:val="009C48AF"/>
    <w:rsid w:val="009C4FF8"/>
    <w:rsid w:val="009C67D4"/>
    <w:rsid w:val="009C711E"/>
    <w:rsid w:val="009C730B"/>
    <w:rsid w:val="009D0922"/>
    <w:rsid w:val="009D0ECF"/>
    <w:rsid w:val="009D1E00"/>
    <w:rsid w:val="009D2367"/>
    <w:rsid w:val="009D27C9"/>
    <w:rsid w:val="009D375B"/>
    <w:rsid w:val="009D4027"/>
    <w:rsid w:val="009D6439"/>
    <w:rsid w:val="009D64B6"/>
    <w:rsid w:val="009D7158"/>
    <w:rsid w:val="009E1268"/>
    <w:rsid w:val="009E2884"/>
    <w:rsid w:val="009E2925"/>
    <w:rsid w:val="009E2AEE"/>
    <w:rsid w:val="009E3241"/>
    <w:rsid w:val="009E75B0"/>
    <w:rsid w:val="009F237B"/>
    <w:rsid w:val="009F32EF"/>
    <w:rsid w:val="009F3D52"/>
    <w:rsid w:val="009F548D"/>
    <w:rsid w:val="009F578D"/>
    <w:rsid w:val="009F5ABC"/>
    <w:rsid w:val="009F6A7C"/>
    <w:rsid w:val="00A0153E"/>
    <w:rsid w:val="00A031A1"/>
    <w:rsid w:val="00A06C62"/>
    <w:rsid w:val="00A07088"/>
    <w:rsid w:val="00A071FA"/>
    <w:rsid w:val="00A0733B"/>
    <w:rsid w:val="00A120CE"/>
    <w:rsid w:val="00A12875"/>
    <w:rsid w:val="00A12F15"/>
    <w:rsid w:val="00A153A4"/>
    <w:rsid w:val="00A16265"/>
    <w:rsid w:val="00A16934"/>
    <w:rsid w:val="00A1763B"/>
    <w:rsid w:val="00A1791C"/>
    <w:rsid w:val="00A20916"/>
    <w:rsid w:val="00A224E5"/>
    <w:rsid w:val="00A249E8"/>
    <w:rsid w:val="00A24AC7"/>
    <w:rsid w:val="00A2606E"/>
    <w:rsid w:val="00A26D7D"/>
    <w:rsid w:val="00A273AE"/>
    <w:rsid w:val="00A30952"/>
    <w:rsid w:val="00A311F8"/>
    <w:rsid w:val="00A32C48"/>
    <w:rsid w:val="00A32F12"/>
    <w:rsid w:val="00A330E9"/>
    <w:rsid w:val="00A34C5A"/>
    <w:rsid w:val="00A3570F"/>
    <w:rsid w:val="00A36C3B"/>
    <w:rsid w:val="00A376E3"/>
    <w:rsid w:val="00A40C2E"/>
    <w:rsid w:val="00A425D8"/>
    <w:rsid w:val="00A42A8C"/>
    <w:rsid w:val="00A42DDB"/>
    <w:rsid w:val="00A42F99"/>
    <w:rsid w:val="00A430C8"/>
    <w:rsid w:val="00A44B7E"/>
    <w:rsid w:val="00A45D5A"/>
    <w:rsid w:val="00A45F84"/>
    <w:rsid w:val="00A460F3"/>
    <w:rsid w:val="00A4716A"/>
    <w:rsid w:val="00A472D4"/>
    <w:rsid w:val="00A47513"/>
    <w:rsid w:val="00A47B94"/>
    <w:rsid w:val="00A5000E"/>
    <w:rsid w:val="00A500BE"/>
    <w:rsid w:val="00A50FA4"/>
    <w:rsid w:val="00A526C4"/>
    <w:rsid w:val="00A52987"/>
    <w:rsid w:val="00A53596"/>
    <w:rsid w:val="00A54A6E"/>
    <w:rsid w:val="00A555DD"/>
    <w:rsid w:val="00A569A4"/>
    <w:rsid w:val="00A6064C"/>
    <w:rsid w:val="00A628E4"/>
    <w:rsid w:val="00A63377"/>
    <w:rsid w:val="00A64081"/>
    <w:rsid w:val="00A66343"/>
    <w:rsid w:val="00A66801"/>
    <w:rsid w:val="00A6686F"/>
    <w:rsid w:val="00A67BF2"/>
    <w:rsid w:val="00A71306"/>
    <w:rsid w:val="00A72E4C"/>
    <w:rsid w:val="00A80162"/>
    <w:rsid w:val="00A80239"/>
    <w:rsid w:val="00A80DED"/>
    <w:rsid w:val="00A8126C"/>
    <w:rsid w:val="00A81446"/>
    <w:rsid w:val="00A81B7F"/>
    <w:rsid w:val="00A820EE"/>
    <w:rsid w:val="00A828B1"/>
    <w:rsid w:val="00A855E0"/>
    <w:rsid w:val="00A855F5"/>
    <w:rsid w:val="00A863DD"/>
    <w:rsid w:val="00A877CA"/>
    <w:rsid w:val="00A87BAC"/>
    <w:rsid w:val="00A87D02"/>
    <w:rsid w:val="00A908B1"/>
    <w:rsid w:val="00A9188A"/>
    <w:rsid w:val="00A91D0C"/>
    <w:rsid w:val="00A92839"/>
    <w:rsid w:val="00A92879"/>
    <w:rsid w:val="00A93983"/>
    <w:rsid w:val="00A96988"/>
    <w:rsid w:val="00A97B65"/>
    <w:rsid w:val="00AA16FA"/>
    <w:rsid w:val="00AA2CAE"/>
    <w:rsid w:val="00AA3D40"/>
    <w:rsid w:val="00AA5CF0"/>
    <w:rsid w:val="00AA6EFE"/>
    <w:rsid w:val="00AB0BF1"/>
    <w:rsid w:val="00AB14CE"/>
    <w:rsid w:val="00AB3223"/>
    <w:rsid w:val="00AB4676"/>
    <w:rsid w:val="00AB516E"/>
    <w:rsid w:val="00AB58E2"/>
    <w:rsid w:val="00AB6645"/>
    <w:rsid w:val="00AB7B4F"/>
    <w:rsid w:val="00AC0E4E"/>
    <w:rsid w:val="00AC2807"/>
    <w:rsid w:val="00AC360C"/>
    <w:rsid w:val="00AC4622"/>
    <w:rsid w:val="00AC68C9"/>
    <w:rsid w:val="00AC79AE"/>
    <w:rsid w:val="00AD1385"/>
    <w:rsid w:val="00AD15D2"/>
    <w:rsid w:val="00AD2F6B"/>
    <w:rsid w:val="00AD3343"/>
    <w:rsid w:val="00AD3992"/>
    <w:rsid w:val="00AD3B17"/>
    <w:rsid w:val="00AD68C6"/>
    <w:rsid w:val="00AD6C85"/>
    <w:rsid w:val="00AD6E6B"/>
    <w:rsid w:val="00AD7A88"/>
    <w:rsid w:val="00AD7B14"/>
    <w:rsid w:val="00AE40BB"/>
    <w:rsid w:val="00AE4BD9"/>
    <w:rsid w:val="00AE75A2"/>
    <w:rsid w:val="00AF2307"/>
    <w:rsid w:val="00AF2362"/>
    <w:rsid w:val="00AF3567"/>
    <w:rsid w:val="00AF4A4D"/>
    <w:rsid w:val="00AF5159"/>
    <w:rsid w:val="00AF659A"/>
    <w:rsid w:val="00AF7BC9"/>
    <w:rsid w:val="00B0126B"/>
    <w:rsid w:val="00B0226F"/>
    <w:rsid w:val="00B02AF6"/>
    <w:rsid w:val="00B03205"/>
    <w:rsid w:val="00B0330D"/>
    <w:rsid w:val="00B049A5"/>
    <w:rsid w:val="00B04D35"/>
    <w:rsid w:val="00B05A4A"/>
    <w:rsid w:val="00B06495"/>
    <w:rsid w:val="00B0744E"/>
    <w:rsid w:val="00B11CCF"/>
    <w:rsid w:val="00B12385"/>
    <w:rsid w:val="00B12A6C"/>
    <w:rsid w:val="00B13211"/>
    <w:rsid w:val="00B14F47"/>
    <w:rsid w:val="00B15483"/>
    <w:rsid w:val="00B20052"/>
    <w:rsid w:val="00B2193C"/>
    <w:rsid w:val="00B21B6E"/>
    <w:rsid w:val="00B231E2"/>
    <w:rsid w:val="00B23E62"/>
    <w:rsid w:val="00B24420"/>
    <w:rsid w:val="00B27231"/>
    <w:rsid w:val="00B27B45"/>
    <w:rsid w:val="00B344D1"/>
    <w:rsid w:val="00B34567"/>
    <w:rsid w:val="00B34599"/>
    <w:rsid w:val="00B3521D"/>
    <w:rsid w:val="00B3585D"/>
    <w:rsid w:val="00B371FD"/>
    <w:rsid w:val="00B373C5"/>
    <w:rsid w:val="00B37781"/>
    <w:rsid w:val="00B41122"/>
    <w:rsid w:val="00B41516"/>
    <w:rsid w:val="00B41758"/>
    <w:rsid w:val="00B42F92"/>
    <w:rsid w:val="00B449D6"/>
    <w:rsid w:val="00B451AC"/>
    <w:rsid w:val="00B45A35"/>
    <w:rsid w:val="00B472C9"/>
    <w:rsid w:val="00B50005"/>
    <w:rsid w:val="00B507BF"/>
    <w:rsid w:val="00B5225E"/>
    <w:rsid w:val="00B52288"/>
    <w:rsid w:val="00B56D1E"/>
    <w:rsid w:val="00B57299"/>
    <w:rsid w:val="00B629A1"/>
    <w:rsid w:val="00B630E8"/>
    <w:rsid w:val="00B63973"/>
    <w:rsid w:val="00B63E31"/>
    <w:rsid w:val="00B64993"/>
    <w:rsid w:val="00B65425"/>
    <w:rsid w:val="00B65AE3"/>
    <w:rsid w:val="00B67791"/>
    <w:rsid w:val="00B7074C"/>
    <w:rsid w:val="00B71D6B"/>
    <w:rsid w:val="00B72E5F"/>
    <w:rsid w:val="00B75B1E"/>
    <w:rsid w:val="00B7663E"/>
    <w:rsid w:val="00B76AA5"/>
    <w:rsid w:val="00B76F26"/>
    <w:rsid w:val="00B80FFE"/>
    <w:rsid w:val="00B812D6"/>
    <w:rsid w:val="00B81336"/>
    <w:rsid w:val="00B825F8"/>
    <w:rsid w:val="00B826D3"/>
    <w:rsid w:val="00B86C3D"/>
    <w:rsid w:val="00B86E06"/>
    <w:rsid w:val="00B90D65"/>
    <w:rsid w:val="00B9178F"/>
    <w:rsid w:val="00B93F61"/>
    <w:rsid w:val="00B95D90"/>
    <w:rsid w:val="00B96785"/>
    <w:rsid w:val="00BA20B2"/>
    <w:rsid w:val="00BA235A"/>
    <w:rsid w:val="00BA5FA5"/>
    <w:rsid w:val="00BA7635"/>
    <w:rsid w:val="00BA79E1"/>
    <w:rsid w:val="00BA7AD1"/>
    <w:rsid w:val="00BB1B6A"/>
    <w:rsid w:val="00BB21C0"/>
    <w:rsid w:val="00BB2A45"/>
    <w:rsid w:val="00BB4CA0"/>
    <w:rsid w:val="00BB6DE1"/>
    <w:rsid w:val="00BC0AE3"/>
    <w:rsid w:val="00BC1D1A"/>
    <w:rsid w:val="00BC2049"/>
    <w:rsid w:val="00BC24BB"/>
    <w:rsid w:val="00BC33DF"/>
    <w:rsid w:val="00BC5A8D"/>
    <w:rsid w:val="00BD43E6"/>
    <w:rsid w:val="00BD53EE"/>
    <w:rsid w:val="00BE0839"/>
    <w:rsid w:val="00BE08AE"/>
    <w:rsid w:val="00BE0A23"/>
    <w:rsid w:val="00BE0CF6"/>
    <w:rsid w:val="00BE24E9"/>
    <w:rsid w:val="00BE356E"/>
    <w:rsid w:val="00BE48DB"/>
    <w:rsid w:val="00BE4BAF"/>
    <w:rsid w:val="00BE53E0"/>
    <w:rsid w:val="00BE56BB"/>
    <w:rsid w:val="00BF0889"/>
    <w:rsid w:val="00BF0B42"/>
    <w:rsid w:val="00BF1425"/>
    <w:rsid w:val="00BF2B95"/>
    <w:rsid w:val="00BF357F"/>
    <w:rsid w:val="00BF3F3E"/>
    <w:rsid w:val="00BF590C"/>
    <w:rsid w:val="00BF5EC7"/>
    <w:rsid w:val="00BF6300"/>
    <w:rsid w:val="00BF7DF2"/>
    <w:rsid w:val="00C0048C"/>
    <w:rsid w:val="00C018A7"/>
    <w:rsid w:val="00C01DF7"/>
    <w:rsid w:val="00C0233C"/>
    <w:rsid w:val="00C03448"/>
    <w:rsid w:val="00C11BFE"/>
    <w:rsid w:val="00C11C9E"/>
    <w:rsid w:val="00C11E48"/>
    <w:rsid w:val="00C12BB2"/>
    <w:rsid w:val="00C13468"/>
    <w:rsid w:val="00C1697D"/>
    <w:rsid w:val="00C16DD8"/>
    <w:rsid w:val="00C174EC"/>
    <w:rsid w:val="00C27CA3"/>
    <w:rsid w:val="00C307D9"/>
    <w:rsid w:val="00C30976"/>
    <w:rsid w:val="00C3162F"/>
    <w:rsid w:val="00C31D35"/>
    <w:rsid w:val="00C31DD6"/>
    <w:rsid w:val="00C329C5"/>
    <w:rsid w:val="00C352B5"/>
    <w:rsid w:val="00C35382"/>
    <w:rsid w:val="00C35678"/>
    <w:rsid w:val="00C35F8F"/>
    <w:rsid w:val="00C371B1"/>
    <w:rsid w:val="00C378F3"/>
    <w:rsid w:val="00C40D2A"/>
    <w:rsid w:val="00C4270D"/>
    <w:rsid w:val="00C47F6D"/>
    <w:rsid w:val="00C50383"/>
    <w:rsid w:val="00C5077E"/>
    <w:rsid w:val="00C50A4F"/>
    <w:rsid w:val="00C50F0E"/>
    <w:rsid w:val="00C515BC"/>
    <w:rsid w:val="00C51EA7"/>
    <w:rsid w:val="00C52220"/>
    <w:rsid w:val="00C52BEC"/>
    <w:rsid w:val="00C53470"/>
    <w:rsid w:val="00C554D3"/>
    <w:rsid w:val="00C561F2"/>
    <w:rsid w:val="00C57927"/>
    <w:rsid w:val="00C57BD9"/>
    <w:rsid w:val="00C6259A"/>
    <w:rsid w:val="00C632E7"/>
    <w:rsid w:val="00C64F59"/>
    <w:rsid w:val="00C650E6"/>
    <w:rsid w:val="00C65607"/>
    <w:rsid w:val="00C672A1"/>
    <w:rsid w:val="00C708A7"/>
    <w:rsid w:val="00C71EC9"/>
    <w:rsid w:val="00C71FBD"/>
    <w:rsid w:val="00C729BC"/>
    <w:rsid w:val="00C73D9D"/>
    <w:rsid w:val="00C75520"/>
    <w:rsid w:val="00C77276"/>
    <w:rsid w:val="00C776E2"/>
    <w:rsid w:val="00C80DAA"/>
    <w:rsid w:val="00C810A3"/>
    <w:rsid w:val="00C81CF2"/>
    <w:rsid w:val="00C81E6B"/>
    <w:rsid w:val="00C82A1B"/>
    <w:rsid w:val="00C83780"/>
    <w:rsid w:val="00C839F7"/>
    <w:rsid w:val="00C84ECC"/>
    <w:rsid w:val="00C85390"/>
    <w:rsid w:val="00C862BA"/>
    <w:rsid w:val="00C86559"/>
    <w:rsid w:val="00C86CA0"/>
    <w:rsid w:val="00C87799"/>
    <w:rsid w:val="00C909FA"/>
    <w:rsid w:val="00C91978"/>
    <w:rsid w:val="00C92497"/>
    <w:rsid w:val="00C9456E"/>
    <w:rsid w:val="00C94DB8"/>
    <w:rsid w:val="00C97D51"/>
    <w:rsid w:val="00CA093A"/>
    <w:rsid w:val="00CA1C8D"/>
    <w:rsid w:val="00CA24CA"/>
    <w:rsid w:val="00CA2563"/>
    <w:rsid w:val="00CA489C"/>
    <w:rsid w:val="00CA4936"/>
    <w:rsid w:val="00CA4BCD"/>
    <w:rsid w:val="00CA5739"/>
    <w:rsid w:val="00CA5791"/>
    <w:rsid w:val="00CA5935"/>
    <w:rsid w:val="00CA65E6"/>
    <w:rsid w:val="00CA69E6"/>
    <w:rsid w:val="00CB0762"/>
    <w:rsid w:val="00CB15B0"/>
    <w:rsid w:val="00CB1928"/>
    <w:rsid w:val="00CB1AD9"/>
    <w:rsid w:val="00CB2EE7"/>
    <w:rsid w:val="00CB31B2"/>
    <w:rsid w:val="00CB40CF"/>
    <w:rsid w:val="00CB4429"/>
    <w:rsid w:val="00CB737A"/>
    <w:rsid w:val="00CB7DC9"/>
    <w:rsid w:val="00CC02E3"/>
    <w:rsid w:val="00CC3E8B"/>
    <w:rsid w:val="00CC4651"/>
    <w:rsid w:val="00CC4E51"/>
    <w:rsid w:val="00CC4FA3"/>
    <w:rsid w:val="00CC5527"/>
    <w:rsid w:val="00CC604A"/>
    <w:rsid w:val="00CC761B"/>
    <w:rsid w:val="00CD063C"/>
    <w:rsid w:val="00CD1D25"/>
    <w:rsid w:val="00CD29C7"/>
    <w:rsid w:val="00CD33A6"/>
    <w:rsid w:val="00CE009B"/>
    <w:rsid w:val="00CE0892"/>
    <w:rsid w:val="00CE12F4"/>
    <w:rsid w:val="00CE1E91"/>
    <w:rsid w:val="00CE2510"/>
    <w:rsid w:val="00CE28CC"/>
    <w:rsid w:val="00CE31C5"/>
    <w:rsid w:val="00CE3435"/>
    <w:rsid w:val="00CE5BDB"/>
    <w:rsid w:val="00CE7B3C"/>
    <w:rsid w:val="00CF0338"/>
    <w:rsid w:val="00CF0370"/>
    <w:rsid w:val="00CF05ED"/>
    <w:rsid w:val="00CF0F72"/>
    <w:rsid w:val="00CF1142"/>
    <w:rsid w:val="00CF2182"/>
    <w:rsid w:val="00CF3578"/>
    <w:rsid w:val="00CF4A39"/>
    <w:rsid w:val="00CF4DDD"/>
    <w:rsid w:val="00CF6536"/>
    <w:rsid w:val="00CF6BAB"/>
    <w:rsid w:val="00CF6F13"/>
    <w:rsid w:val="00D008AD"/>
    <w:rsid w:val="00D02008"/>
    <w:rsid w:val="00D03AED"/>
    <w:rsid w:val="00D0455E"/>
    <w:rsid w:val="00D0462B"/>
    <w:rsid w:val="00D04953"/>
    <w:rsid w:val="00D053C4"/>
    <w:rsid w:val="00D06E59"/>
    <w:rsid w:val="00D072E7"/>
    <w:rsid w:val="00D07389"/>
    <w:rsid w:val="00D074C3"/>
    <w:rsid w:val="00D1002F"/>
    <w:rsid w:val="00D105D5"/>
    <w:rsid w:val="00D10BE7"/>
    <w:rsid w:val="00D12A31"/>
    <w:rsid w:val="00D12BF6"/>
    <w:rsid w:val="00D150C3"/>
    <w:rsid w:val="00D15A4B"/>
    <w:rsid w:val="00D16C25"/>
    <w:rsid w:val="00D17B9D"/>
    <w:rsid w:val="00D200E9"/>
    <w:rsid w:val="00D208D3"/>
    <w:rsid w:val="00D20A5D"/>
    <w:rsid w:val="00D2137B"/>
    <w:rsid w:val="00D21AFB"/>
    <w:rsid w:val="00D22224"/>
    <w:rsid w:val="00D2228E"/>
    <w:rsid w:val="00D2281D"/>
    <w:rsid w:val="00D2283A"/>
    <w:rsid w:val="00D2552E"/>
    <w:rsid w:val="00D266C4"/>
    <w:rsid w:val="00D268AA"/>
    <w:rsid w:val="00D27222"/>
    <w:rsid w:val="00D2728D"/>
    <w:rsid w:val="00D27412"/>
    <w:rsid w:val="00D274D0"/>
    <w:rsid w:val="00D27A46"/>
    <w:rsid w:val="00D27C84"/>
    <w:rsid w:val="00D3055A"/>
    <w:rsid w:val="00D30600"/>
    <w:rsid w:val="00D31A31"/>
    <w:rsid w:val="00D32484"/>
    <w:rsid w:val="00D32C9E"/>
    <w:rsid w:val="00D33B99"/>
    <w:rsid w:val="00D3609D"/>
    <w:rsid w:val="00D366A3"/>
    <w:rsid w:val="00D36702"/>
    <w:rsid w:val="00D3759F"/>
    <w:rsid w:val="00D4226D"/>
    <w:rsid w:val="00D4316D"/>
    <w:rsid w:val="00D43EE1"/>
    <w:rsid w:val="00D441E2"/>
    <w:rsid w:val="00D47BCD"/>
    <w:rsid w:val="00D47F8F"/>
    <w:rsid w:val="00D502C7"/>
    <w:rsid w:val="00D5044A"/>
    <w:rsid w:val="00D50B67"/>
    <w:rsid w:val="00D5266B"/>
    <w:rsid w:val="00D528D3"/>
    <w:rsid w:val="00D52C7D"/>
    <w:rsid w:val="00D5396B"/>
    <w:rsid w:val="00D56847"/>
    <w:rsid w:val="00D5769D"/>
    <w:rsid w:val="00D57B3A"/>
    <w:rsid w:val="00D60078"/>
    <w:rsid w:val="00D61417"/>
    <w:rsid w:val="00D61660"/>
    <w:rsid w:val="00D61F8C"/>
    <w:rsid w:val="00D62BCD"/>
    <w:rsid w:val="00D62CC9"/>
    <w:rsid w:val="00D63097"/>
    <w:rsid w:val="00D635A1"/>
    <w:rsid w:val="00D6402C"/>
    <w:rsid w:val="00D641D7"/>
    <w:rsid w:val="00D64D85"/>
    <w:rsid w:val="00D6589D"/>
    <w:rsid w:val="00D662BA"/>
    <w:rsid w:val="00D676BA"/>
    <w:rsid w:val="00D715F1"/>
    <w:rsid w:val="00D719AB"/>
    <w:rsid w:val="00D7427A"/>
    <w:rsid w:val="00D75747"/>
    <w:rsid w:val="00D75EA7"/>
    <w:rsid w:val="00D77CF2"/>
    <w:rsid w:val="00D81CCC"/>
    <w:rsid w:val="00D824D4"/>
    <w:rsid w:val="00D82DA3"/>
    <w:rsid w:val="00D8384C"/>
    <w:rsid w:val="00D8489A"/>
    <w:rsid w:val="00D8533A"/>
    <w:rsid w:val="00D85378"/>
    <w:rsid w:val="00D86C05"/>
    <w:rsid w:val="00D86D42"/>
    <w:rsid w:val="00D87E01"/>
    <w:rsid w:val="00D90D1A"/>
    <w:rsid w:val="00D91A39"/>
    <w:rsid w:val="00D91B81"/>
    <w:rsid w:val="00D92DEE"/>
    <w:rsid w:val="00D94AD1"/>
    <w:rsid w:val="00D96276"/>
    <w:rsid w:val="00D96AAB"/>
    <w:rsid w:val="00D973BF"/>
    <w:rsid w:val="00DA1365"/>
    <w:rsid w:val="00DA14C1"/>
    <w:rsid w:val="00DA1C65"/>
    <w:rsid w:val="00DA2CDD"/>
    <w:rsid w:val="00DA37A3"/>
    <w:rsid w:val="00DA4F5A"/>
    <w:rsid w:val="00DA5BDC"/>
    <w:rsid w:val="00DA7B37"/>
    <w:rsid w:val="00DB245D"/>
    <w:rsid w:val="00DB444A"/>
    <w:rsid w:val="00DB65D6"/>
    <w:rsid w:val="00DB67AA"/>
    <w:rsid w:val="00DB7835"/>
    <w:rsid w:val="00DB79A9"/>
    <w:rsid w:val="00DB7E4E"/>
    <w:rsid w:val="00DC0A66"/>
    <w:rsid w:val="00DC0F0C"/>
    <w:rsid w:val="00DC13FF"/>
    <w:rsid w:val="00DC1B91"/>
    <w:rsid w:val="00DC1DA3"/>
    <w:rsid w:val="00DC1F2E"/>
    <w:rsid w:val="00DC1FD7"/>
    <w:rsid w:val="00DC30F7"/>
    <w:rsid w:val="00DC49AF"/>
    <w:rsid w:val="00DC62D7"/>
    <w:rsid w:val="00DC6375"/>
    <w:rsid w:val="00DC684F"/>
    <w:rsid w:val="00DC7D2A"/>
    <w:rsid w:val="00DD042F"/>
    <w:rsid w:val="00DD10D2"/>
    <w:rsid w:val="00DD1D09"/>
    <w:rsid w:val="00DD2F23"/>
    <w:rsid w:val="00DD475F"/>
    <w:rsid w:val="00DD6733"/>
    <w:rsid w:val="00DD6C67"/>
    <w:rsid w:val="00DD7E9A"/>
    <w:rsid w:val="00DE0947"/>
    <w:rsid w:val="00DE0BF5"/>
    <w:rsid w:val="00DE1796"/>
    <w:rsid w:val="00DE1D2F"/>
    <w:rsid w:val="00DE25D9"/>
    <w:rsid w:val="00DE2D83"/>
    <w:rsid w:val="00DE3A95"/>
    <w:rsid w:val="00DE5164"/>
    <w:rsid w:val="00DE557D"/>
    <w:rsid w:val="00DE6996"/>
    <w:rsid w:val="00DE706F"/>
    <w:rsid w:val="00DF097B"/>
    <w:rsid w:val="00DF1BCB"/>
    <w:rsid w:val="00DF1EAC"/>
    <w:rsid w:val="00DF34E4"/>
    <w:rsid w:val="00DF4235"/>
    <w:rsid w:val="00DF5835"/>
    <w:rsid w:val="00DF623D"/>
    <w:rsid w:val="00E01E90"/>
    <w:rsid w:val="00E020A7"/>
    <w:rsid w:val="00E033AA"/>
    <w:rsid w:val="00E05156"/>
    <w:rsid w:val="00E06ACB"/>
    <w:rsid w:val="00E1158D"/>
    <w:rsid w:val="00E1211A"/>
    <w:rsid w:val="00E13653"/>
    <w:rsid w:val="00E145B5"/>
    <w:rsid w:val="00E14EDE"/>
    <w:rsid w:val="00E15708"/>
    <w:rsid w:val="00E17563"/>
    <w:rsid w:val="00E17F79"/>
    <w:rsid w:val="00E2032D"/>
    <w:rsid w:val="00E22413"/>
    <w:rsid w:val="00E2465B"/>
    <w:rsid w:val="00E249F5"/>
    <w:rsid w:val="00E251FD"/>
    <w:rsid w:val="00E3153D"/>
    <w:rsid w:val="00E32CD2"/>
    <w:rsid w:val="00E34856"/>
    <w:rsid w:val="00E35EE0"/>
    <w:rsid w:val="00E371F5"/>
    <w:rsid w:val="00E37A58"/>
    <w:rsid w:val="00E435D6"/>
    <w:rsid w:val="00E44743"/>
    <w:rsid w:val="00E44810"/>
    <w:rsid w:val="00E4643F"/>
    <w:rsid w:val="00E47F00"/>
    <w:rsid w:val="00E54069"/>
    <w:rsid w:val="00E548E0"/>
    <w:rsid w:val="00E55904"/>
    <w:rsid w:val="00E564AC"/>
    <w:rsid w:val="00E617FE"/>
    <w:rsid w:val="00E63BBE"/>
    <w:rsid w:val="00E643D0"/>
    <w:rsid w:val="00E64CB9"/>
    <w:rsid w:val="00E66598"/>
    <w:rsid w:val="00E66A82"/>
    <w:rsid w:val="00E71A9D"/>
    <w:rsid w:val="00E71AEB"/>
    <w:rsid w:val="00E72C21"/>
    <w:rsid w:val="00E72D8A"/>
    <w:rsid w:val="00E76A41"/>
    <w:rsid w:val="00E810FB"/>
    <w:rsid w:val="00E83A00"/>
    <w:rsid w:val="00E84C9D"/>
    <w:rsid w:val="00E866C2"/>
    <w:rsid w:val="00E87403"/>
    <w:rsid w:val="00E87AD8"/>
    <w:rsid w:val="00E90262"/>
    <w:rsid w:val="00E91216"/>
    <w:rsid w:val="00E933BA"/>
    <w:rsid w:val="00E94BB4"/>
    <w:rsid w:val="00E97E88"/>
    <w:rsid w:val="00EA2525"/>
    <w:rsid w:val="00EA404F"/>
    <w:rsid w:val="00EA49AB"/>
    <w:rsid w:val="00EA5C86"/>
    <w:rsid w:val="00EA62F3"/>
    <w:rsid w:val="00EB0FCE"/>
    <w:rsid w:val="00EB11BE"/>
    <w:rsid w:val="00EB267C"/>
    <w:rsid w:val="00EB376D"/>
    <w:rsid w:val="00EB4F05"/>
    <w:rsid w:val="00EB5570"/>
    <w:rsid w:val="00EB5FCB"/>
    <w:rsid w:val="00EB6420"/>
    <w:rsid w:val="00EC18FC"/>
    <w:rsid w:val="00EC24FB"/>
    <w:rsid w:val="00EC4252"/>
    <w:rsid w:val="00EC491A"/>
    <w:rsid w:val="00EC585D"/>
    <w:rsid w:val="00EC5908"/>
    <w:rsid w:val="00EC67DF"/>
    <w:rsid w:val="00EC7957"/>
    <w:rsid w:val="00EC7C15"/>
    <w:rsid w:val="00ED0129"/>
    <w:rsid w:val="00ED33D5"/>
    <w:rsid w:val="00ED33E2"/>
    <w:rsid w:val="00ED4773"/>
    <w:rsid w:val="00ED5BBA"/>
    <w:rsid w:val="00ED5D61"/>
    <w:rsid w:val="00ED63B2"/>
    <w:rsid w:val="00ED6630"/>
    <w:rsid w:val="00ED67EC"/>
    <w:rsid w:val="00ED6AD1"/>
    <w:rsid w:val="00ED6B82"/>
    <w:rsid w:val="00ED6FFB"/>
    <w:rsid w:val="00EE094C"/>
    <w:rsid w:val="00EE2070"/>
    <w:rsid w:val="00EE4444"/>
    <w:rsid w:val="00EE4734"/>
    <w:rsid w:val="00EF0CBF"/>
    <w:rsid w:val="00EF134B"/>
    <w:rsid w:val="00EF188F"/>
    <w:rsid w:val="00EF1A82"/>
    <w:rsid w:val="00EF3854"/>
    <w:rsid w:val="00EF40E5"/>
    <w:rsid w:val="00EF4A6B"/>
    <w:rsid w:val="00EF567F"/>
    <w:rsid w:val="00EF7241"/>
    <w:rsid w:val="00EF7B44"/>
    <w:rsid w:val="00F01781"/>
    <w:rsid w:val="00F017D6"/>
    <w:rsid w:val="00F03FD7"/>
    <w:rsid w:val="00F049D2"/>
    <w:rsid w:val="00F056AD"/>
    <w:rsid w:val="00F1071C"/>
    <w:rsid w:val="00F1113C"/>
    <w:rsid w:val="00F11392"/>
    <w:rsid w:val="00F12D35"/>
    <w:rsid w:val="00F13251"/>
    <w:rsid w:val="00F135DB"/>
    <w:rsid w:val="00F13B22"/>
    <w:rsid w:val="00F13C9A"/>
    <w:rsid w:val="00F142C3"/>
    <w:rsid w:val="00F1654D"/>
    <w:rsid w:val="00F17678"/>
    <w:rsid w:val="00F17C49"/>
    <w:rsid w:val="00F20B3E"/>
    <w:rsid w:val="00F224ED"/>
    <w:rsid w:val="00F22757"/>
    <w:rsid w:val="00F23F87"/>
    <w:rsid w:val="00F2449A"/>
    <w:rsid w:val="00F25371"/>
    <w:rsid w:val="00F25503"/>
    <w:rsid w:val="00F25DD6"/>
    <w:rsid w:val="00F2618B"/>
    <w:rsid w:val="00F26C9B"/>
    <w:rsid w:val="00F26F92"/>
    <w:rsid w:val="00F30538"/>
    <w:rsid w:val="00F3131F"/>
    <w:rsid w:val="00F31E93"/>
    <w:rsid w:val="00F3232C"/>
    <w:rsid w:val="00F32BFC"/>
    <w:rsid w:val="00F3354A"/>
    <w:rsid w:val="00F363DB"/>
    <w:rsid w:val="00F36AC3"/>
    <w:rsid w:val="00F375A1"/>
    <w:rsid w:val="00F4052F"/>
    <w:rsid w:val="00F42CC4"/>
    <w:rsid w:val="00F43834"/>
    <w:rsid w:val="00F4485F"/>
    <w:rsid w:val="00F4496C"/>
    <w:rsid w:val="00F45638"/>
    <w:rsid w:val="00F45F0F"/>
    <w:rsid w:val="00F462B9"/>
    <w:rsid w:val="00F472DB"/>
    <w:rsid w:val="00F47E03"/>
    <w:rsid w:val="00F50076"/>
    <w:rsid w:val="00F506AF"/>
    <w:rsid w:val="00F50A71"/>
    <w:rsid w:val="00F5114D"/>
    <w:rsid w:val="00F52BF1"/>
    <w:rsid w:val="00F52FFF"/>
    <w:rsid w:val="00F54019"/>
    <w:rsid w:val="00F54860"/>
    <w:rsid w:val="00F55E12"/>
    <w:rsid w:val="00F56369"/>
    <w:rsid w:val="00F5669A"/>
    <w:rsid w:val="00F602FB"/>
    <w:rsid w:val="00F607F3"/>
    <w:rsid w:val="00F60EF6"/>
    <w:rsid w:val="00F64C3B"/>
    <w:rsid w:val="00F65142"/>
    <w:rsid w:val="00F66276"/>
    <w:rsid w:val="00F66AF6"/>
    <w:rsid w:val="00F67AD3"/>
    <w:rsid w:val="00F67ADF"/>
    <w:rsid w:val="00F73A56"/>
    <w:rsid w:val="00F770FB"/>
    <w:rsid w:val="00F77B83"/>
    <w:rsid w:val="00F77FBF"/>
    <w:rsid w:val="00F808F2"/>
    <w:rsid w:val="00F80963"/>
    <w:rsid w:val="00F80D4F"/>
    <w:rsid w:val="00F8104F"/>
    <w:rsid w:val="00F81D2F"/>
    <w:rsid w:val="00F81D5D"/>
    <w:rsid w:val="00F83BE1"/>
    <w:rsid w:val="00F8403A"/>
    <w:rsid w:val="00F85980"/>
    <w:rsid w:val="00F90E41"/>
    <w:rsid w:val="00F90F17"/>
    <w:rsid w:val="00F91273"/>
    <w:rsid w:val="00F91B09"/>
    <w:rsid w:val="00F92428"/>
    <w:rsid w:val="00F954F5"/>
    <w:rsid w:val="00F961BA"/>
    <w:rsid w:val="00F96530"/>
    <w:rsid w:val="00FA2F71"/>
    <w:rsid w:val="00FA5DDD"/>
    <w:rsid w:val="00FA6FE3"/>
    <w:rsid w:val="00FA7622"/>
    <w:rsid w:val="00FB0649"/>
    <w:rsid w:val="00FB116A"/>
    <w:rsid w:val="00FB1461"/>
    <w:rsid w:val="00FB2049"/>
    <w:rsid w:val="00FB24E1"/>
    <w:rsid w:val="00FB3BA1"/>
    <w:rsid w:val="00FB4E66"/>
    <w:rsid w:val="00FB5B4E"/>
    <w:rsid w:val="00FB5D24"/>
    <w:rsid w:val="00FB5EF9"/>
    <w:rsid w:val="00FB5FDD"/>
    <w:rsid w:val="00FB73CD"/>
    <w:rsid w:val="00FB7C87"/>
    <w:rsid w:val="00FC090A"/>
    <w:rsid w:val="00FC1476"/>
    <w:rsid w:val="00FC2C51"/>
    <w:rsid w:val="00FC62E1"/>
    <w:rsid w:val="00FD4C01"/>
    <w:rsid w:val="00FD6412"/>
    <w:rsid w:val="00FD69A2"/>
    <w:rsid w:val="00FD6F45"/>
    <w:rsid w:val="00FE0034"/>
    <w:rsid w:val="00FE0482"/>
    <w:rsid w:val="00FE069C"/>
    <w:rsid w:val="00FE20EE"/>
    <w:rsid w:val="00FE2A42"/>
    <w:rsid w:val="00FE5B9A"/>
    <w:rsid w:val="00FE5BBE"/>
    <w:rsid w:val="00FE67BF"/>
    <w:rsid w:val="00FE6DF2"/>
    <w:rsid w:val="00FE7C9F"/>
    <w:rsid w:val="00FF0BE1"/>
    <w:rsid w:val="00FF19B2"/>
    <w:rsid w:val="00FF1BB1"/>
    <w:rsid w:val="00FF1EE5"/>
    <w:rsid w:val="00FF1EFB"/>
    <w:rsid w:val="00FF2864"/>
    <w:rsid w:val="00FF3BE9"/>
    <w:rsid w:val="00FF3F9F"/>
    <w:rsid w:val="00FF6275"/>
    <w:rsid w:val="00FF68F1"/>
    <w:rsid w:val="00FF691D"/>
    <w:rsid w:val="00FF6995"/>
    <w:rsid w:val="00FF7946"/>
    <w:rsid w:val="00FF7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74433BCE"/>
  <w15:docId w15:val="{DF705AEC-8A94-496F-8896-636154BFD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F17678"/>
    <w:rPr>
      <w:rFonts w:asciiTheme="minorHAnsi" w:hAnsiTheme="minorHAnsi"/>
      <w:sz w:val="16"/>
      <w:szCs w:val="24"/>
    </w:rPr>
  </w:style>
  <w:style w:type="paragraph" w:styleId="Ttulo1">
    <w:name w:val="heading 1"/>
    <w:basedOn w:val="Normal"/>
    <w:next w:val="Normal"/>
    <w:autoRedefine/>
    <w:qFormat/>
    <w:rsid w:val="00D43EE1"/>
    <w:pPr>
      <w:keepNext/>
      <w:spacing w:line="800" w:lineRule="exact"/>
      <w:jc w:val="right"/>
      <w:outlineLvl w:val="0"/>
    </w:pPr>
    <w:rPr>
      <w:rFonts w:asciiTheme="majorHAnsi" w:hAnsiTheme="majorHAnsi" w:cs="Arial"/>
      <w:bCs/>
      <w:color w:val="00B0F0"/>
      <w:kern w:val="44"/>
      <w:sz w:val="40"/>
      <w:szCs w:val="40"/>
      <w:lang w:val="pt-PT"/>
    </w:rPr>
  </w:style>
  <w:style w:type="paragraph" w:styleId="Ttulo2">
    <w:name w:val="heading 2"/>
    <w:basedOn w:val="Normal"/>
    <w:next w:val="Normal"/>
    <w:qFormat/>
    <w:rsid w:val="00304BC4"/>
    <w:pPr>
      <w:keepNext/>
      <w:spacing w:before="240" w:after="60"/>
      <w:outlineLvl w:val="1"/>
    </w:pPr>
    <w:rPr>
      <w:rFonts w:asciiTheme="majorHAnsi" w:hAnsiTheme="majorHAnsi" w:cs="Arial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qFormat/>
    <w:rsid w:val="00304BC4"/>
    <w:pPr>
      <w:keepNext/>
      <w:spacing w:before="240" w:after="60"/>
      <w:outlineLvl w:val="2"/>
    </w:pPr>
    <w:rPr>
      <w:rFonts w:asciiTheme="majorHAnsi" w:hAnsiTheme="majorHAnsi"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har"/>
    <w:semiHidden/>
    <w:unhideWhenUsed/>
    <w:qFormat/>
    <w:rsid w:val="00D676BA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527D5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Quantidade">
    <w:name w:val="Quantidade"/>
    <w:basedOn w:val="Normal"/>
    <w:rsid w:val="00304BC4"/>
    <w:pPr>
      <w:jc w:val="right"/>
    </w:pPr>
  </w:style>
  <w:style w:type="paragraph" w:customStyle="1" w:styleId="DataeNmero">
    <w:name w:val="Data e Número"/>
    <w:basedOn w:val="Normal"/>
    <w:rsid w:val="00304BC4"/>
    <w:pPr>
      <w:spacing w:line="264" w:lineRule="auto"/>
      <w:jc w:val="right"/>
    </w:pPr>
    <w:rPr>
      <w:b/>
      <w:color w:val="808080" w:themeColor="background1" w:themeShade="80"/>
      <w:spacing w:val="4"/>
      <w:szCs w:val="16"/>
    </w:rPr>
  </w:style>
  <w:style w:type="paragraph" w:customStyle="1" w:styleId="Cabealhosdascolunas">
    <w:name w:val="Cabeçalhos das colunas"/>
    <w:basedOn w:val="Ttulo2"/>
    <w:autoRedefine/>
    <w:rsid w:val="00304BC4"/>
    <w:pPr>
      <w:keepNext w:val="0"/>
      <w:spacing w:before="20" w:after="0"/>
    </w:pPr>
    <w:rPr>
      <w:rFonts w:cs="Times New Roman"/>
      <w:bCs w:val="0"/>
      <w:i w:val="0"/>
      <w:iCs w:val="0"/>
      <w:color w:val="808080" w:themeColor="background1" w:themeShade="80"/>
      <w:sz w:val="16"/>
      <w:szCs w:val="16"/>
    </w:rPr>
  </w:style>
  <w:style w:type="paragraph" w:customStyle="1" w:styleId="slogan">
    <w:name w:val="slogan"/>
    <w:basedOn w:val="Normal"/>
    <w:rsid w:val="00304BC4"/>
    <w:pPr>
      <w:spacing w:after="60"/>
      <w:outlineLvl w:val="2"/>
    </w:pPr>
    <w:rPr>
      <w:b/>
      <w:i/>
      <w:color w:val="808080" w:themeColor="background1" w:themeShade="80"/>
      <w:spacing w:val="4"/>
      <w:szCs w:val="18"/>
    </w:rPr>
  </w:style>
  <w:style w:type="paragraph" w:customStyle="1" w:styleId="Endereoinferior">
    <w:name w:val="Endereç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paragraph" w:customStyle="1" w:styleId="obrigado">
    <w:name w:val="obrigado"/>
    <w:basedOn w:val="Normal"/>
    <w:autoRedefine/>
    <w:rsid w:val="00E145B5"/>
    <w:pPr>
      <w:spacing w:before="100"/>
      <w:jc w:val="center"/>
    </w:pPr>
    <w:rPr>
      <w:b/>
      <w:bCs/>
      <w:i/>
      <w:iCs/>
      <w:noProof/>
      <w:color w:val="808080" w:themeColor="background1" w:themeShade="80"/>
      <w:sz w:val="32"/>
      <w:szCs w:val="32"/>
      <w:lang w:val="pt-BR"/>
    </w:rPr>
  </w:style>
  <w:style w:type="paragraph" w:customStyle="1" w:styleId="textoalinhadodireita">
    <w:name w:val="texto alinhado à direita"/>
    <w:basedOn w:val="Normal"/>
    <w:rsid w:val="00304BC4"/>
    <w:pPr>
      <w:spacing w:line="240" w:lineRule="atLeast"/>
      <w:jc w:val="right"/>
    </w:pPr>
    <w:rPr>
      <w:b/>
      <w:color w:val="808080" w:themeColor="background1" w:themeShade="80"/>
      <w:szCs w:val="16"/>
    </w:rPr>
  </w:style>
  <w:style w:type="paragraph" w:customStyle="1" w:styleId="Letraspequenas">
    <w:name w:val="Letras pequenas"/>
    <w:basedOn w:val="Normal"/>
    <w:rsid w:val="00304BC4"/>
    <w:pPr>
      <w:tabs>
        <w:tab w:val="right" w:leader="underscore" w:pos="9360"/>
      </w:tabs>
      <w:spacing w:after="120" w:line="264" w:lineRule="auto"/>
    </w:pPr>
    <w:rPr>
      <w:color w:val="808080" w:themeColor="background1" w:themeShade="80"/>
      <w:spacing w:val="4"/>
      <w:sz w:val="14"/>
      <w:szCs w:val="18"/>
    </w:rPr>
  </w:style>
  <w:style w:type="paragraph" w:customStyle="1" w:styleId="cabealhos">
    <w:name w:val="cabeçalhos"/>
    <w:basedOn w:val="textoalinhadodireita"/>
    <w:rsid w:val="00304BC4"/>
    <w:rPr>
      <w:rFonts w:asciiTheme="majorHAnsi" w:hAnsiTheme="majorHAnsi"/>
      <w:bCs/>
      <w:caps/>
      <w:spacing w:val="4"/>
    </w:rPr>
  </w:style>
  <w:style w:type="paragraph" w:styleId="Textodebalo">
    <w:name w:val="Balloon Text"/>
    <w:basedOn w:val="Normal"/>
    <w:link w:val="TextodebaloChar"/>
    <w:rsid w:val="00820001"/>
    <w:rPr>
      <w:rFonts w:ascii="Tahoma" w:hAnsi="Tahoma" w:cs="Tahoma"/>
      <w:szCs w:val="16"/>
    </w:rPr>
  </w:style>
  <w:style w:type="character" w:customStyle="1" w:styleId="TextodebaloChar">
    <w:name w:val="Texto de balão Char"/>
    <w:basedOn w:val="Fontepargpadro"/>
    <w:link w:val="Textodebalo"/>
    <w:rsid w:val="00820001"/>
    <w:rPr>
      <w:rFonts w:ascii="Tahoma" w:hAnsi="Tahoma" w:cs="Tahoma"/>
      <w:sz w:val="16"/>
      <w:szCs w:val="16"/>
    </w:rPr>
  </w:style>
  <w:style w:type="character" w:styleId="TextodoEspaoReservado">
    <w:name w:val="Placeholder Text"/>
    <w:basedOn w:val="Fontepargpadro"/>
    <w:uiPriority w:val="99"/>
    <w:semiHidden/>
    <w:rsid w:val="00304BC4"/>
    <w:rPr>
      <w:color w:val="808080"/>
    </w:rPr>
  </w:style>
  <w:style w:type="paragraph" w:customStyle="1" w:styleId="textocentradoinferior">
    <w:name w:val="texto centrado inferior"/>
    <w:basedOn w:val="Normal"/>
    <w:rsid w:val="00304BC4"/>
    <w:pPr>
      <w:spacing w:before="520"/>
      <w:jc w:val="center"/>
    </w:pPr>
    <w:rPr>
      <w:color w:val="B0CCB0" w:themeColor="accent2"/>
      <w:szCs w:val="18"/>
    </w:rPr>
  </w:style>
  <w:style w:type="character" w:customStyle="1" w:styleId="TextodoMarcadordePosio1">
    <w:name w:val="Texto do Marcador de Posição1"/>
    <w:basedOn w:val="Fontepargpadro"/>
    <w:semiHidden/>
    <w:rsid w:val="00B50005"/>
    <w:rPr>
      <w:rFonts w:cs="Times New Roman"/>
      <w:color w:val="808080"/>
    </w:rPr>
  </w:style>
  <w:style w:type="paragraph" w:styleId="Cabealho">
    <w:name w:val="header"/>
    <w:basedOn w:val="Normal"/>
    <w:link w:val="CabealhoChar"/>
    <w:rsid w:val="00C371B1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rsid w:val="00C371B1"/>
    <w:rPr>
      <w:rFonts w:asciiTheme="minorHAnsi" w:hAnsiTheme="minorHAnsi"/>
      <w:sz w:val="16"/>
      <w:szCs w:val="24"/>
    </w:rPr>
  </w:style>
  <w:style w:type="paragraph" w:styleId="Rodap">
    <w:name w:val="footer"/>
    <w:basedOn w:val="Normal"/>
    <w:link w:val="RodapChar"/>
    <w:uiPriority w:val="99"/>
    <w:rsid w:val="00C371B1"/>
    <w:pPr>
      <w:tabs>
        <w:tab w:val="center" w:pos="4419"/>
        <w:tab w:val="right" w:pos="8838"/>
      </w:tabs>
    </w:pPr>
  </w:style>
  <w:style w:type="character" w:customStyle="1" w:styleId="RodapChar">
    <w:name w:val="Rodapé Char"/>
    <w:basedOn w:val="Fontepargpadro"/>
    <w:link w:val="Rodap"/>
    <w:uiPriority w:val="99"/>
    <w:rsid w:val="00C371B1"/>
    <w:rPr>
      <w:rFonts w:asciiTheme="minorHAnsi" w:hAnsiTheme="minorHAnsi"/>
      <w:sz w:val="16"/>
      <w:szCs w:val="24"/>
    </w:rPr>
  </w:style>
  <w:style w:type="character" w:styleId="Hyperlink">
    <w:name w:val="Hyperlink"/>
    <w:basedOn w:val="Fontepargpadro"/>
    <w:unhideWhenUsed/>
    <w:rsid w:val="00FE0034"/>
    <w:rPr>
      <w:color w:val="DB5353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E0034"/>
    <w:rPr>
      <w:color w:val="605E5C"/>
      <w:shd w:val="clear" w:color="auto" w:fill="E1DFDD"/>
    </w:rPr>
  </w:style>
  <w:style w:type="paragraph" w:styleId="Partesuperior-zdoformulrio">
    <w:name w:val="HTML Top of Form"/>
    <w:basedOn w:val="Normal"/>
    <w:next w:val="Normal"/>
    <w:link w:val="Partesuperior-zdoformulrioChar"/>
    <w:hidden/>
    <w:uiPriority w:val="99"/>
    <w:semiHidden/>
    <w:unhideWhenUsed/>
    <w:rsid w:val="000811C6"/>
    <w:pPr>
      <w:pBdr>
        <w:bottom w:val="single" w:sz="6" w:space="1" w:color="auto"/>
      </w:pBdr>
      <w:jc w:val="center"/>
    </w:pPr>
    <w:rPr>
      <w:rFonts w:ascii="Arial" w:hAnsi="Arial" w:cs="Arial"/>
      <w:vanish/>
      <w:szCs w:val="16"/>
      <w:lang w:val="pt-BR" w:eastAsia="pt-BR"/>
    </w:rPr>
  </w:style>
  <w:style w:type="character" w:customStyle="1" w:styleId="Partesuperior-zdoformulrioChar">
    <w:name w:val="Parte superior-z do formulário Char"/>
    <w:basedOn w:val="Fontepargpadro"/>
    <w:link w:val="Partesuperior-zdoformulrio"/>
    <w:uiPriority w:val="99"/>
    <w:semiHidden/>
    <w:rsid w:val="000811C6"/>
    <w:rPr>
      <w:rFonts w:ascii="Arial" w:hAnsi="Arial" w:cs="Arial"/>
      <w:vanish/>
      <w:sz w:val="16"/>
      <w:szCs w:val="16"/>
      <w:lang w:val="pt-BR" w:eastAsia="pt-BR"/>
    </w:rPr>
  </w:style>
  <w:style w:type="table" w:styleId="Tabelacomgrade">
    <w:name w:val="Table Grid"/>
    <w:basedOn w:val="Tabelanormal"/>
    <w:rsid w:val="00877D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9607B7"/>
    <w:pPr>
      <w:ind w:left="720"/>
      <w:contextualSpacing/>
    </w:pPr>
  </w:style>
  <w:style w:type="table" w:styleId="TabeladeGrade4-nfase3">
    <w:name w:val="Grid Table 4 Accent 3"/>
    <w:basedOn w:val="Tabelanormal"/>
    <w:uiPriority w:val="49"/>
    <w:rsid w:val="004642BC"/>
    <w:tblPr>
      <w:tblStyleRowBandSize w:val="1"/>
      <w:tblStyleColBandSize w:val="1"/>
      <w:tblBorders>
        <w:top w:val="single" w:sz="4" w:space="0" w:color="CAE0E7" w:themeColor="accent3" w:themeTint="99"/>
        <w:left w:val="single" w:sz="4" w:space="0" w:color="CAE0E7" w:themeColor="accent3" w:themeTint="99"/>
        <w:bottom w:val="single" w:sz="4" w:space="0" w:color="CAE0E7" w:themeColor="accent3" w:themeTint="99"/>
        <w:right w:val="single" w:sz="4" w:space="0" w:color="CAE0E7" w:themeColor="accent3" w:themeTint="99"/>
        <w:insideH w:val="single" w:sz="4" w:space="0" w:color="CAE0E7" w:themeColor="accent3" w:themeTint="99"/>
        <w:insideV w:val="single" w:sz="4" w:space="0" w:color="CAE0E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8CDD7" w:themeColor="accent3"/>
          <w:left w:val="single" w:sz="4" w:space="0" w:color="A8CDD7" w:themeColor="accent3"/>
          <w:bottom w:val="single" w:sz="4" w:space="0" w:color="A8CDD7" w:themeColor="accent3"/>
          <w:right w:val="single" w:sz="4" w:space="0" w:color="A8CDD7" w:themeColor="accent3"/>
          <w:insideH w:val="nil"/>
          <w:insideV w:val="nil"/>
        </w:tcBorders>
        <w:shd w:val="clear" w:color="auto" w:fill="A8CDD7" w:themeFill="accent3"/>
      </w:tcPr>
    </w:tblStylePr>
    <w:tblStylePr w:type="lastRow">
      <w:rPr>
        <w:b/>
        <w:bCs/>
      </w:rPr>
      <w:tblPr/>
      <w:tcPr>
        <w:tcBorders>
          <w:top w:val="double" w:sz="4" w:space="0" w:color="A8CDD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F4F7" w:themeFill="accent3" w:themeFillTint="33"/>
      </w:tcPr>
    </w:tblStylePr>
    <w:tblStylePr w:type="band1Horz">
      <w:tblPr/>
      <w:tcPr>
        <w:shd w:val="clear" w:color="auto" w:fill="EDF4F7" w:themeFill="accent3" w:themeFillTint="33"/>
      </w:tcPr>
    </w:tblStylePr>
  </w:style>
  <w:style w:type="character" w:styleId="HiperlinkVisitado">
    <w:name w:val="FollowedHyperlink"/>
    <w:basedOn w:val="Fontepargpadro"/>
    <w:semiHidden/>
    <w:unhideWhenUsed/>
    <w:rsid w:val="006E08E3"/>
    <w:rPr>
      <w:color w:val="903638" w:themeColor="followedHyperlink"/>
      <w:u w:val="single"/>
    </w:rPr>
  </w:style>
  <w:style w:type="character" w:customStyle="1" w:styleId="TextodeEspaoReservado">
    <w:name w:val="Texto de Espaço Reservado"/>
    <w:basedOn w:val="Fontepargpadro"/>
    <w:uiPriority w:val="99"/>
    <w:semiHidden/>
    <w:rsid w:val="006D4DE5"/>
    <w:rPr>
      <w:color w:val="808080"/>
    </w:rPr>
  </w:style>
  <w:style w:type="character" w:customStyle="1" w:styleId="Ttulo4Char">
    <w:name w:val="Título 4 Char"/>
    <w:basedOn w:val="Fontepargpadro"/>
    <w:link w:val="Ttulo4"/>
    <w:semiHidden/>
    <w:rsid w:val="00D676BA"/>
    <w:rPr>
      <w:rFonts w:asciiTheme="majorHAnsi" w:eastAsiaTheme="majorEastAsia" w:hAnsiTheme="majorHAnsi" w:cstheme="majorBidi"/>
      <w:i/>
      <w:iCs/>
      <w:color w:val="527D55" w:themeColor="accent1" w:themeShade="BF"/>
      <w:sz w:val="16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72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195702">
          <w:marLeft w:val="0"/>
          <w:marRight w:val="0"/>
          <w:marTop w:val="4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995524">
              <w:marLeft w:val="0"/>
              <w:marRight w:val="4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702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8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3795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36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613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7606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3302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402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6694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486717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98636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04544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54581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62681730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614405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1010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19190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194481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56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5552853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289706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3756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618406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132990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555067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33117032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124423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79592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42999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637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004561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57122364">
                                                              <w:marLeft w:val="9225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628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250871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0778309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06830305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09820997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5013483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769202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98144797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619650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7719512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1745222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39305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130208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070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20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84878">
          <w:marLeft w:val="0"/>
          <w:marRight w:val="0"/>
          <w:marTop w:val="9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814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814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4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1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0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90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0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9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5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8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4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0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0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80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903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6454280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49712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411871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651861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95777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9354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604408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2578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89663467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676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5965769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141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1202827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9814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2916552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1839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99506314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6749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6292548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295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8901028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4623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46528038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66944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85711771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9948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58014572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2641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80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32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27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0992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8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529284">
                  <w:marLeft w:val="0"/>
                  <w:marRight w:val="0"/>
                  <w:marTop w:val="0"/>
                  <w:marBottom w:val="4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39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20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4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2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8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0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7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70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705745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5841525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358894250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16289359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9889692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2181045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89674010">
              <w:marLeft w:val="0"/>
              <w:marRight w:val="0"/>
              <w:marTop w:val="0"/>
              <w:marBottom w:val="0"/>
              <w:divBdr>
                <w:top w:val="single" w:sz="6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760130904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376930048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1472595521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2051219649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600451256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  <w:div w:id="804543113">
              <w:marLeft w:val="0"/>
              <w:marRight w:val="0"/>
              <w:marTop w:val="0"/>
              <w:marBottom w:val="0"/>
              <w:divBdr>
                <w:top w:val="single" w:sz="2" w:space="6" w:color="DDDDDD"/>
                <w:left w:val="single" w:sz="6" w:space="6" w:color="DDDDDD"/>
                <w:bottom w:val="single" w:sz="6" w:space="6" w:color="DDDDDD"/>
                <w:right w:val="single" w:sz="6" w:space="6" w:color="DDDDDD"/>
              </w:divBdr>
            </w:div>
          </w:divsChild>
        </w:div>
        <w:div w:id="37141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29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92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81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0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65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37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18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38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1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99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96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870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wmf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3" Type="http://schemas.openxmlformats.org/officeDocument/2006/relationships/hyperlink" Target="mailto:pietro@artecomercialbrasil.com.br" TargetMode="External"/><Relationship Id="rId2" Type="http://schemas.openxmlformats.org/officeDocument/2006/relationships/image" Target="media/image10.png"/><Relationship Id="rId1" Type="http://schemas.openxmlformats.org/officeDocument/2006/relationships/hyperlink" Target="http://wa.me/5511994103374" TargetMode="External"/><Relationship Id="rId4" Type="http://schemas.openxmlformats.org/officeDocument/2006/relationships/hyperlink" Target="http://wa.me/5511994103374" TargetMode="External"/></Relationships>
</file>

<file path=word/_rels/header1.xml.rels><?xml version='1.0' encoding='UTF-8' standalone='yes'?>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png"/><Relationship Id="rId5" Type="http://schemas.openxmlformats.org/officeDocument/2006/relationships/image" Target="media/image8.png"/><Relationship Id="rId4" Type="http://schemas.openxmlformats.org/officeDocument/2006/relationships/image" Target="media/image7.png"/></Relationships>
</file>

<file path=word/_rels/numbering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ANSELMO\AppData\Roaming\Microsoft\Templates\Proposta%20de%20venda%20(design%20verde).dotx" TargetMode="External"/></Relationships>
</file>

<file path=word/theme/theme1.xml><?xml version="1.0" encoding="utf-8"?>
<a:theme xmlns:a="http://schemas.openxmlformats.org/drawingml/2006/main" name="Office Theme">
  <a:themeElements>
    <a:clrScheme name="Foundry">
      <a:dk1>
        <a:sysClr val="windowText" lastClr="000000"/>
      </a:dk1>
      <a:lt1>
        <a:sysClr val="window" lastClr="FFFFFF"/>
      </a:lt1>
      <a:dk2>
        <a:srgbClr val="676A55"/>
      </a:dk2>
      <a:lt2>
        <a:srgbClr val="EAEBDE"/>
      </a:lt2>
      <a:accent1>
        <a:srgbClr val="72A376"/>
      </a:accent1>
      <a:accent2>
        <a:srgbClr val="B0CCB0"/>
      </a:accent2>
      <a:accent3>
        <a:srgbClr val="A8CDD7"/>
      </a:accent3>
      <a:accent4>
        <a:srgbClr val="C0BEAF"/>
      </a:accent4>
      <a:accent5>
        <a:srgbClr val="CEC597"/>
      </a:accent5>
      <a:accent6>
        <a:srgbClr val="E8B7B7"/>
      </a:accent6>
      <a:hlink>
        <a:srgbClr val="DB5353"/>
      </a:hlink>
      <a:folHlink>
        <a:srgbClr val="903638"/>
      </a:folHlink>
    </a:clrScheme>
    <a:fontScheme name="Green">
      <a:majorFont>
        <a:latin typeface="Microsoft Sans Serif"/>
        <a:ea typeface=""/>
        <a:cs typeface=""/>
      </a:majorFont>
      <a:minorFont>
        <a:latin typeface="Microsoft Sans Serif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8289c1ac-6532-4c62-99f0-6d047703163c">english</DirectSourceMarket>
    <ApprovalStatus xmlns="8289c1ac-6532-4c62-99f0-6d047703163c">InProgress</ApprovalStatus>
    <MarketSpecific xmlns="8289c1ac-6532-4c62-99f0-6d047703163c">false</MarketSpecific>
    <LocComments xmlns="8289c1ac-6532-4c62-99f0-6d047703163c" xsi:nil="true"/>
    <ThumbnailAssetId xmlns="8289c1ac-6532-4c62-99f0-6d047703163c" xsi:nil="true"/>
    <PrimaryImageGen xmlns="8289c1ac-6532-4c62-99f0-6d047703163c">false</PrimaryImageGen>
    <LegacyData xmlns="8289c1ac-6532-4c62-99f0-6d047703163c" xsi:nil="true"/>
    <NumericId xmlns="8289c1ac-6532-4c62-99f0-6d047703163c">-1</NumericId>
    <TPFriendlyName xmlns="8289c1ac-6532-4c62-99f0-6d047703163c">Sales quote (Green design)</TPFriendlyName>
    <BlockPublish xmlns="8289c1ac-6532-4c62-99f0-6d047703163c">false</BlockPublish>
    <BusinessGroup xmlns="8289c1ac-6532-4c62-99f0-6d047703163c" xsi:nil="true"/>
    <LocRecommendedHandoff xmlns="8289c1ac-6532-4c62-99f0-6d047703163c" xsi:nil="true"/>
    <SourceTitle xmlns="8289c1ac-6532-4c62-99f0-6d047703163c">Sales quote (Green design)</SourceTitle>
    <OpenTemplate xmlns="8289c1ac-6532-4c62-99f0-6d047703163c">true</OpenTemplate>
    <APEditor xmlns="8289c1ac-6532-4c62-99f0-6d047703163c">
      <UserInfo>
        <DisplayName/>
        <AccountId xsi:nil="true"/>
        <AccountType/>
      </UserInfo>
    </APEditor>
    <UALocComments xmlns="8289c1ac-6532-4c62-99f0-6d047703163c" xsi:nil="true"/>
    <ParentAssetId xmlns="8289c1ac-6532-4c62-99f0-6d047703163c" xsi:nil="true"/>
    <PublishStatusLookup xmlns="8289c1ac-6532-4c62-99f0-6d047703163c">
      <Value>255110</Value>
      <Value>258478</Value>
    </PublishStatusLookup>
    <FeatureTagsTaxHTField0 xmlns="8289c1ac-6532-4c62-99f0-6d047703163c">
      <Terms xmlns="http://schemas.microsoft.com/office/infopath/2007/PartnerControls"/>
    </FeatureTagsTaxHTField0>
    <IntlLangReviewDate xmlns="8289c1ac-6532-4c62-99f0-6d047703163c" xsi:nil="true"/>
    <Providers xmlns="8289c1ac-6532-4c62-99f0-6d047703163c" xsi:nil="true"/>
    <MachineTranslated xmlns="8289c1ac-6532-4c62-99f0-6d047703163c">false</MachineTranslated>
    <OriginalSourceMarket xmlns="8289c1ac-6532-4c62-99f0-6d047703163c">english</OriginalSourceMarket>
    <TPInstallLocation xmlns="8289c1ac-6532-4c62-99f0-6d047703163c">{My Templates}</TPInstallLocation>
    <ClipArtFilename xmlns="8289c1ac-6532-4c62-99f0-6d047703163c" xsi:nil="true"/>
    <APDescription xmlns="8289c1ac-6532-4c62-99f0-6d047703163c" xsi:nil="true"/>
    <ContentItem xmlns="8289c1ac-6532-4c62-99f0-6d047703163c" xsi:nil="true"/>
    <PublishTargets xmlns="8289c1ac-6532-4c62-99f0-6d047703163c">OfficeOnline</PublishTargets>
    <TimesCloned xmlns="8289c1ac-6532-4c62-99f0-6d047703163c" xsi:nil="true"/>
    <EditorialStatus xmlns="8289c1ac-6532-4c62-99f0-6d047703163c" xsi:nil="true"/>
    <TPLaunchHelpLinkType xmlns="8289c1ac-6532-4c62-99f0-6d047703163c">Template</TPLaunchHelpLinkType>
    <LastModifiedDateTime xmlns="8289c1ac-6532-4c62-99f0-6d047703163c" xsi:nil="true"/>
    <ScenarioTagsTaxHTField0 xmlns="8289c1ac-6532-4c62-99f0-6d047703163c">
      <Terms xmlns="http://schemas.microsoft.com/office/infopath/2007/PartnerControls"/>
    </ScenarioTagsTaxHTField0>
    <OriginalRelease xmlns="8289c1ac-6532-4c62-99f0-6d047703163c">14</OriginalRelease>
    <AssetStart xmlns="8289c1ac-6532-4c62-99f0-6d047703163c">2011-12-07T04:05:57+00:00</AssetStart>
    <Provider xmlns="8289c1ac-6532-4c62-99f0-6d047703163c" xsi:nil="true"/>
    <AcquiredFrom xmlns="8289c1ac-6532-4c62-99f0-6d047703163c">Internal MS</AcquiredFrom>
    <FriendlyTitle xmlns="8289c1ac-6532-4c62-99f0-6d047703163c" xsi:nil="true"/>
    <LastHandOff xmlns="8289c1ac-6532-4c62-99f0-6d047703163c" xsi:nil="true"/>
    <LocalizationTagsTaxHTField0 xmlns="8289c1ac-6532-4c62-99f0-6d047703163c">
      <Terms xmlns="http://schemas.microsoft.com/office/infopath/2007/PartnerControls"/>
    </LocalizationTagsTaxHTField0>
    <TPClientViewer xmlns="8289c1ac-6532-4c62-99f0-6d047703163c">Microsoft Office Word</TPClientViewer>
    <Manager xmlns="8289c1ac-6532-4c62-99f0-6d047703163c" xsi:nil="true"/>
    <UACurrentWords xmlns="8289c1ac-6532-4c62-99f0-6d047703163c" xsi:nil="true"/>
    <UALocRecommendation xmlns="8289c1ac-6532-4c62-99f0-6d047703163c">Localize</UALocRecommendation>
    <ArtSampleDocs xmlns="8289c1ac-6532-4c62-99f0-6d047703163c" xsi:nil="true"/>
    <CSXHash xmlns="8289c1ac-6532-4c62-99f0-6d047703163c" xsi:nil="true"/>
    <IsDeleted xmlns="8289c1ac-6532-4c62-99f0-6d047703163c">false</IsDeleted>
    <ShowIn xmlns="8289c1ac-6532-4c62-99f0-6d047703163c">Show everywhere</ShowIn>
    <UANotes xmlns="8289c1ac-6532-4c62-99f0-6d047703163c" xsi:nil="true"/>
    <TemplateStatus xmlns="8289c1ac-6532-4c62-99f0-6d047703163c">Complete</TemplateStatus>
    <Downloads xmlns="8289c1ac-6532-4c62-99f0-6d047703163c">0</Downloads>
    <VoteCount xmlns="8289c1ac-6532-4c62-99f0-6d047703163c" xsi:nil="true"/>
    <OOCacheId xmlns="8289c1ac-6532-4c62-99f0-6d047703163c" xsi:nil="true"/>
    <InternalTagsTaxHTField0 xmlns="8289c1ac-6532-4c62-99f0-6d047703163c">
      <Terms xmlns="http://schemas.microsoft.com/office/infopath/2007/PartnerControls"/>
    </InternalTagsTaxHTField0>
    <CSXSubmissionMarket xmlns="8289c1ac-6532-4c62-99f0-6d047703163c" xsi:nil="true"/>
    <AssetExpire xmlns="8289c1ac-6532-4c62-99f0-6d047703163c">2035-01-01T00:00:00+00:00</AssetExpire>
    <DSATActionTaken xmlns="8289c1ac-6532-4c62-99f0-6d047703163c" xsi:nil="true"/>
    <TPExecutable xmlns="8289c1ac-6532-4c62-99f0-6d047703163c" xsi:nil="true"/>
    <SubmitterId xmlns="8289c1ac-6532-4c62-99f0-6d047703163c" xsi:nil="true"/>
    <EditorialTags xmlns="8289c1ac-6532-4c62-99f0-6d047703163c" xsi:nil="true"/>
    <AssetType xmlns="8289c1ac-6532-4c62-99f0-6d047703163c">TP</AssetType>
    <BugNumber xmlns="8289c1ac-6532-4c62-99f0-6d047703163c">467</BugNumber>
    <CSXUpdate xmlns="8289c1ac-6532-4c62-99f0-6d047703163c">false</CSXUpdate>
    <CSXSubmissionDate xmlns="8289c1ac-6532-4c62-99f0-6d047703163c" xsi:nil="true"/>
    <ApprovalLog xmlns="8289c1ac-6532-4c62-99f0-6d047703163c" xsi:nil="true"/>
    <Milestone xmlns="8289c1ac-6532-4c62-99f0-6d047703163c" xsi:nil="true"/>
    <OriginAsset xmlns="8289c1ac-6532-4c62-99f0-6d047703163c" xsi:nil="true"/>
    <TPComponent xmlns="8289c1ac-6532-4c62-99f0-6d047703163c">WORDFiles</TPComponent>
    <RecommendationsModifier xmlns="8289c1ac-6532-4c62-99f0-6d047703163c" xsi:nil="true"/>
    <AssetId xmlns="8289c1ac-6532-4c62-99f0-6d047703163c">TP010377331</AssetId>
    <TPApplication xmlns="8289c1ac-6532-4c62-99f0-6d047703163c">Word</TPApplication>
    <TPLaunchHelpLink xmlns="8289c1ac-6532-4c62-99f0-6d047703163c" xsi:nil="true"/>
    <IntlLocPriority xmlns="8289c1ac-6532-4c62-99f0-6d047703163c" xsi:nil="true"/>
    <PolicheckWords xmlns="8289c1ac-6532-4c62-99f0-6d047703163c" xsi:nil="true"/>
    <CrawlForDependencies xmlns="8289c1ac-6532-4c62-99f0-6d047703163c">false</CrawlForDependencies>
    <HandoffToMSDN xmlns="8289c1ac-6532-4c62-99f0-6d047703163c" xsi:nil="true"/>
    <IntlLangReviewer xmlns="8289c1ac-6532-4c62-99f0-6d047703163c" xsi:nil="true"/>
    <PlannedPubDate xmlns="8289c1ac-6532-4c62-99f0-6d047703163c" xsi:nil="true"/>
    <TrustLevel xmlns="8289c1ac-6532-4c62-99f0-6d047703163c">1 Microsoft Managed Content</TrustLevel>
    <LocLastLocAttemptVersionLookup xmlns="8289c1ac-6532-4c62-99f0-6d047703163c">110370</LocLastLocAttemptVersionLookup>
    <TemplateTemplateType xmlns="8289c1ac-6532-4c62-99f0-6d047703163c">Word 2007 Default</TemplateTemplateType>
    <IsSearchable xmlns="8289c1ac-6532-4c62-99f0-6d047703163c">false</IsSearchable>
    <TPNamespace xmlns="8289c1ac-6532-4c62-99f0-6d047703163c">WINWORD</TPNamespace>
    <CampaignTagsTaxHTField0 xmlns="8289c1ac-6532-4c62-99f0-6d047703163c">
      <Terms xmlns="http://schemas.microsoft.com/office/infopath/2007/PartnerControls"/>
    </CampaignTagsTaxHTField0>
    <TaxCatchAll xmlns="8289c1ac-6532-4c62-99f0-6d047703163c"/>
    <Markets xmlns="8289c1ac-6532-4c62-99f0-6d047703163c"/>
    <IntlLangReview xmlns="8289c1ac-6532-4c62-99f0-6d047703163c">false</IntlLangReview>
    <UAProjectedTotalWords xmlns="8289c1ac-6532-4c62-99f0-6d047703163c" xsi:nil="true"/>
    <OutputCachingOn xmlns="8289c1ac-6532-4c62-99f0-6d047703163c">false</OutputCachingOn>
    <TPAppVersion xmlns="8289c1ac-6532-4c62-99f0-6d047703163c">12</TPAppVersion>
    <TPCommandLine xmlns="8289c1ac-6532-4c62-99f0-6d047703163c">{WD} /f {FilePath}</TPCommandLine>
    <APAuthor xmlns="8289c1ac-6532-4c62-99f0-6d047703163c">
      <UserInfo>
        <DisplayName/>
        <AccountId>1073741823</AccountId>
        <AccountType/>
      </UserInfo>
    </APAuthor>
    <LocManualTestRequired xmlns="8289c1ac-6532-4c62-99f0-6d047703163c">false</LocManualTestRequired>
    <LocMarketGroupTiers2 xmlns="8289c1ac-6532-4c62-99f0-6d047703163c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5EB5FCBB1E5ECD4D83FA6E62BA4F98FF04003B76559807ED7042AFCC9CD6E0E16B7A" ma:contentTypeVersion="56" ma:contentTypeDescription="Create a new document." ma:contentTypeScope="" ma:versionID="1bb8166288bc6583df760821a8465e9a">
  <xsd:schema xmlns:xsd="http://www.w3.org/2001/XMLSchema" xmlns:xs="http://www.w3.org/2001/XMLSchema" xmlns:p="http://schemas.microsoft.com/office/2006/metadata/properties" xmlns:ns2="8289c1ac-6532-4c62-99f0-6d047703163c" targetNamespace="http://schemas.microsoft.com/office/2006/metadata/properties" ma:root="true" ma:fieldsID="72dad6d391a7c203314e0cd163637bed" ns2:_="">
    <xsd:import namespace="8289c1ac-6532-4c62-99f0-6d047703163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89c1ac-6532-4c62-99f0-6d047703163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0:00:00Z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BlockPublish" ma:index="12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3" nillable="true" ma:displayName="Bug Number" ma:default="" ma:internalName="BugNumber" ma:readOnly="false">
      <xsd:simpleType>
        <xsd:restriction base="dms:Text"/>
      </xsd:simpleType>
    </xsd:element>
    <xsd:element name="CampaignTagsTaxHTField0" ma:index="15" nillable="true" ma:taxonomy="true" ma:internalName="CampaignTagsTaxHTField0" ma:taxonomyFieldName="CampaignTags" ma:displayName="Campaigns" ma:readOnly="false" ma:default="" ma:fieldId="{bdf52740-a1d7-4610-92ff-f21b5e9dc0f6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6" nillable="true" ma:displayName="Client Viewer" ma:default="" ma:internalName="TPClientViewer">
      <xsd:simpleType>
        <xsd:restriction base="dms:Text"/>
      </xsd:simpleType>
    </xsd:element>
    <xsd:element name="ClipArtFilename" ma:index="17" nillable="true" ma:displayName="Clip Art Name" ma:default="" ma:internalName="ClipArtFilename" ma:readOnly="false">
      <xsd:simpleType>
        <xsd:restriction base="dms:Text"/>
      </xsd:simpleType>
    </xsd:element>
    <xsd:element name="TPCommandLine" ma:index="18" nillable="true" ma:displayName="Command Line" ma:default="" ma:internalName="TPCommandLine">
      <xsd:simpleType>
        <xsd:restriction base="dms:Text"/>
      </xsd:simpleType>
    </xsd:element>
    <xsd:element name="TPComponent" ma:index="19" nillable="true" ma:displayName="Component" ma:default="" ma:internalName="TPComponent">
      <xsd:simpleType>
        <xsd:restriction base="dms:Text"/>
      </xsd:simpleType>
    </xsd:element>
    <xsd:element name="ContentItem" ma:index="20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2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5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6" nillable="true" ma:displayName="CSX Submission Market" ma:default="" ma:list="{96D3B97A-7091-4962-A628-1341EA054D1C}" ma:internalName="CSXSubmissionMarket" ma:readOnly="false" ma:showField="MarketName" ma:web="8289c1ac-6532-4c62-99f0-6d047703163c">
      <xsd:simpleType>
        <xsd:restriction base="dms:Lookup"/>
      </xsd:simpleType>
    </xsd:element>
    <xsd:element name="CSXUpdate" ma:index="27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8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29" nillable="true" ma:displayName="Deleted?" ma:default="" ma:internalName="IsDeleted" ma:readOnly="false">
      <xsd:simpleType>
        <xsd:restriction base="dms:Boolean"/>
      </xsd:simpleType>
    </xsd:element>
    <xsd:element name="APDescription" ma:index="30" nillable="true" ma:displayName="Description" ma:default="" ma:internalName="APDescription" ma:readOnly="false">
      <xsd:simpleType>
        <xsd:restriction base="dms:Note"/>
      </xsd:simpleType>
    </xsd:element>
    <xsd:element name="DirectSourceMarket" ma:index="31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2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3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4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5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6" nillable="true" ma:displayName="Editorial Tags" ma:default="" ma:internalName="EditorialTags">
      <xsd:simpleType>
        <xsd:restriction base="dms:Unknown"/>
      </xsd:simpleType>
    </xsd:element>
    <xsd:element name="TPExecutable" ma:index="37" nillable="true" ma:displayName="Executable" ma:default="" ma:internalName="TPExecutable">
      <xsd:simpleType>
        <xsd:restriction base="dms:Text"/>
      </xsd:simpleType>
    </xsd:element>
    <xsd:element name="FeatureTagsTaxHTField0" ma:index="39" nillable="true" ma:taxonomy="true" ma:internalName="FeatureTagsTaxHTField0" ma:taxonomyFieldName="FeatureTags" ma:displayName="Features" ma:readOnly="false" ma:default="" ma:fieldId="{b1724e4d-c2fd-4cce-a4dc-25a6fb8b18d0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0" nillable="true" ma:displayName="Friendly Name" ma:default="" ma:internalName="TPFriendlyName">
      <xsd:simpleType>
        <xsd:restriction base="dms:Text"/>
      </xsd:simpleType>
    </xsd:element>
    <xsd:element name="FriendlyTitle" ma:index="41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2" nillable="true" ma:displayName="Generate Images?" ma:default="true" ma:internalName="PrimaryImageGen">
      <xsd:simpleType>
        <xsd:restriction base="dms:Boolean"/>
      </xsd:simpleType>
    </xsd:element>
    <xsd:element name="HandoffToMSDN" ma:index="43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4" nillable="true" ma:displayName="InProjectListLookup" ma:list="{A3699821-3E8B-4D34-8D50-9149D36CA131}" ma:internalName="InProjectListLookup" ma:readOnly="true" ma:showField="InProjectLis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5" nillable="true" ma:displayName="Install Location" ma:default="" ma:internalName="TPInstallLocation">
      <xsd:simpleType>
        <xsd:restriction base="dms:Text"/>
      </xsd:simpleType>
    </xsd:element>
    <xsd:element name="InternalTagsTaxHTField0" ma:index="47" nillable="true" ma:taxonomy="true" ma:internalName="InternalTagsTaxHTField0" ma:taxonomyFieldName="InternalTags" ma:displayName="Internal Tags" ma:readOnly="false" ma:default="" ma:fieldId="{cedb78af-5ed4-499f-9639-632dc4fda4cc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8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49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0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1" nillable="true" ma:displayName="Last Complete Version Lookup" ma:default="" ma:list="{A3699821-3E8B-4D34-8D50-9149D36CA131}" ma:internalName="LastCompleteVersionLookup" ma:readOnly="true" ma:showField="LastComplete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2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3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4" nillable="true" ma:displayName="Last Preview Attempt Error" ma:default="" ma:list="{A3699821-3E8B-4D34-8D50-9149D36CA131}" ma:internalName="LastPreviewErrorLookup" ma:readOnly="true" ma:showField="LastPreview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5" nillable="true" ma:displayName="Last Preview Attempt Result" ma:default="" ma:list="{A3699821-3E8B-4D34-8D50-9149D36CA131}" ma:internalName="LastPreviewResultLookup" ma:readOnly="true" ma:showField="LastPreview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6" nillable="true" ma:displayName="Last Preview Attempted On" ma:default="" ma:list="{A3699821-3E8B-4D34-8D50-9149D36CA131}" ma:internalName="LastPreviewAttemptDateLookup" ma:readOnly="true" ma:showField="LastPreview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7" nillable="true" ma:displayName="Last Previewed By" ma:default="" ma:list="{A3699821-3E8B-4D34-8D50-9149D36CA131}" ma:internalName="LastPreviewedByLookup" ma:readOnly="true" ma:showField="LastPreview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8" nillable="true" ma:displayName="Last Previewed Date" ma:default="" ma:list="{A3699821-3E8B-4D34-8D50-9149D36CA131}" ma:internalName="LastPreviewTimeLookup" ma:readOnly="true" ma:showField="LastPreview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59" nillable="true" ma:displayName="Last Previewed Version" ma:default="" ma:list="{A3699821-3E8B-4D34-8D50-9149D36CA131}" ma:internalName="LastPreviewVersionLookup" ma:readOnly="true" ma:showField="LastPreview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0" nillable="true" ma:displayName="Last Publish Attempt Error" ma:default="" ma:list="{A3699821-3E8B-4D34-8D50-9149D36CA131}" ma:internalName="LastPublishErrorLookup" ma:readOnly="true" ma:showField="LastPublishError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1" nillable="true" ma:displayName="Last Publish Attempt Result" ma:default="" ma:list="{A3699821-3E8B-4D34-8D50-9149D36CA131}" ma:internalName="LastPublishResultLookup" ma:readOnly="true" ma:showField="LastPublishResult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2" nillable="true" ma:displayName="Last Publish Attempted On" ma:default="" ma:list="{A3699821-3E8B-4D34-8D50-9149D36CA131}" ma:internalName="LastPublishAttemptDateLookup" ma:readOnly="true" ma:showField="LastPublishAttemptDat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3" nillable="true" ma:displayName="Last Published By" ma:default="" ma:list="{A3699821-3E8B-4D34-8D50-9149D36CA131}" ma:internalName="LastPublishedByLookup" ma:readOnly="true" ma:showField="LastPublishedBy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4" nillable="true" ma:displayName="Last Published Date" ma:default="" ma:list="{A3699821-3E8B-4D34-8D50-9149D36CA131}" ma:internalName="LastPublishTimeLookup" ma:readOnly="true" ma:showField="LastPublishTi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5" nillable="true" ma:displayName="Last Published Version" ma:default="" ma:list="{A3699821-3E8B-4D34-8D50-9149D36CA131}" ma:internalName="LastPublishVersionLookup" ma:readOnly="true" ma:showField="LastPublishVersion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6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7" nillable="true" ma:displayName="Legacy Data" ma:default="" ma:internalName="LegacyData" ma:readOnly="false">
      <xsd:simpleType>
        <xsd:restriction base="dms:Note"/>
      </xsd:simpleType>
    </xsd:element>
    <xsd:element name="TPLaunchHelpLink" ma:index="68" nillable="true" ma:displayName="Link to Launch Help Topic" ma:default="" ma:internalName="TPLaunchHelpLink">
      <xsd:simpleType>
        <xsd:restriction base="dms:Text"/>
      </xsd:simpleType>
    </xsd:element>
    <xsd:element name="LocComments" ma:index="69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0" nillable="true" ma:displayName="Loc Last Loc Attempt Version" ma:default="" ma:list="{D2B51FE6-7DF0-4C74-A55C-454F0900EEA3}" ma:internalName="LocLastLocAttemptVersionLookup" ma:readOnly="false" ma:showField="LastLocAttemptVersion" ma:web="8289c1ac-6532-4c62-99f0-6d047703163c">
      <xsd:simpleType>
        <xsd:restriction base="dms:Lookup"/>
      </xsd:simpleType>
    </xsd:element>
    <xsd:element name="LocLastLocAttemptVersionTypeLookup" ma:index="71" nillable="true" ma:displayName="Loc Last Loc Attempt Version Type" ma:default="" ma:list="{D2B51FE6-7DF0-4C74-A55C-454F0900EEA3}" ma:internalName="LocLastLocAttemptVersionTypeLookup" ma:readOnly="true" ma:showField="LastLocAttemptVersionType" ma:web="8289c1ac-6532-4c62-99f0-6d047703163c">
      <xsd:simpleType>
        <xsd:restriction base="dms:Lookup"/>
      </xsd:simpleType>
    </xsd:element>
    <xsd:element name="LocManualTestRequired" ma:index="72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3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4" nillable="true" ma:displayName="Loc New Published Version Lookup" ma:default="" ma:list="{D2B51FE6-7DF0-4C74-A55C-454F0900EEA3}" ma:internalName="LocNewPublishedVersionLookup" ma:readOnly="true" ma:showField="NewPublishedVersion" ma:web="8289c1ac-6532-4c62-99f0-6d047703163c">
      <xsd:simpleType>
        <xsd:restriction base="dms:Lookup"/>
      </xsd:simpleType>
    </xsd:element>
    <xsd:element name="LocOverallHandbackStatusLookup" ma:index="75" nillable="true" ma:displayName="Loc Overall Handback Status" ma:default="" ma:list="{D2B51FE6-7DF0-4C74-A55C-454F0900EEA3}" ma:internalName="LocOverallHandbackStatusLookup" ma:readOnly="true" ma:showField="OverallHandbackStatus" ma:web="8289c1ac-6532-4c62-99f0-6d047703163c">
      <xsd:simpleType>
        <xsd:restriction base="dms:Lookup"/>
      </xsd:simpleType>
    </xsd:element>
    <xsd:element name="LocOverallLocStatusLookup" ma:index="76" nillable="true" ma:displayName="Loc Overall Localize Status" ma:default="" ma:list="{D2B51FE6-7DF0-4C74-A55C-454F0900EEA3}" ma:internalName="LocOverallLocStatusLookup" ma:readOnly="true" ma:showField="OverallLocStatus" ma:web="8289c1ac-6532-4c62-99f0-6d047703163c">
      <xsd:simpleType>
        <xsd:restriction base="dms:Lookup"/>
      </xsd:simpleType>
    </xsd:element>
    <xsd:element name="LocOverallPreviewStatusLookup" ma:index="77" nillable="true" ma:displayName="Loc Overall Preview Status" ma:default="" ma:list="{D2B51FE6-7DF0-4C74-A55C-454F0900EEA3}" ma:internalName="LocOverallPreviewStatusLookup" ma:readOnly="true" ma:showField="OverallPreviewStatus" ma:web="8289c1ac-6532-4c62-99f0-6d047703163c">
      <xsd:simpleType>
        <xsd:restriction base="dms:Lookup"/>
      </xsd:simpleType>
    </xsd:element>
    <xsd:element name="LocOverallPublishStatusLookup" ma:index="78" nillable="true" ma:displayName="Loc Overall Publish Status" ma:default="" ma:list="{D2B51FE6-7DF0-4C74-A55C-454F0900EEA3}" ma:internalName="LocOverallPublishStatusLookup" ma:readOnly="true" ma:showField="OverallPublishStatus" ma:web="8289c1ac-6532-4c62-99f0-6d047703163c">
      <xsd:simpleType>
        <xsd:restriction base="dms:Lookup"/>
      </xsd:simpleType>
    </xsd:element>
    <xsd:element name="IntlLocPriority" ma:index="79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0" nillable="true" ma:displayName="Loc Processed For Handoffs" ma:default="" ma:list="{D2B51FE6-7DF0-4C74-A55C-454F0900EEA3}" ma:internalName="LocProcessedForHandoffsLookup" ma:readOnly="true" ma:showField="ProcessedForHandoffs" ma:web="8289c1ac-6532-4c62-99f0-6d047703163c">
      <xsd:simpleType>
        <xsd:restriction base="dms:Lookup"/>
      </xsd:simpleType>
    </xsd:element>
    <xsd:element name="LocProcessedForMarketsLookup" ma:index="81" nillable="true" ma:displayName="Loc Processed For Markets" ma:default="" ma:list="{D2B51FE6-7DF0-4C74-A55C-454F0900EEA3}" ma:internalName="LocProcessedForMarketsLookup" ma:readOnly="true" ma:showField="ProcessedForMarkets" ma:web="8289c1ac-6532-4c62-99f0-6d047703163c">
      <xsd:simpleType>
        <xsd:restriction base="dms:Lookup"/>
      </xsd:simpleType>
    </xsd:element>
    <xsd:element name="LocPublishedDependentAssetsLookup" ma:index="82" nillable="true" ma:displayName="Loc Published Dependent Assets" ma:default="" ma:list="{D2B51FE6-7DF0-4C74-A55C-454F0900EEA3}" ma:internalName="LocPublishedDependentAssetsLookup" ma:readOnly="true" ma:showField="PublishedDependentAssets" ma:web="8289c1ac-6532-4c62-99f0-6d047703163c">
      <xsd:simpleType>
        <xsd:restriction base="dms:Lookup"/>
      </xsd:simpleType>
    </xsd:element>
    <xsd:element name="LocPublishedLinkedAssetsLookup" ma:index="83" nillable="true" ma:displayName="Loc Published Linked Assets" ma:default="" ma:list="{D2B51FE6-7DF0-4C74-A55C-454F0900EEA3}" ma:internalName="LocPublishedLinkedAssetsLookup" ma:readOnly="true" ma:showField="PublishedLinkedAssets" ma:web="8289c1ac-6532-4c62-99f0-6d047703163c">
      <xsd:simpleType>
        <xsd:restriction base="dms:Lookup"/>
      </xsd:simpleType>
    </xsd:element>
    <xsd:element name="LocRecommendedHandoff" ma:index="84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6" nillable="true" ma:taxonomy="true" ma:internalName="LocalizationTagsTaxHTField0" ma:taxonomyFieldName="LocalizationTags" ma:displayName="Localization Tags" ma:readOnly="false" ma:default="" ma:fieldId="{bfba7468-1461-4c33-b276-c6b0f11e56ac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7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8" nillable="true" ma:displayName="Manager" ma:hidden="true" ma:internalName="Manager" ma:readOnly="false">
      <xsd:simpleType>
        <xsd:restriction base="dms:Text"/>
      </xsd:simpleType>
    </xsd:element>
    <xsd:element name="Markets" ma:index="89" nillable="true" ma:displayName="Markets" ma:default="" ma:description="Leave blank to show in all markets" ma:list="{96D3B97A-7091-4962-A628-1341EA054D1C}" ma:internalName="Markets" ma:readOnly="false" ma:showField="MarketName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0" nillable="true" ma:displayName="Milestone" ma:default="" ma:internalName="Milestone" ma:readOnly="false">
      <xsd:simpleType>
        <xsd:restriction base="dms:Unknown"/>
      </xsd:simpleType>
    </xsd:element>
    <xsd:element name="TPNamespace" ma:index="93" nillable="true" ma:displayName="Namespace" ma:default="" ma:internalName="TPNamespace">
      <xsd:simpleType>
        <xsd:restriction base="dms:Text"/>
      </xsd:simpleType>
    </xsd:element>
    <xsd:element name="NumericId" ma:index="94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5" nillable="true" ma:displayName="NumOfRatings" ma:default="" ma:list="{A3699821-3E8B-4D34-8D50-9149D36CA131}" ma:internalName="NumOfRatingsLookup" ma:readOnly="true" ma:showField="NumOfRating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6" nillable="true" ma:displayName="OOCacheId" ma:internalName="OOCacheId" ma:readOnly="false">
      <xsd:simpleType>
        <xsd:restriction base="dms:Text"/>
      </xsd:simpleType>
    </xsd:element>
    <xsd:element name="OpenTemplate" ma:index="97" nillable="true" ma:displayName="Open Template" ma:default="true" ma:internalName="OpenTemplate">
      <xsd:simpleType>
        <xsd:restriction base="dms:Boolean"/>
      </xsd:simpleType>
    </xsd:element>
    <xsd:element name="OriginAsset" ma:index="98" nillable="true" ma:displayName="Origin Asset" ma:default="" ma:internalName="OriginAsset" ma:readOnly="false">
      <xsd:simpleType>
        <xsd:restriction base="dms:Text"/>
      </xsd:simpleType>
    </xsd:element>
    <xsd:element name="OriginalRelease" ma:index="99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0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1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2" nillable="true" ma:displayName="Parent Asset Id" ma:default="" ma:internalName="ParentAssetId" ma:readOnly="false">
      <xsd:simpleType>
        <xsd:restriction base="dms:Text"/>
      </xsd:simpleType>
    </xsd:element>
    <xsd:element name="PlannedPubDate" ma:index="103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4" nillable="true" ma:displayName="Policheck Words" ma:default="" ma:internalName="PolicheckWords" ma:readOnly="false">
      <xsd:simpleType>
        <xsd:restriction base="dms:Text"/>
      </xsd:simpleType>
    </xsd:element>
    <xsd:element name="BusinessGroup" ma:index="105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6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7" nillable="true" ma:displayName="Provider" ma:default="" ma:internalName="Provider" ma:readOnly="false">
      <xsd:simpleType>
        <xsd:restriction base="dms:Unknown"/>
      </xsd:simpleType>
    </xsd:element>
    <xsd:element name="Providers" ma:index="108" nillable="true" ma:displayName="Providers" ma:default="" ma:internalName="Providers">
      <xsd:simpleType>
        <xsd:restriction base="dms:Unknown"/>
      </xsd:simpleType>
    </xsd:element>
    <xsd:element name="PublishStatusLookup" ma:index="109" nillable="true" ma:displayName="Publish Status" ma:default="" ma:list="{A3699821-3E8B-4D34-8D50-9149D36CA131}" ma:internalName="PublishStatusLookup" ma:readOnly="false" ma:showField="PublishStatus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0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1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2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4" nillable="true" ma:taxonomy="true" ma:internalName="ScenarioTagsTaxHTField0" ma:taxonomyFieldName="ScenarioTags" ma:displayName="Scenarios" ma:readOnly="false" ma:default="" ma:fieldId="{7d04b479-8c6f-495c-aa6e-33bcaa9037bb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6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7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8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19" nillable="true" ma:displayName="Submitter ID" ma:default="" ma:internalName="SubmitterId" ma:readOnly="false">
      <xsd:simpleType>
        <xsd:restriction base="dms:Text"/>
      </xsd:simpleType>
    </xsd:element>
    <xsd:element name="TaxCatchAll" ma:index="120" nillable="true" ma:displayName="Taxonomy Catch All Column" ma:hidden="true" ma:list="{2877ee78-c716-4f0a-ba73-cc9f8391e772}" ma:internalName="TaxCatchAll" ma:showField="CatchAllData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1" nillable="true" ma:displayName="Taxonomy Catch All Column1" ma:hidden="true" ma:list="{2877ee78-c716-4f0a-ba73-cc9f8391e772}" ma:internalName="TaxCatchAllLabel" ma:readOnly="true" ma:showField="CatchAllDataLabel" ma:web="8289c1ac-6532-4c62-99f0-6d047703163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2" nillable="true" ma:displayName="Template Status" ma:default="" ma:internalName="TemplateStatus">
      <xsd:simpleType>
        <xsd:restriction base="dms:Unknown"/>
      </xsd:simpleType>
    </xsd:element>
    <xsd:element name="TemplateTemplateType" ma:index="123" nillable="true" ma:displayName="Template Type" ma:default="" ma:internalName="TemplateTemplateType">
      <xsd:simpleType>
        <xsd:restriction base="dms:Unknown"/>
      </xsd:simpleType>
    </xsd:element>
    <xsd:element name="ThumbnailAssetId" ma:index="124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5" nillable="true" ma:displayName="Times Cloned" ma:default="" ma:internalName="TimesCloned" ma:readOnly="false">
      <xsd:simpleType>
        <xsd:restriction base="dms:Number"/>
      </xsd:simpleType>
    </xsd:element>
    <xsd:element name="TrustLevel" ma:index="127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8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29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0" nillable="true" ma:displayName="UA Notes" ma:default="" ma:internalName="UANotes" ma:readOnly="false">
      <xsd:simpleType>
        <xsd:restriction base="dms:Note"/>
      </xsd:simpleType>
    </xsd:element>
    <xsd:element name="TPAppVersion" ma:index="131" nillable="true" ma:displayName="Version" ma:default="" ma:internalName="TPAppVersion">
      <xsd:simpleType>
        <xsd:restriction base="dms:Text"/>
      </xsd:simpleType>
    </xsd:element>
    <xsd:element name="VoteCount" ma:index="132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1" ma:displayName="Content Type"/>
        <xsd:element ref="dc:title" minOccurs="0" maxOccurs="1" ma:index="126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C836CF2-0FCF-4A80-9A4C-B5C0CC63139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E925EE1-2B01-4AF5-AED7-B33ABE7D633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629318E-FB3C-4B31-A572-7E8640CD1647}">
  <ds:schemaRefs>
    <ds:schemaRef ds:uri="http://schemas.microsoft.com/office/2006/metadata/properties"/>
    <ds:schemaRef ds:uri="http://schemas.microsoft.com/office/infopath/2007/PartnerControls"/>
    <ds:schemaRef ds:uri="8289c1ac-6532-4c62-99f0-6d047703163c"/>
  </ds:schemaRefs>
</ds:datastoreItem>
</file>

<file path=customXml/itemProps4.xml><?xml version="1.0" encoding="utf-8"?>
<ds:datastoreItem xmlns:ds="http://schemas.openxmlformats.org/officeDocument/2006/customXml" ds:itemID="{7ED942B4-9D86-4535-907A-8D9FA7D4C7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289c1ac-6532-4c62-99f0-6d04770316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 de venda (design verde).dotx</Template>
  <TotalTime>2383</TotalTime>
  <Pages>2</Pages>
  <Words>45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Pietro M. Rampazzo</dc:creator>
  <cp:lastModifiedBy>Pietro M. Rampazzo</cp:lastModifiedBy>
  <cp:revision>451</cp:revision>
  <cp:lastPrinted>2025-09-18T17:09:00Z</cp:lastPrinted>
  <dcterms:created xsi:type="dcterms:W3CDTF">2025-07-23T14:46:00Z</dcterms:created>
  <dcterms:modified xsi:type="dcterms:W3CDTF">2025-09-18T17:10:00Z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0x0101005EB5FCBB1E5ECD4D83FA6E62BA4F98FF04003B76559807ED7042AFCC9CD6E0E16B7A</vt:lpwstr>
  </property>
</Properties>
</file>