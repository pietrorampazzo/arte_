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2BS2BA 7A 1400VA Bivolt Preto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R$ 1.312,33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R$ 18.372,58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R$ 18.372,58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