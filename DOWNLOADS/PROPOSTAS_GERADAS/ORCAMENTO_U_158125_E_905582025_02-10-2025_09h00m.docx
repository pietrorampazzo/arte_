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22.0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FONTE - DMXAD12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R$ 153,15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R$ 306,31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NEXANS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Cabo de Rede CAT.6+ CM 305m Azul Nexans - CX / 305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R$ 1.208,55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R$ 3.625,64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R$ 3.931,95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