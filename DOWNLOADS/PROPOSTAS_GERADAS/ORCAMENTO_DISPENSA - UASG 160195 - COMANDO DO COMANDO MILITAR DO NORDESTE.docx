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TW15A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R$ 7.442,49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 12.250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R$ 1.434,28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R$ 1.434,28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SMR-01S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R$ 541,16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R$ 541,16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UDX-06 MULTI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R$ 1.274,49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R$ 1.274,49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SMG-10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R$ 112,15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R$ 224,30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R$ 3.474,23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