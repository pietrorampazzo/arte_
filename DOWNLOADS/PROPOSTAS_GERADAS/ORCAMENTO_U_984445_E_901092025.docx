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P/TAMBOR C/1 MOSQUETAO NYLON BRANCO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R$ 22,49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PANDEIRO 10"- 7 COLUNAS -PRATINELA COM 4 CHUVEIRINHOS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R$ 476,56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R$ 953,13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SM58-LC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R$ 1.269,16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R$ 1.269,16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CAPA SIMPLES PARA CORNETA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R$ 75,90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R$ 75,90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06 POL ABS COR BRANCO C\/PELE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R$ 70,50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R$ 141,00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CPZ 7-BK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R$ 241,57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R$ 241,57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06X14 Alumistee! Chapa preto 6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R$ 231,81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R$ 231,81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BERIMBAU PEQUENO VERNIZ - COMPLETO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R$ 165,59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R$ 331,18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R$ 3.266,25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