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R$ 15.298,47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R$ 3.059,69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Tonante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Estante Partitura Suporte Pedestal Cavalete Bolsa Ferro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R$ 51,22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R$ 256,12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DG-90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R$ 653,31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R$ 3.266,55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MM-113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R$ 365,67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R$ 731,34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R$ 27.200,65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