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R$ 1.529,85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RIO TUB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R$ 133,03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R$ 133,03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R$ 1.662,88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