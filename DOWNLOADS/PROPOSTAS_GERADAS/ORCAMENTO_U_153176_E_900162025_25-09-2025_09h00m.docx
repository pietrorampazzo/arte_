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CUÍCA 20CM x 6" - 5 AFINAÇÕES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R$ 197,32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R$ 197,32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R$ 70,75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03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R$ 105,75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P-455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R$ 2.685,15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R$ 2.685,15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R$ 3.058,97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