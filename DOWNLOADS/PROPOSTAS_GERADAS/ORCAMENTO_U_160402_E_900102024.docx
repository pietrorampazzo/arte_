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Drone Dji Neo Standard Br - Dji050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R$ 2.293,47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R$ 32.108,58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55.0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IZZO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TAMBORIM 06 POL ALUMINIO ANODIZADO AZUL C/PELE LEITOSA IZZO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R$ 127,49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R$ 1.529,94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R$ 33.638,52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