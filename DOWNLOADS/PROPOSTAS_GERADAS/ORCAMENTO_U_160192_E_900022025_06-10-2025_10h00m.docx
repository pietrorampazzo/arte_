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272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RS4F-N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R$ 7.212,05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HDMI 2.0 4K 5M HD205 Fortrek FK 727C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R$ 7.277,66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R$ 14.489,71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