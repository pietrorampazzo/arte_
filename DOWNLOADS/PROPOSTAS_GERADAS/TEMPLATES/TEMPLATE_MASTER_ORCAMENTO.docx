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 w:rsidR="009241EA" w:rsidRPr="00065619" w14:paraId="7A7D76FB" w14:textId="77777777" w:rsidTr="009241EA">
        <w:trPr>
          <w:trHeight w:val="67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45DB1" w14:textId="4CE6E621" w:rsidR="009241EA" w:rsidRPr="00395B28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B1E94" w14:textId="592A7567" w:rsidR="009241EA" w:rsidRPr="000249DC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Cs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0CDFD" w14:textId="7CFEE1D4" w:rsidR="009241EA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Cs/>
                <w:sz w:val="18"/>
                <w:szCs w:val="18"/>
                <w:lang w:val="pt-PT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EB1B8E" w14:textId="099D9236" w:rsidR="009241EA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EE5E9" w14:textId="77777777" w:rsidR="009241EA" w:rsidRPr="00084C8A" w:rsidRDefault="009241EA" w:rsidP="00084C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CFCB8" w14:textId="21E55FF4" w:rsidR="009241EA" w:rsidRPr="00084C8A" w:rsidRDefault="009241EA" w:rsidP="00084C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7C20F" w14:textId="5EF27847" w:rsidR="009241EA" w:rsidRPr="00590B40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CA186" w14:textId="7FA102B9" w:rsidR="009241EA" w:rsidRPr="00590B40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Cs/>
                <w:sz w:val="18"/>
                <w:szCs w:val="18"/>
              </w:rPr>
            </w:pP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