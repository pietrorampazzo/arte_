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XPRO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MB 3026971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R$ 2.001,70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R$ 30.025,49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BOYA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Microfone Sem Fio Boya BY-V4 Lapela 3.5mm p/ Câmera Preto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R$ 1.117,34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R$ 2.234,69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24.0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R$ 540,09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26.0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NONO - SATY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GM-02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R$ 108,02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R$ 648,11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R$ 33.448,37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