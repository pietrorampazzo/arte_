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R$ 9.176,94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Professional Universal 3200VA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R$ 4.104,45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R$ 28.731,18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FONTE - DMXAD12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R$ 153,15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R$ 3.369,37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Professional Universal 3200VA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R$ 4.104,45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R$ 16.417,82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R$ 15.298,47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R$ 4.883,76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R$ 9.176,94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R$ 9.176,94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SunBox 50W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R$ 198,24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R$ 396,48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R$ 96.627,90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